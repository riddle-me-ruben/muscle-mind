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54833" w:rsidRDefault="00A87EF7" w14:paraId="3F39D498" w14:textId="7A70E04A">
      <w:pPr>
        <w:pStyle w:val="Title"/>
      </w:pPr>
      <w:r w:rsidR="5ED68CED">
        <w:rPr/>
        <w:t>Muscle Mind</w:t>
      </w:r>
    </w:p>
    <w:p w:rsidR="00E54833" w:rsidRDefault="00E54833" w14:paraId="3F39D499" w14:textId="452039E7">
      <w:pPr>
        <w:pStyle w:val="Title"/>
      </w:pPr>
      <w:r w:rsidR="00E54833">
        <w:rPr/>
        <w:t>Software Des</w:t>
      </w:r>
      <w:r w:rsidR="00E54833">
        <w:rPr/>
        <w:t xml:space="preserve">ign Document  </w:t>
      </w:r>
    </w:p>
    <w:p w:rsidR="00E54833" w:rsidRDefault="00E54833" w14:paraId="3F39D49A" w14:textId="0F4F863D">
      <w:pPr>
        <w:pStyle w:val="Subtitle"/>
      </w:pPr>
      <w:r w:rsidR="1DB3B74E">
        <w:rPr/>
        <w:t>Version &lt;1.</w:t>
      </w:r>
      <w:r w:rsidR="104A4983">
        <w:rPr/>
        <w:t>1</w:t>
      </w:r>
      <w:r w:rsidR="1DB3B74E">
        <w:rPr/>
        <w:t>&gt;</w:t>
      </w:r>
    </w:p>
    <w:p w:rsidR="76CBED0E" w:rsidP="13804F1E" w:rsidRDefault="76CBED0E" w14:paraId="76C373C4" w14:textId="4F78C7D2">
      <w:pPr>
        <w:pStyle w:val="Subtitle"/>
        <w:suppressLineNumbers w:val="0"/>
        <w:bidi w:val="0"/>
        <w:spacing w:before="0" w:beforeAutospacing="off" w:after="0" w:afterAutospacing="off" w:line="259" w:lineRule="auto"/>
        <w:ind w:left="0" w:right="0"/>
        <w:jc w:val="right"/>
        <w:rPr>
          <w:noProof/>
        </w:rPr>
      </w:pPr>
      <w:r w:rsidRPr="13804F1E" w:rsidR="1D33AFBC">
        <w:rPr>
          <w:noProof/>
        </w:rPr>
        <w:t xml:space="preserve"> </w:t>
      </w:r>
      <w:r w:rsidRPr="13804F1E" w:rsidR="6957D5F6">
        <w:rPr>
          <w:noProof/>
        </w:rPr>
        <w:t>10/</w:t>
      </w:r>
      <w:r w:rsidRPr="13804F1E" w:rsidR="640D5195">
        <w:rPr>
          <w:noProof/>
        </w:rPr>
        <w:t>14</w:t>
      </w:r>
      <w:r w:rsidRPr="13804F1E" w:rsidR="6957D5F6">
        <w:rPr>
          <w:noProof/>
        </w:rPr>
        <w:t>/2024</w:t>
      </w:r>
    </w:p>
    <w:p w:rsidR="00E54833" w:rsidRDefault="00E54833" w14:paraId="3F39D49C" w14:textId="77777777">
      <w:pPr>
        <w:pStyle w:val="DocControlHeading"/>
        <w:sectPr w:rsidR="00E54833">
          <w:headerReference w:type="default" r:id="rId10"/>
          <w:footerReference w:type="default" r:id="rId11"/>
          <w:pgSz w:w="12240" w:h="15840" w:orient="portrait" w:code="1"/>
          <w:pgMar w:top="1440" w:right="1440" w:bottom="1440" w:left="1800" w:header="720" w:footer="720" w:gutter="0"/>
          <w:pgNumType w:fmt="lowerRoman"/>
          <w:cols w:space="720"/>
        </w:sectPr>
      </w:pPr>
      <w:bookmarkStart w:name="_Toc461626763" w:id="0"/>
      <w:bookmarkStart w:name="_Toc461628993" w:id="1"/>
      <w:bookmarkStart w:name="_Toc461632035" w:id="2"/>
    </w:p>
    <w:p w:rsidR="00E54833" w:rsidRDefault="00E54833" w14:paraId="3F39D49D" w14:textId="77777777">
      <w:pPr>
        <w:pStyle w:val="DocControlHeading"/>
      </w:pPr>
      <w:bookmarkStart w:name="_Toc322626963" w:id="3"/>
      <w:r>
        <w:t>Document Control</w:t>
      </w:r>
      <w:bookmarkEnd w:id="0"/>
      <w:bookmarkEnd w:id="1"/>
      <w:bookmarkEnd w:id="2"/>
      <w:bookmarkEnd w:id="3"/>
    </w:p>
    <w:p w:rsidR="00E54833" w:rsidRDefault="00E54833" w14:paraId="3F39D49E" w14:textId="77777777">
      <w:pPr>
        <w:pStyle w:val="DocControlHeading2"/>
      </w:pPr>
      <w:bookmarkStart w:name="_Toc461626764" w:id="4"/>
      <w:bookmarkStart w:name="_Toc461628994" w:id="5"/>
      <w:bookmarkStart w:name="_Toc461632036" w:id="6"/>
      <w:bookmarkStart w:name="_Toc322626964" w:id="7"/>
      <w:r>
        <w:t>Approval</w:t>
      </w:r>
      <w:bookmarkEnd w:id="4"/>
      <w:bookmarkEnd w:id="5"/>
      <w:bookmarkEnd w:id="6"/>
      <w:bookmarkEnd w:id="7"/>
    </w:p>
    <w:p w:rsidR="00E54833" w:rsidRDefault="00E54833" w14:paraId="3F39D49F" w14:textId="77777777">
      <w:pPr>
        <w:pStyle w:val="Paragraph"/>
      </w:pPr>
      <w:r>
        <w:t>The Guidance Team and the customer shall approve this document.</w:t>
      </w:r>
    </w:p>
    <w:p w:rsidR="00E54833" w:rsidRDefault="00E54833" w14:paraId="3F39D4A0" w14:textId="77777777">
      <w:pPr>
        <w:pStyle w:val="DocControlHeading2"/>
      </w:pPr>
      <w:bookmarkStart w:name="_Toc461626765" w:id="8"/>
      <w:bookmarkStart w:name="_Toc461628995" w:id="9"/>
      <w:bookmarkStart w:name="_Toc461632037" w:id="10"/>
      <w:bookmarkStart w:name="_Toc322626965" w:id="11"/>
      <w:r>
        <w:t>Document Change Control</w:t>
      </w:r>
      <w:bookmarkEnd w:id="8"/>
      <w:bookmarkEnd w:id="9"/>
      <w:bookmarkEnd w:id="10"/>
      <w:bookmarkEnd w:id="11"/>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428"/>
        <w:gridCol w:w="4428"/>
      </w:tblGrid>
      <w:tr w:rsidR="00E54833" w:rsidTr="13804F1E" w14:paraId="3F39D4A3" w14:textId="77777777">
        <w:tc>
          <w:tcPr>
            <w:tcW w:w="4428" w:type="dxa"/>
            <w:tcMar/>
          </w:tcPr>
          <w:p w:rsidR="00E54833" w:rsidRDefault="00E54833" w14:paraId="3F39D4A1" w14:textId="77777777">
            <w:pPr>
              <w:jc w:val="right"/>
            </w:pPr>
            <w:r>
              <w:t>Initial Release:</w:t>
            </w:r>
          </w:p>
        </w:tc>
        <w:tc>
          <w:tcPr>
            <w:tcW w:w="4428" w:type="dxa"/>
            <w:tcMar/>
          </w:tcPr>
          <w:p w:rsidR="00E54833" w:rsidRDefault="00E54833" w14:paraId="3F39D4A2" w14:textId="06D70267">
            <w:r w:rsidR="20666F68">
              <w:rPr/>
              <w:t>1.0</w:t>
            </w:r>
          </w:p>
        </w:tc>
      </w:tr>
      <w:tr w:rsidR="00E54833" w:rsidTr="13804F1E" w14:paraId="3F39D4A6" w14:textId="77777777">
        <w:tc>
          <w:tcPr>
            <w:tcW w:w="4428" w:type="dxa"/>
            <w:tcMar/>
          </w:tcPr>
          <w:p w:rsidR="00E54833" w:rsidRDefault="00E54833" w14:paraId="3F39D4A4" w14:textId="77777777">
            <w:pPr>
              <w:jc w:val="right"/>
            </w:pPr>
            <w:r>
              <w:t>Current Release:</w:t>
            </w:r>
          </w:p>
        </w:tc>
        <w:tc>
          <w:tcPr>
            <w:tcW w:w="4428" w:type="dxa"/>
            <w:tcMar/>
          </w:tcPr>
          <w:p w:rsidR="00E54833" w:rsidRDefault="00E54833" w14:paraId="3F39D4A5" w14:textId="5D7E8F42">
            <w:r w:rsidR="0EF3E03D">
              <w:rPr/>
              <w:t>1.1</w:t>
            </w:r>
          </w:p>
        </w:tc>
      </w:tr>
      <w:tr w:rsidR="00E54833" w:rsidTr="13804F1E" w14:paraId="3F39D4A9" w14:textId="77777777">
        <w:tc>
          <w:tcPr>
            <w:tcW w:w="4428" w:type="dxa"/>
            <w:tcMar/>
          </w:tcPr>
          <w:p w:rsidR="00E54833" w:rsidRDefault="00E54833" w14:paraId="3F39D4A7" w14:textId="77777777">
            <w:pPr>
              <w:jc w:val="right"/>
            </w:pPr>
            <w:r>
              <w:t>Indicator of Last Page in Document:</w:t>
            </w:r>
          </w:p>
        </w:tc>
        <w:tc>
          <w:tcPr>
            <w:tcW w:w="4428" w:type="dxa"/>
            <w:tcMar/>
          </w:tcPr>
          <w:p w:rsidR="00E54833" w:rsidRDefault="00E54833" w14:paraId="3F39D4A8" w14:textId="184C24FF">
            <w:r w:rsidR="7A0AB934">
              <w:rPr/>
              <w:t>1</w:t>
            </w:r>
            <w:r w:rsidR="6C385886">
              <w:rPr/>
              <w:t>1</w:t>
            </w:r>
          </w:p>
        </w:tc>
      </w:tr>
      <w:tr w:rsidR="00E54833" w:rsidTr="13804F1E" w14:paraId="3F39D4AC" w14:textId="77777777">
        <w:tc>
          <w:tcPr>
            <w:tcW w:w="4428" w:type="dxa"/>
            <w:tcMar/>
          </w:tcPr>
          <w:p w:rsidR="00E54833" w:rsidRDefault="00E54833" w14:paraId="3F39D4AA" w14:textId="77777777">
            <w:pPr>
              <w:jc w:val="right"/>
            </w:pPr>
            <w:r>
              <w:t>Date of Last Review:</w:t>
            </w:r>
          </w:p>
        </w:tc>
        <w:tc>
          <w:tcPr>
            <w:tcW w:w="4428" w:type="dxa"/>
            <w:tcMar/>
          </w:tcPr>
          <w:p w:rsidR="00E54833" w:rsidRDefault="00E54833" w14:paraId="3F39D4AB" w14:textId="4F44D15B">
            <w:r w:rsidR="41AA5C63">
              <w:rPr/>
              <w:t>10/6/2024</w:t>
            </w:r>
          </w:p>
        </w:tc>
      </w:tr>
      <w:tr w:rsidR="00E54833" w:rsidTr="13804F1E" w14:paraId="3F39D4AF" w14:textId="77777777">
        <w:tc>
          <w:tcPr>
            <w:tcW w:w="4428" w:type="dxa"/>
            <w:tcMar/>
          </w:tcPr>
          <w:p w:rsidR="00E54833" w:rsidRDefault="00E54833" w14:paraId="3F39D4AD" w14:textId="77777777">
            <w:pPr>
              <w:jc w:val="right"/>
            </w:pPr>
            <w:r>
              <w:t>Date of Next Review:</w:t>
            </w:r>
          </w:p>
        </w:tc>
        <w:tc>
          <w:tcPr>
            <w:tcW w:w="4428" w:type="dxa"/>
            <w:tcMar/>
          </w:tcPr>
          <w:p w:rsidR="00E54833" w:rsidRDefault="00E54833" w14:paraId="3F39D4AE" w14:textId="05987CC3">
            <w:r w:rsidR="6DC1A62A">
              <w:rPr/>
              <w:t>10/14/2024</w:t>
            </w:r>
          </w:p>
        </w:tc>
      </w:tr>
      <w:tr w:rsidR="00E54833" w:rsidTr="13804F1E" w14:paraId="3F39D4B2" w14:textId="77777777">
        <w:tc>
          <w:tcPr>
            <w:tcW w:w="4428" w:type="dxa"/>
            <w:tcMar/>
          </w:tcPr>
          <w:p w:rsidR="00E54833" w:rsidRDefault="00E54833" w14:paraId="3F39D4B0" w14:textId="77777777">
            <w:pPr>
              <w:jc w:val="right"/>
            </w:pPr>
            <w:r>
              <w:t>Target Date for Next Update:</w:t>
            </w:r>
          </w:p>
        </w:tc>
        <w:tc>
          <w:tcPr>
            <w:tcW w:w="4428" w:type="dxa"/>
            <w:tcMar/>
          </w:tcPr>
          <w:p w:rsidR="00E54833" w:rsidRDefault="00E54833" w14:paraId="3F39D4B1" w14:textId="1F7F7742">
            <w:r w:rsidR="545EF141">
              <w:rPr/>
              <w:t>TBD</w:t>
            </w:r>
          </w:p>
        </w:tc>
      </w:tr>
    </w:tbl>
    <w:p w:rsidR="00E54833" w:rsidRDefault="00E54833" w14:paraId="3F39D4B3" w14:textId="77777777">
      <w:pPr>
        <w:pStyle w:val="DocControlHeading2"/>
      </w:pPr>
      <w:bookmarkStart w:name="_Toc461626766" w:id="12"/>
      <w:bookmarkStart w:name="_Toc461628996" w:id="13"/>
      <w:bookmarkStart w:name="_Toc461632038" w:id="14"/>
      <w:bookmarkStart w:name="_Toc322626966" w:id="15"/>
      <w:r>
        <w:t>Distribution List</w:t>
      </w:r>
      <w:bookmarkEnd w:id="12"/>
      <w:bookmarkEnd w:id="13"/>
      <w:bookmarkEnd w:id="14"/>
      <w:bookmarkEnd w:id="15"/>
    </w:p>
    <w:p w:rsidR="00E54833" w:rsidRDefault="00E54833" w14:paraId="3F39D4B4" w14:textId="77777777">
      <w:pPr>
        <w:pStyle w:val="Paragraph"/>
      </w:pPr>
      <w:r>
        <w:t>This following list of people shall receive a copy of this document every time a new version of this document becomes available:</w:t>
      </w:r>
    </w:p>
    <w:p w:rsidR="00E54833" w:rsidRDefault="00E54833" w14:paraId="3F39D4B5" w14:textId="7AD92659">
      <w:pPr>
        <w:ind w:left="2160"/>
      </w:pPr>
      <w:r w:rsidR="00E54833">
        <w:rPr/>
        <w:t>Guidance Team Members:</w:t>
      </w:r>
      <w:r w:rsidR="1661D429">
        <w:rPr/>
        <w:t xml:space="preserve"> Veronica Rivas</w:t>
      </w:r>
    </w:p>
    <w:p w:rsidR="000A7CAE" w:rsidRDefault="000A7CAE" w14:paraId="3F39D4B6" w14:textId="0CC0F965">
      <w:pPr>
        <w:ind w:left="2880" w:firstLine="720"/>
      </w:pPr>
    </w:p>
    <w:p w:rsidR="00E54833" w:rsidRDefault="00E54833" w14:paraId="3F39D4B7" w14:textId="08F81D94">
      <w:pPr>
        <w:ind w:left="1440" w:firstLine="720"/>
      </w:pPr>
      <w:r w:rsidR="00E54833">
        <w:rPr/>
        <w:t xml:space="preserve">Customer: </w:t>
      </w:r>
      <w:r w:rsidR="5DBAEC4A">
        <w:rPr/>
        <w:t xml:space="preserve">CS 4374 Software Construction and </w:t>
      </w:r>
      <w:r w:rsidR="5DBAEC4A">
        <w:rPr/>
        <w:t>Bhanukiran</w:t>
      </w:r>
      <w:r w:rsidR="5DBAEC4A">
        <w:rPr/>
        <w:t xml:space="preserve"> Gurijala</w:t>
      </w:r>
    </w:p>
    <w:p w:rsidR="00E54833" w:rsidRDefault="00E54833" w14:paraId="3F39D4B8" w14:textId="77777777">
      <w:pPr>
        <w:ind w:left="1440" w:firstLine="720"/>
      </w:pPr>
    </w:p>
    <w:p w:rsidR="00E54833" w:rsidRDefault="00E54833" w14:paraId="3F39D4B9" w14:textId="27F79A47">
      <w:pPr>
        <w:ind w:left="1440" w:firstLine="720"/>
      </w:pPr>
      <w:r w:rsidR="00E54833">
        <w:rPr/>
        <w:t>Software Team Members:</w:t>
      </w:r>
      <w:r w:rsidR="00600675">
        <w:rPr/>
        <w:t xml:space="preserve"> </w:t>
      </w:r>
      <w:r w:rsidR="40FFBA64">
        <w:rPr/>
        <w:t>Ruben Martinez, Alfonso Hernandez, David Duru, Logan Armendariz, Francisco Jimenez, Caleb Lopez, Jose Legarreta</w:t>
      </w:r>
    </w:p>
    <w:p w:rsidR="00E54833" w:rsidRDefault="00E54833" w14:paraId="3F39D4BA" w14:textId="77777777">
      <w:pPr>
        <w:pStyle w:val="DocControlHeading2"/>
      </w:pPr>
      <w:bookmarkStart w:name="_Toc461626767" w:id="16"/>
      <w:bookmarkStart w:name="_Toc461628997" w:id="17"/>
      <w:bookmarkStart w:name="_Toc461632039" w:id="18"/>
      <w:bookmarkStart w:name="_Toc322626967" w:id="19"/>
      <w:r>
        <w:t>Change Summary</w:t>
      </w:r>
      <w:bookmarkEnd w:id="16"/>
      <w:bookmarkEnd w:id="17"/>
      <w:bookmarkEnd w:id="18"/>
      <w:bookmarkEnd w:id="19"/>
    </w:p>
    <w:p w:rsidR="00E54833" w:rsidRDefault="00E54833" w14:paraId="3F39D4BB" w14:textId="77777777">
      <w:pPr>
        <w:pStyle w:val="Paragraph"/>
      </w:pPr>
      <w:r>
        <w:t xml:space="preserve">The following table details changes made between versions of this </w:t>
      </w:r>
      <w:proofErr w:type="gramStart"/>
      <w:r>
        <w:t>document</w:t>
      </w:r>
      <w:proofErr w:type="gramEnd"/>
    </w:p>
    <w:p w:rsidR="00E54833" w:rsidRDefault="00E54833" w14:paraId="3F39D4BC" w14:textId="77777777">
      <w:pPr>
        <w:ind w:left="144"/>
      </w:pPr>
    </w:p>
    <w:tbl>
      <w:tblPr>
        <w:tblW w:w="0" w:type="auto"/>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64"/>
        <w:gridCol w:w="1170"/>
        <w:gridCol w:w="1800"/>
        <w:gridCol w:w="3978"/>
      </w:tblGrid>
      <w:tr w:rsidR="00E54833" w:rsidTr="13804F1E" w14:paraId="3F39D4C1" w14:textId="77777777">
        <w:tc>
          <w:tcPr>
            <w:tcW w:w="1764" w:type="dxa"/>
            <w:tcMar/>
          </w:tcPr>
          <w:p w:rsidR="00E54833" w:rsidRDefault="00E54833" w14:paraId="3F39D4BD" w14:textId="77777777">
            <w:pPr>
              <w:jc w:val="center"/>
            </w:pPr>
            <w:r>
              <w:t>Version</w:t>
            </w:r>
          </w:p>
        </w:tc>
        <w:tc>
          <w:tcPr>
            <w:tcW w:w="1170" w:type="dxa"/>
            <w:tcMar/>
          </w:tcPr>
          <w:p w:rsidR="00E54833" w:rsidRDefault="00E54833" w14:paraId="3F39D4BE" w14:textId="77777777">
            <w:pPr>
              <w:jc w:val="center"/>
            </w:pPr>
            <w:r>
              <w:t>Date</w:t>
            </w:r>
          </w:p>
        </w:tc>
        <w:tc>
          <w:tcPr>
            <w:tcW w:w="1800" w:type="dxa"/>
            <w:tcMar/>
          </w:tcPr>
          <w:p w:rsidR="00E54833" w:rsidRDefault="00E54833" w14:paraId="3F39D4BF" w14:textId="77777777">
            <w:pPr>
              <w:jc w:val="center"/>
            </w:pPr>
            <w:r>
              <w:t>Modifier</w:t>
            </w:r>
          </w:p>
        </w:tc>
        <w:tc>
          <w:tcPr>
            <w:tcW w:w="3978" w:type="dxa"/>
            <w:tcMar/>
          </w:tcPr>
          <w:p w:rsidR="00E54833" w:rsidRDefault="00E54833" w14:paraId="3F39D4C0" w14:textId="77777777">
            <w:pPr>
              <w:jc w:val="center"/>
            </w:pPr>
            <w:r>
              <w:t>Description</w:t>
            </w:r>
          </w:p>
        </w:tc>
      </w:tr>
      <w:tr w:rsidR="00E54833" w:rsidTr="13804F1E" w14:paraId="3F39D4C6" w14:textId="77777777">
        <w:tc>
          <w:tcPr>
            <w:tcW w:w="1764" w:type="dxa"/>
            <w:tcMar/>
          </w:tcPr>
          <w:p w:rsidR="00E54833" w:rsidRDefault="00E54833" w14:paraId="3F39D4C2" w14:textId="2D8FD9A7">
            <w:pPr>
              <w:jc w:val="center"/>
            </w:pPr>
            <w:r w:rsidR="201E64CB">
              <w:rPr/>
              <w:t>1.0</w:t>
            </w:r>
          </w:p>
        </w:tc>
        <w:tc>
          <w:tcPr>
            <w:tcW w:w="1170" w:type="dxa"/>
            <w:tcMar/>
          </w:tcPr>
          <w:p w:rsidR="00E54833" w:rsidRDefault="00E54833" w14:paraId="3F39D4C3" w14:textId="324FE022">
            <w:pPr>
              <w:jc w:val="center"/>
            </w:pPr>
            <w:r w:rsidR="201E64CB">
              <w:rPr/>
              <w:t>10/6/24</w:t>
            </w:r>
          </w:p>
        </w:tc>
        <w:tc>
          <w:tcPr>
            <w:tcW w:w="1800" w:type="dxa"/>
            <w:tcMar/>
          </w:tcPr>
          <w:p w:rsidR="00E54833" w:rsidRDefault="00E54833" w14:paraId="3F39D4C4" w14:textId="0405A319">
            <w:pPr>
              <w:jc w:val="center"/>
            </w:pPr>
            <w:r w:rsidR="1602563F">
              <w:rPr/>
              <w:t>RM and AH</w:t>
            </w:r>
          </w:p>
        </w:tc>
        <w:tc>
          <w:tcPr>
            <w:tcW w:w="3978" w:type="dxa"/>
            <w:tcMar/>
          </w:tcPr>
          <w:p w:rsidR="00E54833" w:rsidP="13804F1E" w:rsidRDefault="00E54833" w14:paraId="3F39D4C5" w14:textId="79238CA2">
            <w:pPr>
              <w:pStyle w:val="TableText"/>
              <w:widowControl w:val="1"/>
              <w:spacing w:before="0" w:after="0"/>
              <w:jc w:val="left"/>
            </w:pPr>
            <w:r w:rsidR="09A0FC1F">
              <w:rPr/>
              <w:t>Initial establishment of design</w:t>
            </w:r>
          </w:p>
        </w:tc>
      </w:tr>
      <w:tr w:rsidR="00E54833" w:rsidTr="13804F1E" w14:paraId="3F39D4CB" w14:textId="77777777">
        <w:tc>
          <w:tcPr>
            <w:tcW w:w="1764" w:type="dxa"/>
            <w:tcMar/>
          </w:tcPr>
          <w:p w:rsidR="00E54833" w:rsidP="13804F1E" w:rsidRDefault="00E54833" w14:paraId="3F39D4C7" w14:textId="1F25787E">
            <w:pPr>
              <w:jc w:val="center"/>
            </w:pPr>
            <w:r w:rsidR="2C823C95">
              <w:rPr/>
              <w:t>1.1</w:t>
            </w:r>
          </w:p>
        </w:tc>
        <w:tc>
          <w:tcPr>
            <w:tcW w:w="1170" w:type="dxa"/>
            <w:tcMar/>
          </w:tcPr>
          <w:p w:rsidR="00E54833" w:rsidP="13804F1E" w:rsidRDefault="00E54833" w14:paraId="3F39D4C8" w14:textId="39113852">
            <w:pPr>
              <w:jc w:val="left"/>
            </w:pPr>
            <w:r w:rsidR="2C823C95">
              <w:rPr/>
              <w:t>10/1</w:t>
            </w:r>
            <w:r w:rsidR="6969310F">
              <w:rPr/>
              <w:t>4</w:t>
            </w:r>
            <w:r w:rsidR="2C823C95">
              <w:rPr/>
              <w:t>/24</w:t>
            </w:r>
          </w:p>
        </w:tc>
        <w:tc>
          <w:tcPr>
            <w:tcW w:w="1800" w:type="dxa"/>
            <w:tcMar/>
          </w:tcPr>
          <w:p w:rsidR="00E54833" w:rsidP="13804F1E" w:rsidRDefault="00E54833" w14:paraId="3F39D4C9" w14:textId="3404C295">
            <w:pPr>
              <w:jc w:val="center"/>
            </w:pPr>
            <w:r w:rsidR="2C823C95">
              <w:rPr/>
              <w:t>RM</w:t>
            </w:r>
            <w:r w:rsidR="5FFE517F">
              <w:rPr/>
              <w:t xml:space="preserve"> and AH</w:t>
            </w:r>
          </w:p>
        </w:tc>
        <w:tc>
          <w:tcPr>
            <w:tcW w:w="3978" w:type="dxa"/>
            <w:tcMar/>
          </w:tcPr>
          <w:p w:rsidR="00E54833" w:rsidP="13804F1E" w:rsidRDefault="00E54833" w14:paraId="3F39D4CA" w14:textId="4D7F82D1">
            <w:pPr>
              <w:jc w:val="left"/>
            </w:pPr>
            <w:r w:rsidR="2C823C95">
              <w:rPr/>
              <w:t xml:space="preserve">Aggregate classes and </w:t>
            </w:r>
            <w:r w:rsidR="2C823C95">
              <w:rPr/>
              <w:t>collaboration</w:t>
            </w:r>
            <w:r w:rsidR="2C823C95">
              <w:rPr/>
              <w:t xml:space="preserve"> graphs</w:t>
            </w:r>
          </w:p>
        </w:tc>
      </w:tr>
      <w:tr w:rsidR="00E54833" w:rsidTr="13804F1E" w14:paraId="3F39D4D0" w14:textId="77777777">
        <w:tc>
          <w:tcPr>
            <w:tcW w:w="1764" w:type="dxa"/>
            <w:tcMar/>
          </w:tcPr>
          <w:p w:rsidR="00E54833" w:rsidRDefault="00E54833" w14:paraId="3F39D4CC" w14:textId="77777777"/>
        </w:tc>
        <w:tc>
          <w:tcPr>
            <w:tcW w:w="1170" w:type="dxa"/>
            <w:tcMar/>
          </w:tcPr>
          <w:p w:rsidR="00E54833" w:rsidRDefault="00E54833" w14:paraId="3F39D4CD" w14:textId="77777777"/>
        </w:tc>
        <w:tc>
          <w:tcPr>
            <w:tcW w:w="1800" w:type="dxa"/>
            <w:tcMar/>
          </w:tcPr>
          <w:p w:rsidR="00E54833" w:rsidRDefault="00E54833" w14:paraId="3F39D4CE" w14:textId="77777777"/>
        </w:tc>
        <w:tc>
          <w:tcPr>
            <w:tcW w:w="3978" w:type="dxa"/>
            <w:tcMar/>
          </w:tcPr>
          <w:p w:rsidR="00E54833" w:rsidRDefault="00E54833" w14:paraId="3F39D4CF" w14:textId="77777777"/>
        </w:tc>
      </w:tr>
    </w:tbl>
    <w:p w:rsidR="00E54833" w:rsidRDefault="00E54833" w14:paraId="3F39D4D1" w14:textId="77777777">
      <w:pPr>
        <w:ind w:left="144"/>
      </w:pPr>
    </w:p>
    <w:p w:rsidR="0051311C" w:rsidRDefault="00E54833" w14:paraId="3F39D4D2" w14:textId="77777777">
      <w:pPr>
        <w:pStyle w:val="TableofContents"/>
        <w:rPr>
          <w:noProof/>
        </w:rPr>
      </w:pPr>
      <w:r>
        <w:t>Table of Contents</w:t>
      </w:r>
      <w:r>
        <w:fldChar w:fldCharType="begin"/>
      </w:r>
      <w:r>
        <w:instrText xml:space="preserve"> TOC \o "1-3" \h \z </w:instrText>
      </w:r>
      <w:r>
        <w:fldChar w:fldCharType="separate"/>
      </w:r>
    </w:p>
    <w:p w:rsidR="0051311C" w:rsidRDefault="00724706" w14:paraId="3F39D4D3" w14:textId="77777777">
      <w:pPr>
        <w:pStyle w:val="TOC1"/>
        <w:rPr>
          <w:rFonts w:asciiTheme="minorHAnsi" w:hAnsiTheme="minorHAnsi" w:eastAsiaTheme="minorEastAsia" w:cstheme="minorBidi"/>
          <w:b w:val="0"/>
          <w:caps w:val="0"/>
          <w:noProof/>
          <w:sz w:val="22"/>
          <w:szCs w:val="22"/>
        </w:rPr>
      </w:pPr>
      <w:hyperlink w:history="1" w:anchor="_Toc322626963">
        <w:r w:rsidRPr="00455CF8" w:rsidR="0051311C">
          <w:rPr>
            <w:rStyle w:val="Hyperlink"/>
            <w:noProof/>
          </w:rPr>
          <w:t>Document Control</w:t>
        </w:r>
        <w:r w:rsidR="0051311C">
          <w:rPr>
            <w:noProof/>
            <w:webHidden/>
          </w:rPr>
          <w:tab/>
        </w:r>
        <w:r w:rsidR="0051311C">
          <w:rPr>
            <w:noProof/>
            <w:webHidden/>
          </w:rPr>
          <w:fldChar w:fldCharType="begin"/>
        </w:r>
        <w:r w:rsidR="0051311C">
          <w:rPr>
            <w:noProof/>
            <w:webHidden/>
          </w:rPr>
          <w:instrText xml:space="preserve"> PAGEREF _Toc322626963 \h </w:instrText>
        </w:r>
        <w:r w:rsidR="0051311C">
          <w:rPr>
            <w:noProof/>
            <w:webHidden/>
          </w:rPr>
        </w:r>
        <w:r w:rsidR="0051311C">
          <w:rPr>
            <w:noProof/>
            <w:webHidden/>
          </w:rPr>
          <w:fldChar w:fldCharType="separate"/>
        </w:r>
        <w:r w:rsidR="0051311C">
          <w:rPr>
            <w:noProof/>
            <w:webHidden/>
          </w:rPr>
          <w:t>ii</w:t>
        </w:r>
        <w:r w:rsidR="0051311C">
          <w:rPr>
            <w:noProof/>
            <w:webHidden/>
          </w:rPr>
          <w:fldChar w:fldCharType="end"/>
        </w:r>
      </w:hyperlink>
    </w:p>
    <w:p w:rsidR="0051311C" w:rsidRDefault="00724706" w14:paraId="3F39D4D4" w14:textId="77777777">
      <w:pPr>
        <w:pStyle w:val="TOC2"/>
        <w:rPr>
          <w:rFonts w:asciiTheme="minorHAnsi" w:hAnsiTheme="minorHAnsi" w:eastAsiaTheme="minorEastAsia" w:cstheme="minorBidi"/>
          <w:smallCaps w:val="0"/>
          <w:noProof/>
          <w:sz w:val="22"/>
          <w:szCs w:val="22"/>
        </w:rPr>
      </w:pPr>
      <w:hyperlink w:history="1" w:anchor="_Toc322626964">
        <w:r w:rsidRPr="00455CF8" w:rsidR="0051311C">
          <w:rPr>
            <w:rStyle w:val="Hyperlink"/>
            <w:noProof/>
          </w:rPr>
          <w:t>Approval</w:t>
        </w:r>
        <w:r w:rsidR="0051311C">
          <w:rPr>
            <w:noProof/>
            <w:webHidden/>
          </w:rPr>
          <w:tab/>
        </w:r>
        <w:r w:rsidR="0051311C">
          <w:rPr>
            <w:noProof/>
            <w:webHidden/>
          </w:rPr>
          <w:fldChar w:fldCharType="begin"/>
        </w:r>
        <w:r w:rsidR="0051311C">
          <w:rPr>
            <w:noProof/>
            <w:webHidden/>
          </w:rPr>
          <w:instrText xml:space="preserve"> PAGEREF _Toc322626964 \h </w:instrText>
        </w:r>
        <w:r w:rsidR="0051311C">
          <w:rPr>
            <w:noProof/>
            <w:webHidden/>
          </w:rPr>
        </w:r>
        <w:r w:rsidR="0051311C">
          <w:rPr>
            <w:noProof/>
            <w:webHidden/>
          </w:rPr>
          <w:fldChar w:fldCharType="separate"/>
        </w:r>
        <w:r w:rsidR="0051311C">
          <w:rPr>
            <w:noProof/>
            <w:webHidden/>
          </w:rPr>
          <w:t>ii</w:t>
        </w:r>
        <w:r w:rsidR="0051311C">
          <w:rPr>
            <w:noProof/>
            <w:webHidden/>
          </w:rPr>
          <w:fldChar w:fldCharType="end"/>
        </w:r>
      </w:hyperlink>
    </w:p>
    <w:p w:rsidR="0051311C" w:rsidRDefault="00724706" w14:paraId="3F39D4D5" w14:textId="77777777">
      <w:pPr>
        <w:pStyle w:val="TOC2"/>
        <w:rPr>
          <w:rFonts w:asciiTheme="minorHAnsi" w:hAnsiTheme="minorHAnsi" w:eastAsiaTheme="minorEastAsia" w:cstheme="minorBidi"/>
          <w:smallCaps w:val="0"/>
          <w:noProof/>
          <w:sz w:val="22"/>
          <w:szCs w:val="22"/>
        </w:rPr>
      </w:pPr>
      <w:hyperlink w:history="1" w:anchor="_Toc322626965">
        <w:r w:rsidRPr="00455CF8" w:rsidR="0051311C">
          <w:rPr>
            <w:rStyle w:val="Hyperlink"/>
            <w:noProof/>
          </w:rPr>
          <w:t>Document Change Control</w:t>
        </w:r>
        <w:r w:rsidR="0051311C">
          <w:rPr>
            <w:noProof/>
            <w:webHidden/>
          </w:rPr>
          <w:tab/>
        </w:r>
        <w:r w:rsidR="0051311C">
          <w:rPr>
            <w:noProof/>
            <w:webHidden/>
          </w:rPr>
          <w:fldChar w:fldCharType="begin"/>
        </w:r>
        <w:r w:rsidR="0051311C">
          <w:rPr>
            <w:noProof/>
            <w:webHidden/>
          </w:rPr>
          <w:instrText xml:space="preserve"> PAGEREF _Toc322626965 \h </w:instrText>
        </w:r>
        <w:r w:rsidR="0051311C">
          <w:rPr>
            <w:noProof/>
            <w:webHidden/>
          </w:rPr>
        </w:r>
        <w:r w:rsidR="0051311C">
          <w:rPr>
            <w:noProof/>
            <w:webHidden/>
          </w:rPr>
          <w:fldChar w:fldCharType="separate"/>
        </w:r>
        <w:r w:rsidR="0051311C">
          <w:rPr>
            <w:noProof/>
            <w:webHidden/>
          </w:rPr>
          <w:t>ii</w:t>
        </w:r>
        <w:r w:rsidR="0051311C">
          <w:rPr>
            <w:noProof/>
            <w:webHidden/>
          </w:rPr>
          <w:fldChar w:fldCharType="end"/>
        </w:r>
      </w:hyperlink>
    </w:p>
    <w:p w:rsidR="0051311C" w:rsidRDefault="00724706" w14:paraId="3F39D4D6" w14:textId="77777777">
      <w:pPr>
        <w:pStyle w:val="TOC2"/>
        <w:rPr>
          <w:rFonts w:asciiTheme="minorHAnsi" w:hAnsiTheme="minorHAnsi" w:eastAsiaTheme="minorEastAsia" w:cstheme="minorBidi"/>
          <w:smallCaps w:val="0"/>
          <w:noProof/>
          <w:sz w:val="22"/>
          <w:szCs w:val="22"/>
        </w:rPr>
      </w:pPr>
      <w:hyperlink w:history="1" w:anchor="_Toc322626966">
        <w:r w:rsidRPr="00455CF8" w:rsidR="0051311C">
          <w:rPr>
            <w:rStyle w:val="Hyperlink"/>
            <w:noProof/>
          </w:rPr>
          <w:t>Distribution List</w:t>
        </w:r>
        <w:r w:rsidR="0051311C">
          <w:rPr>
            <w:noProof/>
            <w:webHidden/>
          </w:rPr>
          <w:tab/>
        </w:r>
        <w:r w:rsidR="0051311C">
          <w:rPr>
            <w:noProof/>
            <w:webHidden/>
          </w:rPr>
          <w:fldChar w:fldCharType="begin"/>
        </w:r>
        <w:r w:rsidR="0051311C">
          <w:rPr>
            <w:noProof/>
            <w:webHidden/>
          </w:rPr>
          <w:instrText xml:space="preserve"> PAGEREF _Toc322626966 \h </w:instrText>
        </w:r>
        <w:r w:rsidR="0051311C">
          <w:rPr>
            <w:noProof/>
            <w:webHidden/>
          </w:rPr>
        </w:r>
        <w:r w:rsidR="0051311C">
          <w:rPr>
            <w:noProof/>
            <w:webHidden/>
          </w:rPr>
          <w:fldChar w:fldCharType="separate"/>
        </w:r>
        <w:r w:rsidR="0051311C">
          <w:rPr>
            <w:noProof/>
            <w:webHidden/>
          </w:rPr>
          <w:t>ii</w:t>
        </w:r>
        <w:r w:rsidR="0051311C">
          <w:rPr>
            <w:noProof/>
            <w:webHidden/>
          </w:rPr>
          <w:fldChar w:fldCharType="end"/>
        </w:r>
      </w:hyperlink>
    </w:p>
    <w:p w:rsidR="0051311C" w:rsidRDefault="00724706" w14:paraId="3F39D4D7" w14:textId="77777777">
      <w:pPr>
        <w:pStyle w:val="TOC2"/>
        <w:rPr>
          <w:rFonts w:asciiTheme="minorHAnsi" w:hAnsiTheme="minorHAnsi" w:eastAsiaTheme="minorEastAsia" w:cstheme="minorBidi"/>
          <w:smallCaps w:val="0"/>
          <w:noProof/>
          <w:sz w:val="22"/>
          <w:szCs w:val="22"/>
        </w:rPr>
      </w:pPr>
      <w:hyperlink w:history="1" w:anchor="_Toc322626967">
        <w:r w:rsidRPr="00455CF8" w:rsidR="0051311C">
          <w:rPr>
            <w:rStyle w:val="Hyperlink"/>
            <w:noProof/>
          </w:rPr>
          <w:t>Change Summary</w:t>
        </w:r>
        <w:r w:rsidR="0051311C">
          <w:rPr>
            <w:noProof/>
            <w:webHidden/>
          </w:rPr>
          <w:tab/>
        </w:r>
        <w:r w:rsidR="0051311C">
          <w:rPr>
            <w:noProof/>
            <w:webHidden/>
          </w:rPr>
          <w:fldChar w:fldCharType="begin"/>
        </w:r>
        <w:r w:rsidR="0051311C">
          <w:rPr>
            <w:noProof/>
            <w:webHidden/>
          </w:rPr>
          <w:instrText xml:space="preserve"> PAGEREF _Toc322626967 \h </w:instrText>
        </w:r>
        <w:r w:rsidR="0051311C">
          <w:rPr>
            <w:noProof/>
            <w:webHidden/>
          </w:rPr>
        </w:r>
        <w:r w:rsidR="0051311C">
          <w:rPr>
            <w:noProof/>
            <w:webHidden/>
          </w:rPr>
          <w:fldChar w:fldCharType="separate"/>
        </w:r>
        <w:r w:rsidR="0051311C">
          <w:rPr>
            <w:noProof/>
            <w:webHidden/>
          </w:rPr>
          <w:t>ii</w:t>
        </w:r>
        <w:r w:rsidR="0051311C">
          <w:rPr>
            <w:noProof/>
            <w:webHidden/>
          </w:rPr>
          <w:fldChar w:fldCharType="end"/>
        </w:r>
      </w:hyperlink>
    </w:p>
    <w:p w:rsidR="0051311C" w:rsidRDefault="00724706" w14:paraId="3F39D4D8" w14:textId="77777777">
      <w:pPr>
        <w:pStyle w:val="TOC1"/>
        <w:rPr>
          <w:rFonts w:asciiTheme="minorHAnsi" w:hAnsiTheme="minorHAnsi" w:eastAsiaTheme="minorEastAsia" w:cstheme="minorBidi"/>
          <w:b w:val="0"/>
          <w:caps w:val="0"/>
          <w:noProof/>
          <w:sz w:val="22"/>
          <w:szCs w:val="22"/>
        </w:rPr>
      </w:pPr>
      <w:hyperlink w:history="1" w:anchor="_Toc322626968">
        <w:r w:rsidRPr="00455CF8" w:rsidR="0051311C">
          <w:rPr>
            <w:rStyle w:val="Hyperlink"/>
            <w:noProof/>
          </w:rPr>
          <w:t>Introduction</w:t>
        </w:r>
        <w:r w:rsidR="0051311C">
          <w:rPr>
            <w:noProof/>
            <w:webHidden/>
          </w:rPr>
          <w:tab/>
        </w:r>
        <w:r w:rsidR="0051311C">
          <w:rPr>
            <w:noProof/>
            <w:webHidden/>
          </w:rPr>
          <w:fldChar w:fldCharType="begin"/>
        </w:r>
        <w:r w:rsidR="0051311C">
          <w:rPr>
            <w:noProof/>
            <w:webHidden/>
          </w:rPr>
          <w:instrText xml:space="preserve"> PAGEREF _Toc322626968 \h </w:instrText>
        </w:r>
        <w:r w:rsidR="0051311C">
          <w:rPr>
            <w:noProof/>
            <w:webHidden/>
          </w:rPr>
        </w:r>
        <w:r w:rsidR="0051311C">
          <w:rPr>
            <w:noProof/>
            <w:webHidden/>
          </w:rPr>
          <w:fldChar w:fldCharType="separate"/>
        </w:r>
        <w:r w:rsidR="0051311C">
          <w:rPr>
            <w:noProof/>
            <w:webHidden/>
          </w:rPr>
          <w:t>1</w:t>
        </w:r>
        <w:r w:rsidR="0051311C">
          <w:rPr>
            <w:noProof/>
            <w:webHidden/>
          </w:rPr>
          <w:fldChar w:fldCharType="end"/>
        </w:r>
      </w:hyperlink>
    </w:p>
    <w:p w:rsidR="0051311C" w:rsidRDefault="00724706" w14:paraId="3F39D4D9" w14:textId="77777777">
      <w:pPr>
        <w:pStyle w:val="TOC2"/>
        <w:tabs>
          <w:tab w:val="left" w:pos="800"/>
        </w:tabs>
        <w:rPr>
          <w:rFonts w:asciiTheme="minorHAnsi" w:hAnsiTheme="minorHAnsi" w:eastAsiaTheme="minorEastAsia" w:cstheme="minorBidi"/>
          <w:smallCaps w:val="0"/>
          <w:noProof/>
          <w:sz w:val="22"/>
          <w:szCs w:val="22"/>
        </w:rPr>
      </w:pPr>
      <w:hyperlink w:history="1" w:anchor="_Toc322626969">
        <w:r w:rsidRPr="00455CF8" w:rsidR="0051311C">
          <w:rPr>
            <w:rStyle w:val="Hyperlink"/>
            <w:noProof/>
          </w:rPr>
          <w:t>1.1</w:t>
        </w:r>
        <w:r w:rsidR="0051311C">
          <w:rPr>
            <w:rFonts w:asciiTheme="minorHAnsi" w:hAnsiTheme="minorHAnsi" w:eastAsiaTheme="minorEastAsia" w:cstheme="minorBidi"/>
            <w:smallCaps w:val="0"/>
            <w:noProof/>
            <w:sz w:val="22"/>
            <w:szCs w:val="22"/>
          </w:rPr>
          <w:tab/>
        </w:r>
        <w:r w:rsidRPr="00455CF8" w:rsidR="0051311C">
          <w:rPr>
            <w:rStyle w:val="Hyperlink"/>
            <w:noProof/>
          </w:rPr>
          <w:t>Purpose and Intended Audience</w:t>
        </w:r>
        <w:r w:rsidR="0051311C">
          <w:rPr>
            <w:noProof/>
            <w:webHidden/>
          </w:rPr>
          <w:tab/>
        </w:r>
        <w:r w:rsidR="0051311C">
          <w:rPr>
            <w:noProof/>
            <w:webHidden/>
          </w:rPr>
          <w:fldChar w:fldCharType="begin"/>
        </w:r>
        <w:r w:rsidR="0051311C">
          <w:rPr>
            <w:noProof/>
            <w:webHidden/>
          </w:rPr>
          <w:instrText xml:space="preserve"> PAGEREF _Toc322626969 \h </w:instrText>
        </w:r>
        <w:r w:rsidR="0051311C">
          <w:rPr>
            <w:noProof/>
            <w:webHidden/>
          </w:rPr>
        </w:r>
        <w:r w:rsidR="0051311C">
          <w:rPr>
            <w:noProof/>
            <w:webHidden/>
          </w:rPr>
          <w:fldChar w:fldCharType="separate"/>
        </w:r>
        <w:r w:rsidR="0051311C">
          <w:rPr>
            <w:noProof/>
            <w:webHidden/>
          </w:rPr>
          <w:t>1</w:t>
        </w:r>
        <w:r w:rsidR="0051311C">
          <w:rPr>
            <w:noProof/>
            <w:webHidden/>
          </w:rPr>
          <w:fldChar w:fldCharType="end"/>
        </w:r>
      </w:hyperlink>
    </w:p>
    <w:p w:rsidR="0051311C" w:rsidRDefault="00724706" w14:paraId="3F39D4DA" w14:textId="77777777">
      <w:pPr>
        <w:pStyle w:val="TOC2"/>
        <w:tabs>
          <w:tab w:val="left" w:pos="800"/>
        </w:tabs>
        <w:rPr>
          <w:rFonts w:asciiTheme="minorHAnsi" w:hAnsiTheme="minorHAnsi" w:eastAsiaTheme="minorEastAsia" w:cstheme="minorBidi"/>
          <w:smallCaps w:val="0"/>
          <w:noProof/>
          <w:sz w:val="22"/>
          <w:szCs w:val="22"/>
        </w:rPr>
      </w:pPr>
      <w:hyperlink w:history="1" w:anchor="_Toc322626970">
        <w:r w:rsidRPr="00455CF8" w:rsidR="0051311C">
          <w:rPr>
            <w:rStyle w:val="Hyperlink"/>
            <w:noProof/>
          </w:rPr>
          <w:t>1.2</w:t>
        </w:r>
        <w:r w:rsidR="0051311C">
          <w:rPr>
            <w:rFonts w:asciiTheme="minorHAnsi" w:hAnsiTheme="minorHAnsi" w:eastAsiaTheme="minorEastAsia" w:cstheme="minorBidi"/>
            <w:smallCaps w:val="0"/>
            <w:noProof/>
            <w:sz w:val="22"/>
            <w:szCs w:val="22"/>
          </w:rPr>
          <w:tab/>
        </w:r>
        <w:r w:rsidRPr="00455CF8" w:rsidR="0051311C">
          <w:rPr>
            <w:rStyle w:val="Hyperlink"/>
            <w:noProof/>
          </w:rPr>
          <w:t>Scope of Product</w:t>
        </w:r>
        <w:r w:rsidR="0051311C">
          <w:rPr>
            <w:noProof/>
            <w:webHidden/>
          </w:rPr>
          <w:tab/>
        </w:r>
        <w:r w:rsidR="0051311C">
          <w:rPr>
            <w:noProof/>
            <w:webHidden/>
          </w:rPr>
          <w:fldChar w:fldCharType="begin"/>
        </w:r>
        <w:r w:rsidR="0051311C">
          <w:rPr>
            <w:noProof/>
            <w:webHidden/>
          </w:rPr>
          <w:instrText xml:space="preserve"> PAGEREF _Toc322626970 \h </w:instrText>
        </w:r>
        <w:r w:rsidR="0051311C">
          <w:rPr>
            <w:noProof/>
            <w:webHidden/>
          </w:rPr>
        </w:r>
        <w:r w:rsidR="0051311C">
          <w:rPr>
            <w:noProof/>
            <w:webHidden/>
          </w:rPr>
          <w:fldChar w:fldCharType="separate"/>
        </w:r>
        <w:r w:rsidR="0051311C">
          <w:rPr>
            <w:noProof/>
            <w:webHidden/>
          </w:rPr>
          <w:t>1</w:t>
        </w:r>
        <w:r w:rsidR="0051311C">
          <w:rPr>
            <w:noProof/>
            <w:webHidden/>
          </w:rPr>
          <w:fldChar w:fldCharType="end"/>
        </w:r>
      </w:hyperlink>
    </w:p>
    <w:p w:rsidR="0051311C" w:rsidRDefault="00724706" w14:paraId="3F39D4DB" w14:textId="77777777">
      <w:pPr>
        <w:pStyle w:val="TOC2"/>
        <w:tabs>
          <w:tab w:val="left" w:pos="800"/>
        </w:tabs>
        <w:rPr>
          <w:rFonts w:asciiTheme="minorHAnsi" w:hAnsiTheme="minorHAnsi" w:eastAsiaTheme="minorEastAsia" w:cstheme="minorBidi"/>
          <w:smallCaps w:val="0"/>
          <w:noProof/>
          <w:sz w:val="22"/>
          <w:szCs w:val="22"/>
        </w:rPr>
      </w:pPr>
      <w:hyperlink w:history="1" w:anchor="_Toc322626971">
        <w:r w:rsidRPr="00455CF8" w:rsidR="0051311C">
          <w:rPr>
            <w:rStyle w:val="Hyperlink"/>
            <w:noProof/>
          </w:rPr>
          <w:t>1.3</w:t>
        </w:r>
        <w:r w:rsidR="0051311C">
          <w:rPr>
            <w:rFonts w:asciiTheme="minorHAnsi" w:hAnsiTheme="minorHAnsi" w:eastAsiaTheme="minorEastAsia" w:cstheme="minorBidi"/>
            <w:smallCaps w:val="0"/>
            <w:noProof/>
            <w:sz w:val="22"/>
            <w:szCs w:val="22"/>
          </w:rPr>
          <w:tab/>
        </w:r>
        <w:r w:rsidRPr="00455CF8" w:rsidR="0051311C">
          <w:rPr>
            <w:rStyle w:val="Hyperlink"/>
            <w:noProof/>
          </w:rPr>
          <w:t>References</w:t>
        </w:r>
        <w:r w:rsidR="0051311C">
          <w:rPr>
            <w:noProof/>
            <w:webHidden/>
          </w:rPr>
          <w:tab/>
        </w:r>
        <w:r w:rsidR="0051311C">
          <w:rPr>
            <w:noProof/>
            <w:webHidden/>
          </w:rPr>
          <w:fldChar w:fldCharType="begin"/>
        </w:r>
        <w:r w:rsidR="0051311C">
          <w:rPr>
            <w:noProof/>
            <w:webHidden/>
          </w:rPr>
          <w:instrText xml:space="preserve"> PAGEREF _Toc322626971 \h </w:instrText>
        </w:r>
        <w:r w:rsidR="0051311C">
          <w:rPr>
            <w:noProof/>
            <w:webHidden/>
          </w:rPr>
        </w:r>
        <w:r w:rsidR="0051311C">
          <w:rPr>
            <w:noProof/>
            <w:webHidden/>
          </w:rPr>
          <w:fldChar w:fldCharType="separate"/>
        </w:r>
        <w:r w:rsidR="0051311C">
          <w:rPr>
            <w:noProof/>
            <w:webHidden/>
          </w:rPr>
          <w:t>1</w:t>
        </w:r>
        <w:r w:rsidR="0051311C">
          <w:rPr>
            <w:noProof/>
            <w:webHidden/>
          </w:rPr>
          <w:fldChar w:fldCharType="end"/>
        </w:r>
      </w:hyperlink>
    </w:p>
    <w:p w:rsidR="0051311C" w:rsidRDefault="00724706" w14:paraId="3F39D4DC" w14:textId="77777777">
      <w:pPr>
        <w:pStyle w:val="TOC2"/>
        <w:tabs>
          <w:tab w:val="left" w:pos="800"/>
        </w:tabs>
        <w:rPr>
          <w:rFonts w:asciiTheme="minorHAnsi" w:hAnsiTheme="minorHAnsi" w:eastAsiaTheme="minorEastAsia" w:cstheme="minorBidi"/>
          <w:smallCaps w:val="0"/>
          <w:noProof/>
          <w:sz w:val="22"/>
          <w:szCs w:val="22"/>
        </w:rPr>
      </w:pPr>
      <w:hyperlink w:history="1" w:anchor="_Toc322626972">
        <w:r w:rsidRPr="00455CF8" w:rsidR="0051311C">
          <w:rPr>
            <w:rStyle w:val="Hyperlink"/>
            <w:noProof/>
          </w:rPr>
          <w:t>1.4</w:t>
        </w:r>
        <w:r w:rsidR="0051311C">
          <w:rPr>
            <w:rFonts w:asciiTheme="minorHAnsi" w:hAnsiTheme="minorHAnsi" w:eastAsiaTheme="minorEastAsia" w:cstheme="minorBidi"/>
            <w:smallCaps w:val="0"/>
            <w:noProof/>
            <w:sz w:val="22"/>
            <w:szCs w:val="22"/>
          </w:rPr>
          <w:tab/>
        </w:r>
        <w:r w:rsidRPr="00455CF8" w:rsidR="0051311C">
          <w:rPr>
            <w:rStyle w:val="Hyperlink"/>
            <w:noProof/>
          </w:rPr>
          <w:t>Definitions, Acronyms, and Abbreviations</w:t>
        </w:r>
        <w:r w:rsidR="0051311C">
          <w:rPr>
            <w:noProof/>
            <w:webHidden/>
          </w:rPr>
          <w:tab/>
        </w:r>
        <w:r w:rsidR="0051311C">
          <w:rPr>
            <w:noProof/>
            <w:webHidden/>
          </w:rPr>
          <w:fldChar w:fldCharType="begin"/>
        </w:r>
        <w:r w:rsidR="0051311C">
          <w:rPr>
            <w:noProof/>
            <w:webHidden/>
          </w:rPr>
          <w:instrText xml:space="preserve"> PAGEREF _Toc322626972 \h </w:instrText>
        </w:r>
        <w:r w:rsidR="0051311C">
          <w:rPr>
            <w:noProof/>
            <w:webHidden/>
          </w:rPr>
        </w:r>
        <w:r w:rsidR="0051311C">
          <w:rPr>
            <w:noProof/>
            <w:webHidden/>
          </w:rPr>
          <w:fldChar w:fldCharType="separate"/>
        </w:r>
        <w:r w:rsidR="0051311C">
          <w:rPr>
            <w:noProof/>
            <w:webHidden/>
          </w:rPr>
          <w:t>1</w:t>
        </w:r>
        <w:r w:rsidR="0051311C">
          <w:rPr>
            <w:noProof/>
            <w:webHidden/>
          </w:rPr>
          <w:fldChar w:fldCharType="end"/>
        </w:r>
      </w:hyperlink>
    </w:p>
    <w:p w:rsidR="0051311C" w:rsidRDefault="00724706" w14:paraId="3F39D4DD" w14:textId="77777777">
      <w:pPr>
        <w:pStyle w:val="TOC3"/>
        <w:tabs>
          <w:tab w:val="left" w:pos="1200"/>
        </w:tabs>
        <w:rPr>
          <w:rFonts w:asciiTheme="minorHAnsi" w:hAnsiTheme="minorHAnsi" w:eastAsiaTheme="minorEastAsia" w:cstheme="minorBidi"/>
          <w:i w:val="0"/>
          <w:noProof/>
          <w:sz w:val="22"/>
          <w:szCs w:val="22"/>
        </w:rPr>
      </w:pPr>
      <w:hyperlink w:history="1" w:anchor="_Toc322626973">
        <w:r w:rsidRPr="00455CF8" w:rsidR="0051311C">
          <w:rPr>
            <w:rStyle w:val="Hyperlink"/>
            <w:noProof/>
          </w:rPr>
          <w:t>1.1.1</w:t>
        </w:r>
        <w:r w:rsidR="0051311C">
          <w:rPr>
            <w:rFonts w:asciiTheme="minorHAnsi" w:hAnsiTheme="minorHAnsi" w:eastAsiaTheme="minorEastAsia" w:cstheme="minorBidi"/>
            <w:i w:val="0"/>
            <w:noProof/>
            <w:sz w:val="22"/>
            <w:szCs w:val="22"/>
          </w:rPr>
          <w:tab/>
        </w:r>
        <w:r w:rsidRPr="00455CF8" w:rsidR="0051311C">
          <w:rPr>
            <w:rStyle w:val="Hyperlink"/>
            <w:noProof/>
          </w:rPr>
          <w:t>Definitions</w:t>
        </w:r>
        <w:r w:rsidR="0051311C">
          <w:rPr>
            <w:noProof/>
            <w:webHidden/>
          </w:rPr>
          <w:tab/>
        </w:r>
        <w:r w:rsidR="0051311C">
          <w:rPr>
            <w:noProof/>
            <w:webHidden/>
          </w:rPr>
          <w:fldChar w:fldCharType="begin"/>
        </w:r>
        <w:r w:rsidR="0051311C">
          <w:rPr>
            <w:noProof/>
            <w:webHidden/>
          </w:rPr>
          <w:instrText xml:space="preserve"> PAGEREF _Toc322626973 \h </w:instrText>
        </w:r>
        <w:r w:rsidR="0051311C">
          <w:rPr>
            <w:noProof/>
            <w:webHidden/>
          </w:rPr>
        </w:r>
        <w:r w:rsidR="0051311C">
          <w:rPr>
            <w:noProof/>
            <w:webHidden/>
          </w:rPr>
          <w:fldChar w:fldCharType="separate"/>
        </w:r>
        <w:r w:rsidR="0051311C">
          <w:rPr>
            <w:noProof/>
            <w:webHidden/>
          </w:rPr>
          <w:t>1</w:t>
        </w:r>
        <w:r w:rsidR="0051311C">
          <w:rPr>
            <w:noProof/>
            <w:webHidden/>
          </w:rPr>
          <w:fldChar w:fldCharType="end"/>
        </w:r>
      </w:hyperlink>
    </w:p>
    <w:p w:rsidR="0051311C" w:rsidRDefault="00724706" w14:paraId="3F39D4DE" w14:textId="77777777">
      <w:pPr>
        <w:pStyle w:val="TOC3"/>
        <w:tabs>
          <w:tab w:val="left" w:pos="1200"/>
        </w:tabs>
        <w:rPr>
          <w:rFonts w:asciiTheme="minorHAnsi" w:hAnsiTheme="minorHAnsi" w:eastAsiaTheme="minorEastAsia" w:cstheme="minorBidi"/>
          <w:i w:val="0"/>
          <w:noProof/>
          <w:sz w:val="22"/>
          <w:szCs w:val="22"/>
        </w:rPr>
      </w:pPr>
      <w:hyperlink w:history="1" w:anchor="_Toc322626974">
        <w:r w:rsidRPr="00455CF8" w:rsidR="0051311C">
          <w:rPr>
            <w:rStyle w:val="Hyperlink"/>
            <w:noProof/>
          </w:rPr>
          <w:t>1.4.1</w:t>
        </w:r>
        <w:r w:rsidR="0051311C">
          <w:rPr>
            <w:rFonts w:asciiTheme="minorHAnsi" w:hAnsiTheme="minorHAnsi" w:eastAsiaTheme="minorEastAsia" w:cstheme="minorBidi"/>
            <w:i w:val="0"/>
            <w:noProof/>
            <w:sz w:val="22"/>
            <w:szCs w:val="22"/>
          </w:rPr>
          <w:tab/>
        </w:r>
        <w:r w:rsidRPr="00455CF8" w:rsidR="0051311C">
          <w:rPr>
            <w:rStyle w:val="Hyperlink"/>
            <w:noProof/>
          </w:rPr>
          <w:t>Acronyms and Abbreviations</w:t>
        </w:r>
        <w:r w:rsidR="0051311C">
          <w:rPr>
            <w:noProof/>
            <w:webHidden/>
          </w:rPr>
          <w:tab/>
        </w:r>
        <w:r w:rsidR="0051311C">
          <w:rPr>
            <w:noProof/>
            <w:webHidden/>
          </w:rPr>
          <w:fldChar w:fldCharType="begin"/>
        </w:r>
        <w:r w:rsidR="0051311C">
          <w:rPr>
            <w:noProof/>
            <w:webHidden/>
          </w:rPr>
          <w:instrText xml:space="preserve"> PAGEREF _Toc322626974 \h </w:instrText>
        </w:r>
        <w:r w:rsidR="0051311C">
          <w:rPr>
            <w:noProof/>
            <w:webHidden/>
          </w:rPr>
        </w:r>
        <w:r w:rsidR="0051311C">
          <w:rPr>
            <w:noProof/>
            <w:webHidden/>
          </w:rPr>
          <w:fldChar w:fldCharType="separate"/>
        </w:r>
        <w:r w:rsidR="0051311C">
          <w:rPr>
            <w:noProof/>
            <w:webHidden/>
          </w:rPr>
          <w:t>1</w:t>
        </w:r>
        <w:r w:rsidR="0051311C">
          <w:rPr>
            <w:noProof/>
            <w:webHidden/>
          </w:rPr>
          <w:fldChar w:fldCharType="end"/>
        </w:r>
      </w:hyperlink>
    </w:p>
    <w:p w:rsidR="0051311C" w:rsidRDefault="00724706" w14:paraId="3F39D4DF" w14:textId="77777777">
      <w:pPr>
        <w:pStyle w:val="TOC2"/>
        <w:tabs>
          <w:tab w:val="left" w:pos="800"/>
        </w:tabs>
        <w:rPr>
          <w:rFonts w:asciiTheme="minorHAnsi" w:hAnsiTheme="minorHAnsi" w:eastAsiaTheme="minorEastAsia" w:cstheme="minorBidi"/>
          <w:smallCaps w:val="0"/>
          <w:noProof/>
          <w:sz w:val="22"/>
          <w:szCs w:val="22"/>
        </w:rPr>
      </w:pPr>
      <w:hyperlink w:history="1" w:anchor="_Toc322626975">
        <w:r w:rsidRPr="00455CF8" w:rsidR="0051311C">
          <w:rPr>
            <w:rStyle w:val="Hyperlink"/>
            <w:noProof/>
          </w:rPr>
          <w:t>1.5</w:t>
        </w:r>
        <w:r w:rsidR="0051311C">
          <w:rPr>
            <w:rFonts w:asciiTheme="minorHAnsi" w:hAnsiTheme="minorHAnsi" w:eastAsiaTheme="minorEastAsia" w:cstheme="minorBidi"/>
            <w:smallCaps w:val="0"/>
            <w:noProof/>
            <w:sz w:val="22"/>
            <w:szCs w:val="22"/>
          </w:rPr>
          <w:tab/>
        </w:r>
        <w:r w:rsidRPr="00455CF8" w:rsidR="0051311C">
          <w:rPr>
            <w:rStyle w:val="Hyperlink"/>
            <w:noProof/>
          </w:rPr>
          <w:t>Overview</w:t>
        </w:r>
        <w:r w:rsidR="0051311C">
          <w:rPr>
            <w:noProof/>
            <w:webHidden/>
          </w:rPr>
          <w:tab/>
        </w:r>
        <w:r w:rsidR="0051311C">
          <w:rPr>
            <w:noProof/>
            <w:webHidden/>
          </w:rPr>
          <w:fldChar w:fldCharType="begin"/>
        </w:r>
        <w:r w:rsidR="0051311C">
          <w:rPr>
            <w:noProof/>
            <w:webHidden/>
          </w:rPr>
          <w:instrText xml:space="preserve"> PAGEREF _Toc322626975 \h </w:instrText>
        </w:r>
        <w:r w:rsidR="0051311C">
          <w:rPr>
            <w:noProof/>
            <w:webHidden/>
          </w:rPr>
        </w:r>
        <w:r w:rsidR="0051311C">
          <w:rPr>
            <w:noProof/>
            <w:webHidden/>
          </w:rPr>
          <w:fldChar w:fldCharType="separate"/>
        </w:r>
        <w:r w:rsidR="0051311C">
          <w:rPr>
            <w:noProof/>
            <w:webHidden/>
          </w:rPr>
          <w:t>1</w:t>
        </w:r>
        <w:r w:rsidR="0051311C">
          <w:rPr>
            <w:noProof/>
            <w:webHidden/>
          </w:rPr>
          <w:fldChar w:fldCharType="end"/>
        </w:r>
      </w:hyperlink>
    </w:p>
    <w:p w:rsidR="0051311C" w:rsidRDefault="00724706" w14:paraId="3F39D4E0" w14:textId="77777777">
      <w:pPr>
        <w:pStyle w:val="TOC1"/>
        <w:tabs>
          <w:tab w:val="left" w:pos="400"/>
        </w:tabs>
        <w:rPr>
          <w:rFonts w:asciiTheme="minorHAnsi" w:hAnsiTheme="minorHAnsi" w:eastAsiaTheme="minorEastAsia" w:cstheme="minorBidi"/>
          <w:b w:val="0"/>
          <w:caps w:val="0"/>
          <w:noProof/>
          <w:sz w:val="22"/>
          <w:szCs w:val="22"/>
        </w:rPr>
      </w:pPr>
      <w:hyperlink w:history="1" w:anchor="_Toc322626976">
        <w:r w:rsidRPr="00455CF8" w:rsidR="0051311C">
          <w:rPr>
            <w:rStyle w:val="Hyperlink"/>
            <w:noProof/>
          </w:rPr>
          <w:t>2</w:t>
        </w:r>
        <w:r w:rsidR="0051311C">
          <w:rPr>
            <w:rFonts w:asciiTheme="minorHAnsi" w:hAnsiTheme="minorHAnsi" w:eastAsiaTheme="minorEastAsia" w:cstheme="minorBidi"/>
            <w:b w:val="0"/>
            <w:caps w:val="0"/>
            <w:noProof/>
            <w:sz w:val="22"/>
            <w:szCs w:val="22"/>
          </w:rPr>
          <w:tab/>
        </w:r>
        <w:r w:rsidRPr="00455CF8" w:rsidR="0051311C">
          <w:rPr>
            <w:rStyle w:val="Hyperlink"/>
            <w:noProof/>
          </w:rPr>
          <w:t>Decomposition Description</w:t>
        </w:r>
        <w:r w:rsidR="0051311C">
          <w:rPr>
            <w:noProof/>
            <w:webHidden/>
          </w:rPr>
          <w:tab/>
        </w:r>
        <w:r w:rsidR="0051311C">
          <w:rPr>
            <w:noProof/>
            <w:webHidden/>
          </w:rPr>
          <w:fldChar w:fldCharType="begin"/>
        </w:r>
        <w:r w:rsidR="0051311C">
          <w:rPr>
            <w:noProof/>
            <w:webHidden/>
          </w:rPr>
          <w:instrText xml:space="preserve"> PAGEREF _Toc322626976 \h </w:instrText>
        </w:r>
        <w:r w:rsidR="0051311C">
          <w:rPr>
            <w:noProof/>
            <w:webHidden/>
          </w:rPr>
        </w:r>
        <w:r w:rsidR="0051311C">
          <w:rPr>
            <w:noProof/>
            <w:webHidden/>
          </w:rPr>
          <w:fldChar w:fldCharType="separate"/>
        </w:r>
        <w:r w:rsidR="0051311C">
          <w:rPr>
            <w:noProof/>
            <w:webHidden/>
          </w:rPr>
          <w:t>2</w:t>
        </w:r>
        <w:r w:rsidR="0051311C">
          <w:rPr>
            <w:noProof/>
            <w:webHidden/>
          </w:rPr>
          <w:fldChar w:fldCharType="end"/>
        </w:r>
      </w:hyperlink>
    </w:p>
    <w:p w:rsidR="0051311C" w:rsidRDefault="00724706" w14:paraId="3F39D4E1" w14:textId="77777777">
      <w:pPr>
        <w:pStyle w:val="TOC2"/>
        <w:tabs>
          <w:tab w:val="left" w:pos="800"/>
        </w:tabs>
        <w:rPr>
          <w:rFonts w:asciiTheme="minorHAnsi" w:hAnsiTheme="minorHAnsi" w:eastAsiaTheme="minorEastAsia" w:cstheme="minorBidi"/>
          <w:smallCaps w:val="0"/>
          <w:noProof/>
          <w:sz w:val="22"/>
          <w:szCs w:val="22"/>
        </w:rPr>
      </w:pPr>
      <w:hyperlink w:history="1" w:anchor="_Toc322626977">
        <w:r w:rsidRPr="00455CF8" w:rsidR="0051311C">
          <w:rPr>
            <w:rStyle w:val="Hyperlink"/>
            <w:noProof/>
          </w:rPr>
          <w:t>2.1</w:t>
        </w:r>
        <w:r w:rsidR="0051311C">
          <w:rPr>
            <w:rFonts w:asciiTheme="minorHAnsi" w:hAnsiTheme="minorHAnsi" w:eastAsiaTheme="minorEastAsia" w:cstheme="minorBidi"/>
            <w:smallCaps w:val="0"/>
            <w:noProof/>
            <w:sz w:val="22"/>
            <w:szCs w:val="22"/>
          </w:rPr>
          <w:tab/>
        </w:r>
        <w:r w:rsidRPr="00455CF8" w:rsidR="0051311C">
          <w:rPr>
            <w:rStyle w:val="Hyperlink"/>
            <w:noProof/>
          </w:rPr>
          <w:t>System Collaboration Diagram</w:t>
        </w:r>
        <w:r w:rsidR="0051311C">
          <w:rPr>
            <w:noProof/>
            <w:webHidden/>
          </w:rPr>
          <w:tab/>
        </w:r>
        <w:r w:rsidR="0051311C">
          <w:rPr>
            <w:noProof/>
            <w:webHidden/>
          </w:rPr>
          <w:fldChar w:fldCharType="begin"/>
        </w:r>
        <w:r w:rsidR="0051311C">
          <w:rPr>
            <w:noProof/>
            <w:webHidden/>
          </w:rPr>
          <w:instrText xml:space="preserve"> PAGEREF _Toc322626977 \h </w:instrText>
        </w:r>
        <w:r w:rsidR="0051311C">
          <w:rPr>
            <w:noProof/>
            <w:webHidden/>
          </w:rPr>
        </w:r>
        <w:r w:rsidR="0051311C">
          <w:rPr>
            <w:noProof/>
            <w:webHidden/>
          </w:rPr>
          <w:fldChar w:fldCharType="separate"/>
        </w:r>
        <w:r w:rsidR="0051311C">
          <w:rPr>
            <w:noProof/>
            <w:webHidden/>
          </w:rPr>
          <w:t>2</w:t>
        </w:r>
        <w:r w:rsidR="0051311C">
          <w:rPr>
            <w:noProof/>
            <w:webHidden/>
          </w:rPr>
          <w:fldChar w:fldCharType="end"/>
        </w:r>
      </w:hyperlink>
    </w:p>
    <w:p w:rsidR="0051311C" w:rsidRDefault="00724706" w14:paraId="3F39D4E2" w14:textId="77777777">
      <w:pPr>
        <w:pStyle w:val="TOC2"/>
        <w:tabs>
          <w:tab w:val="left" w:pos="800"/>
        </w:tabs>
        <w:rPr>
          <w:rFonts w:asciiTheme="minorHAnsi" w:hAnsiTheme="minorHAnsi" w:eastAsiaTheme="minorEastAsia" w:cstheme="minorBidi"/>
          <w:smallCaps w:val="0"/>
          <w:noProof/>
          <w:sz w:val="22"/>
          <w:szCs w:val="22"/>
        </w:rPr>
      </w:pPr>
      <w:hyperlink w:history="1" w:anchor="_Toc322626978">
        <w:r w:rsidRPr="00455CF8" w:rsidR="0051311C">
          <w:rPr>
            <w:rStyle w:val="Hyperlink"/>
            <w:noProof/>
          </w:rPr>
          <w:t>2.2</w:t>
        </w:r>
        <w:r w:rsidR="0051311C">
          <w:rPr>
            <w:rFonts w:asciiTheme="minorHAnsi" w:hAnsiTheme="minorHAnsi" w:eastAsiaTheme="minorEastAsia" w:cstheme="minorBidi"/>
            <w:smallCaps w:val="0"/>
            <w:noProof/>
            <w:sz w:val="22"/>
            <w:szCs w:val="22"/>
          </w:rPr>
          <w:tab/>
        </w:r>
        <w:r w:rsidRPr="00455CF8" w:rsidR="0051311C">
          <w:rPr>
            <w:rStyle w:val="Hyperlink"/>
            <w:noProof/>
          </w:rPr>
          <w:t>Subsystem Descriptions</w:t>
        </w:r>
        <w:r w:rsidR="0051311C">
          <w:rPr>
            <w:noProof/>
            <w:webHidden/>
          </w:rPr>
          <w:tab/>
        </w:r>
        <w:r w:rsidR="0051311C">
          <w:rPr>
            <w:noProof/>
            <w:webHidden/>
          </w:rPr>
          <w:fldChar w:fldCharType="begin"/>
        </w:r>
        <w:r w:rsidR="0051311C">
          <w:rPr>
            <w:noProof/>
            <w:webHidden/>
          </w:rPr>
          <w:instrText xml:space="preserve"> PAGEREF _Toc322626978 \h </w:instrText>
        </w:r>
        <w:r w:rsidR="0051311C">
          <w:rPr>
            <w:noProof/>
            <w:webHidden/>
          </w:rPr>
        </w:r>
        <w:r w:rsidR="0051311C">
          <w:rPr>
            <w:noProof/>
            <w:webHidden/>
          </w:rPr>
          <w:fldChar w:fldCharType="separate"/>
        </w:r>
        <w:r w:rsidR="0051311C">
          <w:rPr>
            <w:noProof/>
            <w:webHidden/>
          </w:rPr>
          <w:t>2</w:t>
        </w:r>
        <w:r w:rsidR="0051311C">
          <w:rPr>
            <w:noProof/>
            <w:webHidden/>
          </w:rPr>
          <w:fldChar w:fldCharType="end"/>
        </w:r>
      </w:hyperlink>
    </w:p>
    <w:p w:rsidR="0051311C" w:rsidRDefault="00724706" w14:paraId="3F39D4E3" w14:textId="77777777">
      <w:pPr>
        <w:pStyle w:val="TOC1"/>
        <w:tabs>
          <w:tab w:val="left" w:pos="400"/>
        </w:tabs>
        <w:rPr>
          <w:rFonts w:asciiTheme="minorHAnsi" w:hAnsiTheme="minorHAnsi" w:eastAsiaTheme="minorEastAsia" w:cstheme="minorBidi"/>
          <w:b w:val="0"/>
          <w:caps w:val="0"/>
          <w:noProof/>
          <w:sz w:val="22"/>
          <w:szCs w:val="22"/>
        </w:rPr>
      </w:pPr>
      <w:hyperlink w:history="1" w:anchor="_Toc322626979">
        <w:r w:rsidRPr="00455CF8" w:rsidR="0051311C">
          <w:rPr>
            <w:rStyle w:val="Hyperlink"/>
            <w:noProof/>
          </w:rPr>
          <w:t>3</w:t>
        </w:r>
        <w:r w:rsidR="0051311C">
          <w:rPr>
            <w:rFonts w:asciiTheme="minorHAnsi" w:hAnsiTheme="minorHAnsi" w:eastAsiaTheme="minorEastAsia" w:cstheme="minorBidi"/>
            <w:b w:val="0"/>
            <w:caps w:val="0"/>
            <w:noProof/>
            <w:sz w:val="22"/>
            <w:szCs w:val="22"/>
          </w:rPr>
          <w:tab/>
        </w:r>
        <w:r w:rsidRPr="00455CF8" w:rsidR="0051311C">
          <w:rPr>
            <w:rStyle w:val="Hyperlink"/>
            <w:noProof/>
          </w:rPr>
          <w:t>Detailed Description of Subsystem &lt;name&gt;</w:t>
        </w:r>
        <w:r w:rsidR="0051311C">
          <w:rPr>
            <w:noProof/>
            <w:webHidden/>
          </w:rPr>
          <w:tab/>
        </w:r>
        <w:r w:rsidR="0051311C">
          <w:rPr>
            <w:noProof/>
            <w:webHidden/>
          </w:rPr>
          <w:fldChar w:fldCharType="begin"/>
        </w:r>
        <w:r w:rsidR="0051311C">
          <w:rPr>
            <w:noProof/>
            <w:webHidden/>
          </w:rPr>
          <w:instrText xml:space="preserve"> PAGEREF _Toc322626979 \h </w:instrText>
        </w:r>
        <w:r w:rsidR="0051311C">
          <w:rPr>
            <w:noProof/>
            <w:webHidden/>
          </w:rPr>
        </w:r>
        <w:r w:rsidR="0051311C">
          <w:rPr>
            <w:noProof/>
            <w:webHidden/>
          </w:rPr>
          <w:fldChar w:fldCharType="separate"/>
        </w:r>
        <w:r w:rsidR="0051311C">
          <w:rPr>
            <w:noProof/>
            <w:webHidden/>
          </w:rPr>
          <w:t>3</w:t>
        </w:r>
        <w:r w:rsidR="0051311C">
          <w:rPr>
            <w:noProof/>
            <w:webHidden/>
          </w:rPr>
          <w:fldChar w:fldCharType="end"/>
        </w:r>
      </w:hyperlink>
    </w:p>
    <w:p w:rsidR="0051311C" w:rsidRDefault="00724706" w14:paraId="3F39D4E4" w14:textId="77777777">
      <w:pPr>
        <w:pStyle w:val="TOC2"/>
        <w:tabs>
          <w:tab w:val="left" w:pos="800"/>
        </w:tabs>
        <w:rPr>
          <w:rFonts w:asciiTheme="minorHAnsi" w:hAnsiTheme="minorHAnsi" w:eastAsiaTheme="minorEastAsia" w:cstheme="minorBidi"/>
          <w:smallCaps w:val="0"/>
          <w:noProof/>
          <w:sz w:val="22"/>
          <w:szCs w:val="22"/>
        </w:rPr>
      </w:pPr>
      <w:hyperlink w:history="1" w:anchor="_Toc322626980">
        <w:r w:rsidRPr="00455CF8" w:rsidR="0051311C">
          <w:rPr>
            <w:rStyle w:val="Hyperlink"/>
            <w:noProof/>
          </w:rPr>
          <w:t>3.1</w:t>
        </w:r>
        <w:r w:rsidR="0051311C">
          <w:rPr>
            <w:rFonts w:asciiTheme="minorHAnsi" w:hAnsiTheme="minorHAnsi" w:eastAsiaTheme="minorEastAsia" w:cstheme="minorBidi"/>
            <w:smallCaps w:val="0"/>
            <w:noProof/>
            <w:sz w:val="22"/>
            <w:szCs w:val="22"/>
          </w:rPr>
          <w:tab/>
        </w:r>
        <w:r w:rsidRPr="00455CF8" w:rsidR="0051311C">
          <w:rPr>
            <w:rStyle w:val="Hyperlink"/>
            <w:noProof/>
          </w:rPr>
          <w:t>Subsystem Description (subsystem cards)</w:t>
        </w:r>
        <w:r w:rsidR="0051311C">
          <w:rPr>
            <w:noProof/>
            <w:webHidden/>
          </w:rPr>
          <w:tab/>
        </w:r>
        <w:r w:rsidR="0051311C">
          <w:rPr>
            <w:noProof/>
            <w:webHidden/>
          </w:rPr>
          <w:fldChar w:fldCharType="begin"/>
        </w:r>
        <w:r w:rsidR="0051311C">
          <w:rPr>
            <w:noProof/>
            <w:webHidden/>
          </w:rPr>
          <w:instrText xml:space="preserve"> PAGEREF _Toc322626980 \h </w:instrText>
        </w:r>
        <w:r w:rsidR="0051311C">
          <w:rPr>
            <w:noProof/>
            <w:webHidden/>
          </w:rPr>
        </w:r>
        <w:r w:rsidR="0051311C">
          <w:rPr>
            <w:noProof/>
            <w:webHidden/>
          </w:rPr>
          <w:fldChar w:fldCharType="separate"/>
        </w:r>
        <w:r w:rsidR="0051311C">
          <w:rPr>
            <w:noProof/>
            <w:webHidden/>
          </w:rPr>
          <w:t>3</w:t>
        </w:r>
        <w:r w:rsidR="0051311C">
          <w:rPr>
            <w:noProof/>
            <w:webHidden/>
          </w:rPr>
          <w:fldChar w:fldCharType="end"/>
        </w:r>
      </w:hyperlink>
    </w:p>
    <w:p w:rsidR="0051311C" w:rsidRDefault="00724706" w14:paraId="3F39D4E5" w14:textId="77777777">
      <w:pPr>
        <w:pStyle w:val="TOC2"/>
        <w:tabs>
          <w:tab w:val="left" w:pos="800"/>
        </w:tabs>
        <w:rPr>
          <w:rFonts w:asciiTheme="minorHAnsi" w:hAnsiTheme="minorHAnsi" w:eastAsiaTheme="minorEastAsia" w:cstheme="minorBidi"/>
          <w:smallCaps w:val="0"/>
          <w:noProof/>
          <w:sz w:val="22"/>
          <w:szCs w:val="22"/>
        </w:rPr>
      </w:pPr>
      <w:hyperlink w:history="1" w:anchor="_Toc322626981">
        <w:r w:rsidRPr="00455CF8" w:rsidR="0051311C">
          <w:rPr>
            <w:rStyle w:val="Hyperlink"/>
            <w:noProof/>
          </w:rPr>
          <w:t>3.2</w:t>
        </w:r>
        <w:r w:rsidR="0051311C">
          <w:rPr>
            <w:rFonts w:asciiTheme="minorHAnsi" w:hAnsiTheme="minorHAnsi" w:eastAsiaTheme="minorEastAsia" w:cstheme="minorBidi"/>
            <w:smallCaps w:val="0"/>
            <w:noProof/>
            <w:sz w:val="22"/>
            <w:szCs w:val="22"/>
          </w:rPr>
          <w:tab/>
        </w:r>
        <w:r w:rsidRPr="00455CF8" w:rsidR="0051311C">
          <w:rPr>
            <w:rStyle w:val="Hyperlink"/>
            <w:noProof/>
          </w:rPr>
          <w:t>Class Description (CRC cards) &lt;class 1 name&gt;</w:t>
        </w:r>
        <w:r w:rsidR="0051311C">
          <w:rPr>
            <w:noProof/>
            <w:webHidden/>
          </w:rPr>
          <w:tab/>
        </w:r>
        <w:r w:rsidR="0051311C">
          <w:rPr>
            <w:noProof/>
            <w:webHidden/>
          </w:rPr>
          <w:fldChar w:fldCharType="begin"/>
        </w:r>
        <w:r w:rsidR="0051311C">
          <w:rPr>
            <w:noProof/>
            <w:webHidden/>
          </w:rPr>
          <w:instrText xml:space="preserve"> PAGEREF _Toc322626981 \h </w:instrText>
        </w:r>
        <w:r w:rsidR="0051311C">
          <w:rPr>
            <w:noProof/>
            <w:webHidden/>
          </w:rPr>
        </w:r>
        <w:r w:rsidR="0051311C">
          <w:rPr>
            <w:noProof/>
            <w:webHidden/>
          </w:rPr>
          <w:fldChar w:fldCharType="separate"/>
        </w:r>
        <w:r w:rsidR="0051311C">
          <w:rPr>
            <w:noProof/>
            <w:webHidden/>
          </w:rPr>
          <w:t>3</w:t>
        </w:r>
        <w:r w:rsidR="0051311C">
          <w:rPr>
            <w:noProof/>
            <w:webHidden/>
          </w:rPr>
          <w:fldChar w:fldCharType="end"/>
        </w:r>
      </w:hyperlink>
    </w:p>
    <w:p w:rsidR="0051311C" w:rsidRDefault="00724706" w14:paraId="3F39D4E6" w14:textId="77777777">
      <w:pPr>
        <w:pStyle w:val="TOC3"/>
        <w:tabs>
          <w:tab w:val="left" w:pos="1200"/>
        </w:tabs>
        <w:rPr>
          <w:rFonts w:asciiTheme="minorHAnsi" w:hAnsiTheme="minorHAnsi" w:eastAsiaTheme="minorEastAsia" w:cstheme="minorBidi"/>
          <w:i w:val="0"/>
          <w:noProof/>
          <w:sz w:val="22"/>
          <w:szCs w:val="22"/>
        </w:rPr>
      </w:pPr>
      <w:hyperlink w:history="1" w:anchor="_Toc322626982">
        <w:r w:rsidRPr="00455CF8" w:rsidR="0051311C">
          <w:rPr>
            <w:rStyle w:val="Hyperlink"/>
            <w:noProof/>
          </w:rPr>
          <w:t>3.2.1</w:t>
        </w:r>
        <w:r w:rsidR="0051311C">
          <w:rPr>
            <w:rFonts w:asciiTheme="minorHAnsi" w:hAnsiTheme="minorHAnsi" w:eastAsiaTheme="minorEastAsia" w:cstheme="minorBidi"/>
            <w:i w:val="0"/>
            <w:noProof/>
            <w:sz w:val="22"/>
            <w:szCs w:val="22"/>
          </w:rPr>
          <w:tab/>
        </w:r>
        <w:r w:rsidRPr="00455CF8" w:rsidR="0051311C">
          <w:rPr>
            <w:rStyle w:val="Hyperlink"/>
            <w:noProof/>
          </w:rPr>
          <w:t>Contract &lt;contract 1 name&gt;</w:t>
        </w:r>
        <w:r w:rsidR="0051311C">
          <w:rPr>
            <w:noProof/>
            <w:webHidden/>
          </w:rPr>
          <w:tab/>
        </w:r>
        <w:r w:rsidR="0051311C">
          <w:rPr>
            <w:noProof/>
            <w:webHidden/>
          </w:rPr>
          <w:fldChar w:fldCharType="begin"/>
        </w:r>
        <w:r w:rsidR="0051311C">
          <w:rPr>
            <w:noProof/>
            <w:webHidden/>
          </w:rPr>
          <w:instrText xml:space="preserve"> PAGEREF _Toc322626982 \h </w:instrText>
        </w:r>
        <w:r w:rsidR="0051311C">
          <w:rPr>
            <w:noProof/>
            <w:webHidden/>
          </w:rPr>
        </w:r>
        <w:r w:rsidR="0051311C">
          <w:rPr>
            <w:noProof/>
            <w:webHidden/>
          </w:rPr>
          <w:fldChar w:fldCharType="separate"/>
        </w:r>
        <w:r w:rsidR="0051311C">
          <w:rPr>
            <w:noProof/>
            <w:webHidden/>
          </w:rPr>
          <w:t>3</w:t>
        </w:r>
        <w:r w:rsidR="0051311C">
          <w:rPr>
            <w:noProof/>
            <w:webHidden/>
          </w:rPr>
          <w:fldChar w:fldCharType="end"/>
        </w:r>
      </w:hyperlink>
    </w:p>
    <w:p w:rsidR="0051311C" w:rsidRDefault="00724706" w14:paraId="3F39D4E7" w14:textId="77777777">
      <w:pPr>
        <w:pStyle w:val="TOC3"/>
        <w:tabs>
          <w:tab w:val="left" w:pos="1200"/>
        </w:tabs>
        <w:rPr>
          <w:rFonts w:asciiTheme="minorHAnsi" w:hAnsiTheme="minorHAnsi" w:eastAsiaTheme="minorEastAsia" w:cstheme="minorBidi"/>
          <w:i w:val="0"/>
          <w:noProof/>
          <w:sz w:val="22"/>
          <w:szCs w:val="22"/>
        </w:rPr>
      </w:pPr>
      <w:hyperlink w:history="1" w:anchor="_Toc322626983">
        <w:r w:rsidRPr="00455CF8" w:rsidR="0051311C">
          <w:rPr>
            <w:rStyle w:val="Hyperlink"/>
            <w:noProof/>
          </w:rPr>
          <w:t>3.2.2</w:t>
        </w:r>
        <w:r w:rsidR="0051311C">
          <w:rPr>
            <w:rFonts w:asciiTheme="minorHAnsi" w:hAnsiTheme="minorHAnsi" w:eastAsiaTheme="minorEastAsia" w:cstheme="minorBidi"/>
            <w:i w:val="0"/>
            <w:noProof/>
            <w:sz w:val="22"/>
            <w:szCs w:val="22"/>
          </w:rPr>
          <w:tab/>
        </w:r>
        <w:r w:rsidRPr="00455CF8" w:rsidR="0051311C">
          <w:rPr>
            <w:rStyle w:val="Hyperlink"/>
            <w:noProof/>
          </w:rPr>
          <w:t>Contract &lt;contract 2 name&gt;</w:t>
        </w:r>
        <w:r w:rsidR="0051311C">
          <w:rPr>
            <w:noProof/>
            <w:webHidden/>
          </w:rPr>
          <w:tab/>
        </w:r>
        <w:r w:rsidR="0051311C">
          <w:rPr>
            <w:noProof/>
            <w:webHidden/>
          </w:rPr>
          <w:fldChar w:fldCharType="begin"/>
        </w:r>
        <w:r w:rsidR="0051311C">
          <w:rPr>
            <w:noProof/>
            <w:webHidden/>
          </w:rPr>
          <w:instrText xml:space="preserve"> PAGEREF _Toc322626983 \h </w:instrText>
        </w:r>
        <w:r w:rsidR="0051311C">
          <w:rPr>
            <w:noProof/>
            <w:webHidden/>
          </w:rPr>
        </w:r>
        <w:r w:rsidR="0051311C">
          <w:rPr>
            <w:noProof/>
            <w:webHidden/>
          </w:rPr>
          <w:fldChar w:fldCharType="separate"/>
        </w:r>
        <w:r w:rsidR="0051311C">
          <w:rPr>
            <w:noProof/>
            <w:webHidden/>
          </w:rPr>
          <w:t>3</w:t>
        </w:r>
        <w:r w:rsidR="0051311C">
          <w:rPr>
            <w:noProof/>
            <w:webHidden/>
          </w:rPr>
          <w:fldChar w:fldCharType="end"/>
        </w:r>
      </w:hyperlink>
    </w:p>
    <w:p w:rsidR="0051311C" w:rsidRDefault="00724706" w14:paraId="3F39D4E8" w14:textId="77777777">
      <w:pPr>
        <w:pStyle w:val="TOC2"/>
        <w:tabs>
          <w:tab w:val="left" w:pos="800"/>
        </w:tabs>
        <w:rPr>
          <w:rFonts w:asciiTheme="minorHAnsi" w:hAnsiTheme="minorHAnsi" w:eastAsiaTheme="minorEastAsia" w:cstheme="minorBidi"/>
          <w:smallCaps w:val="0"/>
          <w:noProof/>
          <w:sz w:val="22"/>
          <w:szCs w:val="22"/>
        </w:rPr>
      </w:pPr>
      <w:hyperlink w:history="1" w:anchor="_Toc322626984">
        <w:r w:rsidRPr="00455CF8" w:rsidR="0051311C">
          <w:rPr>
            <w:rStyle w:val="Hyperlink"/>
            <w:noProof/>
          </w:rPr>
          <w:t>3.3</w:t>
        </w:r>
        <w:r w:rsidR="0051311C">
          <w:rPr>
            <w:rFonts w:asciiTheme="minorHAnsi" w:hAnsiTheme="minorHAnsi" w:eastAsiaTheme="minorEastAsia" w:cstheme="minorBidi"/>
            <w:smallCaps w:val="0"/>
            <w:noProof/>
            <w:sz w:val="22"/>
            <w:szCs w:val="22"/>
          </w:rPr>
          <w:tab/>
        </w:r>
        <w:r w:rsidRPr="00455CF8" w:rsidR="0051311C">
          <w:rPr>
            <w:rStyle w:val="Hyperlink"/>
            <w:noProof/>
          </w:rPr>
          <w:t>Class Description &lt;class 2 name&gt;</w:t>
        </w:r>
        <w:r w:rsidR="0051311C">
          <w:rPr>
            <w:noProof/>
            <w:webHidden/>
          </w:rPr>
          <w:tab/>
        </w:r>
        <w:r w:rsidR="0051311C">
          <w:rPr>
            <w:noProof/>
            <w:webHidden/>
          </w:rPr>
          <w:fldChar w:fldCharType="begin"/>
        </w:r>
        <w:r w:rsidR="0051311C">
          <w:rPr>
            <w:noProof/>
            <w:webHidden/>
          </w:rPr>
          <w:instrText xml:space="preserve"> PAGEREF _Toc322626984 \h </w:instrText>
        </w:r>
        <w:r w:rsidR="0051311C">
          <w:rPr>
            <w:noProof/>
            <w:webHidden/>
          </w:rPr>
        </w:r>
        <w:r w:rsidR="0051311C">
          <w:rPr>
            <w:noProof/>
            <w:webHidden/>
          </w:rPr>
          <w:fldChar w:fldCharType="separate"/>
        </w:r>
        <w:r w:rsidR="0051311C">
          <w:rPr>
            <w:noProof/>
            <w:webHidden/>
          </w:rPr>
          <w:t>3</w:t>
        </w:r>
        <w:r w:rsidR="0051311C">
          <w:rPr>
            <w:noProof/>
            <w:webHidden/>
          </w:rPr>
          <w:fldChar w:fldCharType="end"/>
        </w:r>
      </w:hyperlink>
    </w:p>
    <w:p w:rsidR="0051311C" w:rsidRDefault="00724706" w14:paraId="3F39D4E9" w14:textId="77777777">
      <w:pPr>
        <w:pStyle w:val="TOC3"/>
        <w:tabs>
          <w:tab w:val="left" w:pos="1200"/>
        </w:tabs>
        <w:rPr>
          <w:rFonts w:asciiTheme="minorHAnsi" w:hAnsiTheme="minorHAnsi" w:eastAsiaTheme="minorEastAsia" w:cstheme="minorBidi"/>
          <w:i w:val="0"/>
          <w:noProof/>
          <w:sz w:val="22"/>
          <w:szCs w:val="22"/>
        </w:rPr>
      </w:pPr>
      <w:hyperlink w:history="1" w:anchor="_Toc322626985">
        <w:r w:rsidRPr="00455CF8" w:rsidR="0051311C">
          <w:rPr>
            <w:rStyle w:val="Hyperlink"/>
            <w:noProof/>
          </w:rPr>
          <w:t>3.3.1</w:t>
        </w:r>
        <w:r w:rsidR="0051311C">
          <w:rPr>
            <w:rFonts w:asciiTheme="minorHAnsi" w:hAnsiTheme="minorHAnsi" w:eastAsiaTheme="minorEastAsia" w:cstheme="minorBidi"/>
            <w:i w:val="0"/>
            <w:noProof/>
            <w:sz w:val="22"/>
            <w:szCs w:val="22"/>
          </w:rPr>
          <w:tab/>
        </w:r>
        <w:r w:rsidRPr="00455CF8" w:rsidR="0051311C">
          <w:rPr>
            <w:rStyle w:val="Hyperlink"/>
            <w:noProof/>
          </w:rPr>
          <w:t>Contract &lt;contract 1 name&gt;</w:t>
        </w:r>
        <w:r w:rsidR="0051311C">
          <w:rPr>
            <w:noProof/>
            <w:webHidden/>
          </w:rPr>
          <w:tab/>
        </w:r>
        <w:r w:rsidR="0051311C">
          <w:rPr>
            <w:noProof/>
            <w:webHidden/>
          </w:rPr>
          <w:fldChar w:fldCharType="begin"/>
        </w:r>
        <w:r w:rsidR="0051311C">
          <w:rPr>
            <w:noProof/>
            <w:webHidden/>
          </w:rPr>
          <w:instrText xml:space="preserve"> PAGEREF _Toc322626985 \h </w:instrText>
        </w:r>
        <w:r w:rsidR="0051311C">
          <w:rPr>
            <w:noProof/>
            <w:webHidden/>
          </w:rPr>
        </w:r>
        <w:r w:rsidR="0051311C">
          <w:rPr>
            <w:noProof/>
            <w:webHidden/>
          </w:rPr>
          <w:fldChar w:fldCharType="separate"/>
        </w:r>
        <w:r w:rsidR="0051311C">
          <w:rPr>
            <w:noProof/>
            <w:webHidden/>
          </w:rPr>
          <w:t>3</w:t>
        </w:r>
        <w:r w:rsidR="0051311C">
          <w:rPr>
            <w:noProof/>
            <w:webHidden/>
          </w:rPr>
          <w:fldChar w:fldCharType="end"/>
        </w:r>
      </w:hyperlink>
    </w:p>
    <w:p w:rsidR="0051311C" w:rsidRDefault="00724706" w14:paraId="3F39D4EA" w14:textId="77777777">
      <w:pPr>
        <w:pStyle w:val="TOC1"/>
        <w:rPr>
          <w:rFonts w:asciiTheme="minorHAnsi" w:hAnsiTheme="minorHAnsi" w:eastAsiaTheme="minorEastAsia" w:cstheme="minorBidi"/>
          <w:b w:val="0"/>
          <w:caps w:val="0"/>
          <w:noProof/>
          <w:sz w:val="22"/>
          <w:szCs w:val="22"/>
        </w:rPr>
      </w:pPr>
      <w:hyperlink w:history="1" w:anchor="_Toc322626986">
        <w:r w:rsidRPr="00455CF8" w:rsidR="0051311C">
          <w:rPr>
            <w:rStyle w:val="Hyperlink"/>
            <w:noProof/>
          </w:rPr>
          <w:t>Appendix</w:t>
        </w:r>
        <w:r w:rsidR="0051311C">
          <w:rPr>
            <w:noProof/>
            <w:webHidden/>
          </w:rPr>
          <w:tab/>
        </w:r>
        <w:r w:rsidR="0051311C">
          <w:rPr>
            <w:noProof/>
            <w:webHidden/>
          </w:rPr>
          <w:fldChar w:fldCharType="begin"/>
        </w:r>
        <w:r w:rsidR="0051311C">
          <w:rPr>
            <w:noProof/>
            <w:webHidden/>
          </w:rPr>
          <w:instrText xml:space="preserve"> PAGEREF _Toc322626986 \h </w:instrText>
        </w:r>
        <w:r w:rsidR="0051311C">
          <w:rPr>
            <w:noProof/>
            <w:webHidden/>
          </w:rPr>
        </w:r>
        <w:r w:rsidR="0051311C">
          <w:rPr>
            <w:noProof/>
            <w:webHidden/>
          </w:rPr>
          <w:fldChar w:fldCharType="separate"/>
        </w:r>
        <w:r w:rsidR="0051311C">
          <w:rPr>
            <w:noProof/>
            <w:webHidden/>
          </w:rPr>
          <w:t>4</w:t>
        </w:r>
        <w:r w:rsidR="0051311C">
          <w:rPr>
            <w:noProof/>
            <w:webHidden/>
          </w:rPr>
          <w:fldChar w:fldCharType="end"/>
        </w:r>
      </w:hyperlink>
    </w:p>
    <w:p w:rsidR="00E54833" w:rsidRDefault="00E54833" w14:paraId="3F39D4EB" w14:textId="77777777">
      <w:pPr>
        <w:pStyle w:val="TOC2"/>
        <w:tabs>
          <w:tab w:val="left" w:pos="800"/>
        </w:tabs>
        <w:sectPr w:rsidR="00E54833">
          <w:headerReference w:type="default" r:id="rId12"/>
          <w:footerReference w:type="default" r:id="rId13"/>
          <w:pgSz w:w="12240" w:h="15840" w:orient="portrait" w:code="1"/>
          <w:pgMar w:top="1440" w:right="1440" w:bottom="1440" w:left="1800" w:header="720" w:footer="720" w:gutter="0"/>
          <w:pgNumType w:fmt="lowerRoman"/>
          <w:cols w:space="720"/>
        </w:sectPr>
      </w:pPr>
      <w:r>
        <w:rPr>
          <w:smallCaps w:val="0"/>
          <w:sz w:val="36"/>
        </w:rPr>
        <w:fldChar w:fldCharType="end"/>
      </w:r>
    </w:p>
    <w:p w:rsidR="00E54833" w:rsidRDefault="00E54833" w14:paraId="3F39D4EC" w14:textId="77777777">
      <w:pPr>
        <w:pStyle w:val="Heading1"/>
      </w:pPr>
      <w:bookmarkStart w:name="_Toc464031724" w:id="20"/>
      <w:bookmarkStart w:name="_Toc464031936" w:id="21"/>
      <w:bookmarkStart w:name="_Toc464031937" w:id="22"/>
      <w:bookmarkStart w:name="_Toc464822048" w:id="23"/>
      <w:bookmarkStart w:name="_Toc322626968" w:id="24"/>
      <w:r>
        <w:t>Introduction</w:t>
      </w:r>
      <w:bookmarkEnd w:id="20"/>
      <w:bookmarkEnd w:id="21"/>
      <w:bookmarkEnd w:id="22"/>
      <w:bookmarkEnd w:id="23"/>
      <w:bookmarkEnd w:id="24"/>
    </w:p>
    <w:p w:rsidR="00E54833" w:rsidRDefault="00E54833" w14:paraId="3F39D4ED" w14:textId="77777777">
      <w:pPr>
        <w:pStyle w:val="Heading20"/>
        <w:rPr/>
      </w:pPr>
      <w:bookmarkStart w:name="_Toc464031938" w:id="25"/>
      <w:bookmarkStart w:name="_Toc464822049" w:id="26"/>
      <w:bookmarkStart w:name="_Toc322626969" w:id="27"/>
      <w:r w:rsidR="00E54833">
        <w:rPr/>
        <w:t>Purpose and Intended Audience</w:t>
      </w:r>
      <w:bookmarkEnd w:id="25"/>
      <w:bookmarkEnd w:id="26"/>
      <w:bookmarkEnd w:id="27"/>
    </w:p>
    <w:p w:rsidR="00E54833" w:rsidRDefault="00E54833" w14:paraId="3F39D4EE" w14:textId="153644B8">
      <w:r w:rsidR="05424914">
        <w:rPr/>
        <w:t xml:space="preserve">The purpose of the project is to design a game that can help people </w:t>
      </w:r>
      <w:r w:rsidR="1A63DC39">
        <w:rPr/>
        <w:t xml:space="preserve">exercise while having fun. The intention is to have a game that can not only </w:t>
      </w:r>
      <w:r w:rsidR="45FEC7B8">
        <w:rPr/>
        <w:t xml:space="preserve">be a fun party trivia or quiz game but </w:t>
      </w:r>
      <w:r w:rsidR="1665A56B">
        <w:rPr/>
        <w:t>also be able to exercise.</w:t>
      </w:r>
      <w:r w:rsidR="1919088A">
        <w:rPr/>
        <w:t xml:space="preserve"> The primary intended audience would use the SDD</w:t>
      </w:r>
      <w:r w:rsidR="3AD53660">
        <w:rPr/>
        <w:t xml:space="preserve"> to see</w:t>
      </w:r>
      <w:r w:rsidR="1665A56B">
        <w:rPr/>
        <w:t xml:space="preserve"> </w:t>
      </w:r>
      <w:r w:rsidR="4117753C">
        <w:rPr/>
        <w:t>how the</w:t>
      </w:r>
      <w:r w:rsidR="78B7DBC1">
        <w:rPr/>
        <w:t xml:space="preserve"> developers </w:t>
      </w:r>
      <w:r w:rsidR="17E84F85">
        <w:rPr/>
        <w:t>will</w:t>
      </w:r>
      <w:r w:rsidR="377BD849">
        <w:rPr/>
        <w:t xml:space="preserve"> develop a </w:t>
      </w:r>
      <w:r w:rsidR="4117753C">
        <w:rPr/>
        <w:t xml:space="preserve">game </w:t>
      </w:r>
      <w:r w:rsidR="71B9DF34">
        <w:rPr/>
        <w:t>that can</w:t>
      </w:r>
      <w:r w:rsidR="4117753C">
        <w:rPr/>
        <w:t xml:space="preserve"> </w:t>
      </w:r>
      <w:r w:rsidR="27557B1B">
        <w:rPr/>
        <w:t>integrate</w:t>
      </w:r>
      <w:r w:rsidR="4117753C">
        <w:rPr/>
        <w:t xml:space="preserve"> the quiz question</w:t>
      </w:r>
      <w:r w:rsidR="655B162F">
        <w:rPr/>
        <w:t xml:space="preserve">s into the game and how incorrect </w:t>
      </w:r>
      <w:r w:rsidR="7F13C5E7">
        <w:rPr/>
        <w:t>responses</w:t>
      </w:r>
      <w:r w:rsidR="655B162F">
        <w:rPr/>
        <w:t xml:space="preserve"> would result in </w:t>
      </w:r>
      <w:r w:rsidR="2419550D">
        <w:rPr/>
        <w:t>an</w:t>
      </w:r>
      <w:r w:rsidR="655B162F">
        <w:rPr/>
        <w:t xml:space="preserve"> exercise prompt</w:t>
      </w:r>
      <w:r w:rsidR="52974BAF">
        <w:rPr/>
        <w:t>.</w:t>
      </w:r>
    </w:p>
    <w:p w:rsidR="00E54833" w:rsidP="552E1C6B" w:rsidRDefault="00E54833" w14:paraId="2C1BA570" w14:textId="259A163A">
      <w:pPr>
        <w:pStyle w:val="Heading20"/>
        <w:rPr/>
      </w:pPr>
      <w:bookmarkStart w:name="_Toc425134230" w:id="28"/>
      <w:bookmarkStart w:name="_Toc461626769" w:id="29"/>
      <w:bookmarkStart w:name="_Toc464031939" w:id="30"/>
      <w:bookmarkStart w:name="_Toc464822050" w:id="31"/>
      <w:bookmarkStart w:name="_Toc322626970" w:id="32"/>
      <w:r w:rsidR="00E54833">
        <w:rPr/>
        <w:t>Scope</w:t>
      </w:r>
      <w:bookmarkEnd w:id="28"/>
      <w:bookmarkEnd w:id="29"/>
      <w:r w:rsidR="00E54833">
        <w:rPr/>
        <w:t xml:space="preserve"> of Product</w:t>
      </w:r>
      <w:bookmarkEnd w:id="30"/>
      <w:bookmarkEnd w:id="31"/>
      <w:bookmarkEnd w:id="32"/>
    </w:p>
    <w:p w:rsidR="681CAE26" w:rsidRDefault="681CAE26" w14:paraId="2899A2D0" w14:textId="221F1CF3">
      <w:r w:rsidR="681CAE26">
        <w:rPr/>
        <w:t xml:space="preserve">The Scope of Muscle Minds </w:t>
      </w:r>
      <w:r w:rsidR="053EE645">
        <w:rPr/>
        <w:t xml:space="preserve">will include </w:t>
      </w:r>
      <w:r w:rsidR="1F594F0C">
        <w:rPr/>
        <w:t>Q</w:t>
      </w:r>
      <w:r w:rsidR="23211855">
        <w:rPr/>
        <w:t xml:space="preserve">uiz management, </w:t>
      </w:r>
      <w:r w:rsidR="16039C55">
        <w:rPr/>
        <w:t>E</w:t>
      </w:r>
      <w:r w:rsidR="23211855">
        <w:rPr/>
        <w:t xml:space="preserve">xercise challenge system, User management and </w:t>
      </w:r>
      <w:r w:rsidR="15ED046C">
        <w:rPr/>
        <w:t>Performance</w:t>
      </w:r>
      <w:r w:rsidR="23211855">
        <w:rPr/>
        <w:t xml:space="preserve"> Reporting sys</w:t>
      </w:r>
      <w:r w:rsidR="2D21D6AC">
        <w:rPr/>
        <w:t>tem</w:t>
      </w:r>
      <w:r w:rsidR="4D75E74F">
        <w:rPr/>
        <w:t xml:space="preserve">. The Quiz management subsystem will </w:t>
      </w:r>
      <w:r w:rsidR="4D75E74F">
        <w:rPr/>
        <w:t>mainly cover</w:t>
      </w:r>
      <w:r w:rsidR="4D75E74F">
        <w:rPr/>
        <w:t xml:space="preserve"> the creation, storage and presentation of the quiz and its questions while the Ex</w:t>
      </w:r>
      <w:r w:rsidR="7B2F1E25">
        <w:rPr/>
        <w:t>ercis</w:t>
      </w:r>
      <w:r w:rsidR="4D75E74F">
        <w:rPr/>
        <w:t xml:space="preserve">e </w:t>
      </w:r>
      <w:r w:rsidR="56BF813D">
        <w:rPr/>
        <w:t xml:space="preserve">Challenge </w:t>
      </w:r>
      <w:r w:rsidR="4D75E74F">
        <w:rPr/>
        <w:t>subsystem will cover the</w:t>
      </w:r>
      <w:r w:rsidR="11BDAC3E">
        <w:rPr/>
        <w:t xml:space="preserve"> integration of the physical exercise prompts as soon as the game detects that the answer is incorrect. T</w:t>
      </w:r>
      <w:r w:rsidR="0DBA6BE5">
        <w:rPr/>
        <w:t>he User management subsystem will manage the user accounts with its log in function</w:t>
      </w:r>
      <w:r w:rsidR="2BCCAB61">
        <w:rPr/>
        <w:t xml:space="preserve">ality and access to the custom quizzes made by the user while the </w:t>
      </w:r>
      <w:r w:rsidR="4536A8DC">
        <w:rPr/>
        <w:t>Performance</w:t>
      </w:r>
      <w:r w:rsidR="2BCCAB61">
        <w:rPr/>
        <w:t xml:space="preserve"> Reporting </w:t>
      </w:r>
      <w:r w:rsidR="44FB8594">
        <w:rPr/>
        <w:t xml:space="preserve">subsystem generates the grade reports reporting on feedback with correct to incorrect </w:t>
      </w:r>
      <w:r w:rsidR="16FEB367">
        <w:rPr/>
        <w:t>responses</w:t>
      </w:r>
      <w:r w:rsidR="44FB8594">
        <w:rPr/>
        <w:t xml:space="preserve"> and the completed exercise challenges.</w:t>
      </w:r>
      <w:r w:rsidR="63236D4D">
        <w:rPr/>
        <w:t xml:space="preserve"> What this game will do is motivate users to make their quiz for either fun </w:t>
      </w:r>
      <w:r w:rsidR="610A14BF">
        <w:rPr/>
        <w:t xml:space="preserve">party questions or a way to study while having physical engagement with its various </w:t>
      </w:r>
      <w:r w:rsidR="7D8A1309">
        <w:rPr/>
        <w:t>exercise</w:t>
      </w:r>
      <w:r w:rsidR="610A14BF">
        <w:rPr/>
        <w:t xml:space="preserve"> prompts that it will select at random but what it w</w:t>
      </w:r>
      <w:r w:rsidR="64EF7F13">
        <w:rPr/>
        <w:t xml:space="preserve">ill not do at this time is provide real time exercise form feedback or completion feedback and will rely on the user to </w:t>
      </w:r>
      <w:r w:rsidR="02D1163B">
        <w:rPr/>
        <w:t>self-report</w:t>
      </w:r>
      <w:r w:rsidR="33C16AA2">
        <w:rPr/>
        <w:t>. Our main goal is to create</w:t>
      </w:r>
      <w:r w:rsidR="33C16AA2">
        <w:rPr/>
        <w:t xml:space="preserve"> </w:t>
      </w:r>
      <w:r w:rsidR="33C16AA2">
        <w:rPr/>
        <w:t xml:space="preserve">a quiz game that is unique and </w:t>
      </w:r>
      <w:r w:rsidR="41CE028E">
        <w:rPr/>
        <w:t>physically</w:t>
      </w:r>
      <w:r w:rsidR="33C16AA2">
        <w:rPr/>
        <w:t xml:space="preserve"> </w:t>
      </w:r>
      <w:r w:rsidR="78064AB1">
        <w:rPr/>
        <w:t>engages</w:t>
      </w:r>
      <w:r w:rsidR="33C16AA2">
        <w:rPr/>
        <w:t xml:space="preserve"> with the user </w:t>
      </w:r>
      <w:r w:rsidR="1F961F11">
        <w:rPr/>
        <w:t>to encourage exercise in a fun manner.</w:t>
      </w:r>
    </w:p>
    <w:p w:rsidR="00E54833" w:rsidRDefault="00E54833" w14:paraId="3F39D4F6" w14:textId="77777777">
      <w:pPr>
        <w:pStyle w:val="Paragraph"/>
      </w:pPr>
    </w:p>
    <w:p w:rsidR="00E54833" w:rsidRDefault="00E54833" w14:paraId="3F39D4F7" w14:textId="77777777" w14:noSpellErr="1">
      <w:pPr>
        <w:pStyle w:val="Heading20"/>
        <w:rPr/>
      </w:pPr>
      <w:bookmarkStart w:name="_Toc322626971" w:id="33"/>
      <w:bookmarkStart w:name="_Toc425134231" w:id="34"/>
      <w:bookmarkStart w:name="_Toc461626770" w:id="35"/>
      <w:bookmarkStart w:name="_Toc464031940" w:id="36"/>
      <w:bookmarkStart w:name="_Toc464822051" w:id="37"/>
      <w:r w:rsidR="00E54833">
        <w:rPr/>
        <w:t>References</w:t>
      </w:r>
      <w:bookmarkEnd w:id="33"/>
    </w:p>
    <w:p w:rsidR="00E54833" w:rsidP="552E1C6B" w:rsidRDefault="00E54833" w14:paraId="712FC074" w14:textId="491B5053">
      <w:pPr>
        <w:pStyle w:val="Normal"/>
      </w:pPr>
      <w:hyperlink r:id="R25cc8c909bb54bac">
        <w:r w:rsidRPr="552E1C6B" w:rsidR="0F98947E">
          <w:rPr>
            <w:rStyle w:val="Hyperlink"/>
          </w:rPr>
          <w:t>Project Plan Sheet</w:t>
        </w:r>
      </w:hyperlink>
    </w:p>
    <w:p w:rsidR="00E54833" w:rsidP="552E1C6B" w:rsidRDefault="00E54833" w14:paraId="3F39D4F9" w14:textId="2DC4D50E">
      <w:pPr>
        <w:pStyle w:val="Normal"/>
      </w:pPr>
      <w:hyperlink r:id="Rd9e2f632af434768">
        <w:r w:rsidRPr="13804F1E" w:rsidR="7179E755">
          <w:rPr>
            <w:rStyle w:val="Hyperlink"/>
          </w:rPr>
          <w:t>Project Report</w:t>
        </w:r>
      </w:hyperlink>
    </w:p>
    <w:p w:rsidR="46EEF1C1" w:rsidP="13804F1E" w:rsidRDefault="46EEF1C1" w14:paraId="0903E57E" w14:textId="6CAFF5F8">
      <w:pPr>
        <w:pStyle w:val="Normal"/>
        <w:sectPr w:rsidR="00E54833">
          <w:headerReference w:type="default" r:id="rId14"/>
          <w:footerReference w:type="default" r:id="rId15"/>
          <w:pgSz w:w="12240" w:h="15840" w:orient="portrait" w:code="1"/>
          <w:pgMar w:top="1440" w:right="1440" w:bottom="1440" w:left="1800" w:header="720" w:footer="720" w:gutter="0"/>
          <w:pgNumType w:start="1"/>
          <w:cols w:space="720"/>
        </w:sectPr>
      </w:pPr>
      <w:hyperlink r:id="R5e788f14d3eb417e">
        <w:r w:rsidRPr="13804F1E" w:rsidR="46EEF1C1">
          <w:rPr>
            <w:rStyle w:val="Hyperlink"/>
          </w:rPr>
          <w:t>GitHub Repository</w:t>
        </w:r>
      </w:hyperlink>
    </w:p>
    <w:p w:rsidR="1DB3B74E" w:rsidP="13804F1E" w:rsidRDefault="1DB3B74E" w14:paraId="28DE5D20" w14:textId="4476A426">
      <w:pPr>
        <w:pStyle w:val="Heading20"/>
        <w:rPr/>
      </w:pPr>
      <w:bookmarkStart w:name="_Toc322626972" w:id="38"/>
      <w:r w:rsidR="1DB3B74E">
        <w:rPr/>
        <w:t>Definitions, Acronyms, and Abbreviations</w:t>
      </w:r>
      <w:bookmarkEnd w:id="34"/>
      <w:bookmarkEnd w:id="35"/>
      <w:bookmarkEnd w:id="36"/>
      <w:bookmarkEnd w:id="37"/>
      <w:bookmarkEnd w:id="38"/>
    </w:p>
    <w:p w:rsidR="00E54833" w:rsidP="552E1C6B" w:rsidRDefault="00E54833" w14:paraId="3F39D4FB" w14:textId="77777777" w14:noSpellErr="1">
      <w:pPr>
        <w:pStyle w:val="Heading3"/>
        <w:rPr/>
      </w:pPr>
      <w:bookmarkStart w:name="_Toc425134232" w:id="39"/>
      <w:bookmarkStart w:name="_Toc461626771" w:id="40"/>
      <w:bookmarkStart w:name="_Toc464031941" w:id="41"/>
      <w:bookmarkStart w:name="_Toc464822052" w:id="42"/>
      <w:bookmarkStart w:name="_Toc322626973" w:id="43"/>
      <w:r w:rsidR="00E54833">
        <w:rPr/>
        <w:t>Definitions</w:t>
      </w:r>
      <w:bookmarkEnd w:id="39"/>
      <w:bookmarkEnd w:id="40"/>
      <w:bookmarkEnd w:id="41"/>
      <w:bookmarkEnd w:id="42"/>
      <w:bookmarkEnd w:id="43"/>
    </w:p>
    <w:p w:rsidR="265DF861" w:rsidP="13804F1E" w:rsidRDefault="265DF861" w14:paraId="09FA701A" w14:textId="056DA999">
      <w:pPr>
        <w:pStyle w:val="ListParagraph"/>
        <w:numPr>
          <w:ilvl w:val="0"/>
          <w:numId w:val="25"/>
        </w:numPr>
        <w:rPr/>
      </w:pPr>
      <w:r w:rsidRPr="13804F1E" w:rsidR="04645908">
        <w:rPr>
          <w:b w:val="1"/>
          <w:bCs w:val="1"/>
        </w:rPr>
        <w:t xml:space="preserve">Game Session </w:t>
      </w:r>
      <w:r w:rsidR="04645908">
        <w:rPr/>
        <w:t>- An instance of a quiz game that tracks the player's progress, including questions answered, scores, and penalties.</w:t>
      </w:r>
    </w:p>
    <w:p w:rsidR="13804F1E" w:rsidP="13804F1E" w:rsidRDefault="13804F1E" w14:paraId="7B58DBA9" w14:textId="2FA80899">
      <w:pPr>
        <w:pStyle w:val="Normal"/>
      </w:pPr>
    </w:p>
    <w:p w:rsidR="04645908" w:rsidP="13804F1E" w:rsidRDefault="04645908" w14:paraId="369EC7D8" w14:textId="1778AA89">
      <w:pPr>
        <w:pStyle w:val="ListParagraph"/>
        <w:numPr>
          <w:ilvl w:val="0"/>
          <w:numId w:val="25"/>
        </w:numPr>
        <w:rPr/>
      </w:pPr>
      <w:r w:rsidRPr="13804F1E" w:rsidR="04645908">
        <w:rPr>
          <w:b w:val="1"/>
          <w:bCs w:val="1"/>
        </w:rPr>
        <w:t xml:space="preserve">Exercise Challenge </w:t>
      </w:r>
      <w:r w:rsidR="04645908">
        <w:rPr/>
        <w:t xml:space="preserve">- </w:t>
      </w:r>
      <w:r w:rsidRPr="13804F1E" w:rsidR="04645908">
        <w:rPr>
          <w:rFonts w:ascii="Times New Roman" w:hAnsi="Times New Roman" w:eastAsia="Times New Roman" w:cs="Times New Roman"/>
          <w:noProof w:val="0"/>
          <w:sz w:val="20"/>
          <w:szCs w:val="20"/>
          <w:lang w:val="en-US"/>
        </w:rPr>
        <w:t>A feature that assigns physical activities (e.g., push-ups, squats) to users as penalties when they answer quiz questions incorrectly, promoting physical engagement.</w:t>
      </w:r>
    </w:p>
    <w:p w:rsidR="13804F1E" w:rsidP="13804F1E" w:rsidRDefault="13804F1E" w14:paraId="0EE2616A" w14:textId="3DEEA61A">
      <w:pPr>
        <w:pStyle w:val="Normal"/>
        <w:rPr>
          <w:rFonts w:ascii="Times New Roman" w:hAnsi="Times New Roman" w:eastAsia="Times New Roman" w:cs="Times New Roman"/>
          <w:noProof w:val="0"/>
          <w:sz w:val="20"/>
          <w:szCs w:val="20"/>
          <w:lang w:val="en-US"/>
        </w:rPr>
      </w:pPr>
    </w:p>
    <w:p w:rsidR="04645908" w:rsidP="13804F1E" w:rsidRDefault="04645908" w14:paraId="01555C77" w14:textId="50C88407">
      <w:pPr>
        <w:pStyle w:val="ListParagraph"/>
        <w:numPr>
          <w:ilvl w:val="0"/>
          <w:numId w:val="25"/>
        </w:numPr>
        <w:rPr>
          <w:rFonts w:ascii="Times New Roman" w:hAnsi="Times New Roman" w:eastAsia="Times New Roman" w:cs="Times New Roman"/>
          <w:noProof w:val="0"/>
          <w:sz w:val="20"/>
          <w:szCs w:val="20"/>
          <w:lang w:val="en-US"/>
        </w:rPr>
      </w:pPr>
      <w:r w:rsidRPr="13804F1E" w:rsidR="04645908">
        <w:rPr>
          <w:rFonts w:ascii="Times New Roman" w:hAnsi="Times New Roman" w:eastAsia="Times New Roman" w:cs="Times New Roman"/>
          <w:b w:val="1"/>
          <w:bCs w:val="1"/>
          <w:noProof w:val="0"/>
          <w:sz w:val="20"/>
          <w:szCs w:val="20"/>
          <w:lang w:val="en-US"/>
        </w:rPr>
        <w:t>Performance Report</w:t>
      </w:r>
      <w:r w:rsidRPr="13804F1E" w:rsidR="04645908">
        <w:rPr>
          <w:rFonts w:ascii="Times New Roman" w:hAnsi="Times New Roman" w:eastAsia="Times New Roman" w:cs="Times New Roman"/>
          <w:noProof w:val="0"/>
          <w:sz w:val="20"/>
          <w:szCs w:val="20"/>
          <w:lang w:val="en-US"/>
        </w:rPr>
        <w:t xml:space="preserve"> - A summary generated after a quiz game session that shows the user’s scores, completed exercises, and overall performance metrics.</w:t>
      </w:r>
    </w:p>
    <w:p w:rsidR="00E54833" w:rsidRDefault="00E54833" w14:paraId="3F39D4FD" w14:textId="77777777">
      <w:pPr>
        <w:pStyle w:val="Heading3"/>
        <w:rPr/>
      </w:pPr>
      <w:bookmarkStart w:name="_Toc425134233" w:id="44"/>
      <w:bookmarkStart w:name="_Toc461626772" w:id="45"/>
      <w:bookmarkStart w:name="_Toc464031942" w:id="46"/>
      <w:bookmarkStart w:name="_Toc464822053" w:id="47"/>
      <w:bookmarkStart w:name="_Toc322626974" w:id="48"/>
      <w:r w:rsidR="00E54833">
        <w:rPr/>
        <w:t>Acronyms</w:t>
      </w:r>
      <w:bookmarkEnd w:id="44"/>
      <w:bookmarkEnd w:id="45"/>
      <w:bookmarkEnd w:id="46"/>
      <w:bookmarkEnd w:id="47"/>
      <w:r w:rsidR="001B7347">
        <w:rPr/>
        <w:t xml:space="preserve"> and Abbreviations</w:t>
      </w:r>
      <w:bookmarkEnd w:id="48"/>
    </w:p>
    <w:p w:rsidR="4937D5DE" w:rsidP="13804F1E" w:rsidRDefault="4937D5DE" w14:paraId="39E3EE37" w14:textId="0C8080FE">
      <w:pPr>
        <w:pStyle w:val="Paragraph"/>
        <w:numPr>
          <w:ilvl w:val="0"/>
          <w:numId w:val="26"/>
        </w:numPr>
        <w:suppressLineNumbers w:val="0"/>
        <w:bidi w:val="0"/>
        <w:spacing w:before="80" w:beforeAutospacing="off" w:after="0" w:afterAutospacing="off" w:line="259" w:lineRule="auto"/>
        <w:ind w:right="0"/>
        <w:jc w:val="both"/>
        <w:rPr/>
      </w:pPr>
      <w:r w:rsidRPr="13804F1E" w:rsidR="63C8E509">
        <w:rPr>
          <w:b w:val="1"/>
          <w:bCs w:val="1"/>
        </w:rPr>
        <w:t xml:space="preserve">MM </w:t>
      </w:r>
      <w:r w:rsidR="63C8E509">
        <w:rPr/>
        <w:t>– Muscle Mind</w:t>
      </w:r>
    </w:p>
    <w:p w:rsidR="5BF6A961" w:rsidP="13804F1E" w:rsidRDefault="5BF6A961" w14:paraId="7B048B45" w14:textId="77B29CAC">
      <w:pPr>
        <w:pStyle w:val="Paragraph"/>
        <w:numPr>
          <w:ilvl w:val="0"/>
          <w:numId w:val="26"/>
        </w:numPr>
        <w:suppressLineNumbers w:val="0"/>
        <w:bidi w:val="0"/>
        <w:spacing w:before="80" w:beforeAutospacing="off" w:after="0" w:afterAutospacing="off" w:line="259" w:lineRule="auto"/>
        <w:ind w:right="0"/>
        <w:jc w:val="both"/>
        <w:rPr>
          <w:b w:val="0"/>
          <w:bCs w:val="0"/>
        </w:rPr>
      </w:pPr>
      <w:r w:rsidRPr="13804F1E" w:rsidR="5BF6A961">
        <w:rPr>
          <w:b w:val="1"/>
          <w:bCs w:val="1"/>
        </w:rPr>
        <w:t>RM</w:t>
      </w:r>
      <w:r w:rsidR="5BF6A961">
        <w:rPr>
          <w:b w:val="0"/>
          <w:bCs w:val="0"/>
        </w:rPr>
        <w:t xml:space="preserve"> – Ruben Martinez</w:t>
      </w:r>
    </w:p>
    <w:p w:rsidR="223D0ABC" w:rsidP="13804F1E" w:rsidRDefault="223D0ABC" w14:paraId="205E272E" w14:textId="6083EE53">
      <w:pPr>
        <w:pStyle w:val="Paragraph"/>
        <w:numPr>
          <w:ilvl w:val="0"/>
          <w:numId w:val="26"/>
        </w:numPr>
        <w:suppressLineNumbers w:val="0"/>
        <w:bidi w:val="0"/>
        <w:spacing w:before="80" w:beforeAutospacing="off" w:after="0" w:afterAutospacing="off" w:line="259" w:lineRule="auto"/>
        <w:ind w:right="0"/>
        <w:jc w:val="both"/>
        <w:rPr>
          <w:b w:val="0"/>
          <w:bCs w:val="0"/>
        </w:rPr>
      </w:pPr>
      <w:r w:rsidRPr="13804F1E" w:rsidR="223D0ABC">
        <w:rPr>
          <w:b w:val="1"/>
          <w:bCs w:val="1"/>
        </w:rPr>
        <w:t>PR</w:t>
      </w:r>
      <w:r w:rsidR="223D0ABC">
        <w:rPr>
          <w:b w:val="0"/>
          <w:bCs w:val="0"/>
        </w:rPr>
        <w:t xml:space="preserve"> – Pull Request</w:t>
      </w:r>
    </w:p>
    <w:p w:rsidR="223D0ABC" w:rsidP="13804F1E" w:rsidRDefault="223D0ABC" w14:paraId="69D141A3" w14:textId="262D40C6">
      <w:pPr>
        <w:pStyle w:val="Paragraph"/>
        <w:numPr>
          <w:ilvl w:val="0"/>
          <w:numId w:val="26"/>
        </w:numPr>
        <w:suppressLineNumbers w:val="0"/>
        <w:bidi w:val="0"/>
        <w:spacing w:before="80" w:beforeAutospacing="off" w:after="0" w:afterAutospacing="off" w:line="259" w:lineRule="auto"/>
        <w:ind w:right="0"/>
        <w:jc w:val="both"/>
        <w:rPr>
          <w:b w:val="0"/>
          <w:bCs w:val="0"/>
        </w:rPr>
      </w:pPr>
      <w:r w:rsidRPr="13804F1E" w:rsidR="223D0ABC">
        <w:rPr>
          <w:b w:val="1"/>
          <w:bCs w:val="1"/>
        </w:rPr>
        <w:t>QM</w:t>
      </w:r>
      <w:r w:rsidR="223D0ABC">
        <w:rPr>
          <w:b w:val="0"/>
          <w:bCs w:val="0"/>
        </w:rPr>
        <w:t xml:space="preserve"> – Quiz Manager</w:t>
      </w:r>
    </w:p>
    <w:p w:rsidR="13804F1E" w:rsidP="13804F1E" w:rsidRDefault="13804F1E" w14:paraId="53D104C4" w14:textId="4F2258E6">
      <w:pPr>
        <w:pStyle w:val="Paragraph"/>
        <w:suppressLineNumbers w:val="0"/>
        <w:bidi w:val="0"/>
        <w:spacing w:before="80" w:beforeAutospacing="off" w:after="0" w:afterAutospacing="off" w:line="259" w:lineRule="auto"/>
        <w:ind w:left="0" w:right="0"/>
        <w:jc w:val="both"/>
        <w:rPr>
          <w:b w:val="0"/>
          <w:bCs w:val="0"/>
        </w:rPr>
      </w:pPr>
    </w:p>
    <w:p w:rsidR="00E54833" w:rsidRDefault="00E54833" w14:paraId="3F39D4FF" w14:textId="77777777">
      <w:pPr>
        <w:pStyle w:val="Heading20"/>
        <w:rPr/>
      </w:pPr>
      <w:bookmarkStart w:name="_Toc425134235" w:id="49"/>
      <w:bookmarkStart w:name="_Toc461626774" w:id="50"/>
      <w:bookmarkStart w:name="_Toc464031943" w:id="51"/>
      <w:bookmarkStart w:name="_Toc464822055" w:id="52"/>
      <w:bookmarkStart w:name="_Toc322626975" w:id="53"/>
      <w:r w:rsidR="00E54833">
        <w:rPr/>
        <w:t>Overview</w:t>
      </w:r>
      <w:bookmarkEnd w:id="49"/>
      <w:bookmarkEnd w:id="50"/>
      <w:bookmarkEnd w:id="51"/>
      <w:bookmarkEnd w:id="52"/>
      <w:bookmarkEnd w:id="53"/>
      <w:r w:rsidR="00E54833">
        <w:rPr/>
        <w:t xml:space="preserve"> </w:t>
      </w:r>
    </w:p>
    <w:p w:rsidR="02028465" w:rsidP="552E1C6B" w:rsidRDefault="02028465" w14:paraId="4A6D4050" w14:textId="4D4CE87F">
      <w:pPr>
        <w:pStyle w:val="Paragraph"/>
      </w:pPr>
      <w:r w:rsidR="02028465">
        <w:rPr/>
        <w:t>Introduction: Purpose and scope of the SDD and software product overview.</w:t>
      </w:r>
    </w:p>
    <w:p w:rsidR="02028465" w:rsidP="552E1C6B" w:rsidRDefault="02028465" w14:paraId="7E49CC2A" w14:textId="40EF31AE">
      <w:pPr>
        <w:pStyle w:val="Paragraph"/>
      </w:pPr>
      <w:r w:rsidR="02028465">
        <w:rPr/>
        <w:t>Definitions, Acronyms, and Abbreviations: Lists terminology used in the document.</w:t>
      </w:r>
    </w:p>
    <w:p w:rsidR="02028465" w:rsidP="552E1C6B" w:rsidRDefault="02028465" w14:paraId="6B175001" w14:textId="3EBC00EF">
      <w:pPr>
        <w:pStyle w:val="Paragraph"/>
      </w:pPr>
      <w:r w:rsidR="02028465">
        <w:rPr/>
        <w:t>System Overview: High-level description of the system and its goals.</w:t>
      </w:r>
    </w:p>
    <w:p w:rsidR="02028465" w:rsidP="552E1C6B" w:rsidRDefault="02028465" w14:paraId="58BB36C0" w14:textId="5C3C41C4">
      <w:pPr>
        <w:pStyle w:val="Paragraph"/>
      </w:pPr>
      <w:r w:rsidR="02028465">
        <w:rPr/>
        <w:t>Decomposition Description: Breaks down the system into components and their functions.</w:t>
      </w:r>
    </w:p>
    <w:p w:rsidR="02028465" w:rsidP="552E1C6B" w:rsidRDefault="02028465" w14:paraId="0983CE46" w14:textId="450B2C76">
      <w:pPr>
        <w:pStyle w:val="Paragraph"/>
      </w:pPr>
      <w:r w:rsidR="02028465">
        <w:rPr/>
        <w:t>System Collaboration Diagram: Diagram showing interactions between subsystems.</w:t>
      </w:r>
    </w:p>
    <w:p w:rsidR="02028465" w:rsidP="552E1C6B" w:rsidRDefault="02028465" w14:paraId="037F5E34" w14:textId="49AAE83D">
      <w:pPr>
        <w:pStyle w:val="Paragraph"/>
      </w:pPr>
      <w:r w:rsidR="02028465">
        <w:rPr/>
        <w:t>Subsystem Descriptions: Details each subsystem, its purpose, and supported functions.</w:t>
      </w:r>
    </w:p>
    <w:p w:rsidR="02028465" w:rsidP="552E1C6B" w:rsidRDefault="02028465" w14:paraId="7CFAB995" w14:textId="3E98952F">
      <w:pPr>
        <w:pStyle w:val="Paragraph"/>
      </w:pPr>
      <w:r w:rsidR="02028465">
        <w:rPr/>
        <w:t>Detailed Description of Subsystems: In-depth design of subsystems and their classes.</w:t>
      </w:r>
    </w:p>
    <w:p w:rsidR="02028465" w:rsidP="552E1C6B" w:rsidRDefault="02028465" w14:paraId="022F0494" w14:textId="6FD980F1">
      <w:pPr>
        <w:pStyle w:val="Paragraph"/>
      </w:pPr>
      <w:r w:rsidR="02028465">
        <w:rPr/>
        <w:t>Class Description (CRC Cards): Responsibilities and collaborations of each class.</w:t>
      </w:r>
    </w:p>
    <w:p w:rsidR="02028465" w:rsidP="552E1C6B" w:rsidRDefault="02028465" w14:paraId="50A07B40" w14:textId="5D1FDF9A">
      <w:pPr>
        <w:pStyle w:val="Paragraph"/>
      </w:pPr>
      <w:r w:rsidR="02028465">
        <w:rPr/>
        <w:t>Contract Descriptions: Protocols and methods for each class.</w:t>
      </w:r>
    </w:p>
    <w:p w:rsidR="02028465" w:rsidP="552E1C6B" w:rsidRDefault="02028465" w14:paraId="05D2EF88" w14:textId="5DEDEA41">
      <w:pPr>
        <w:pStyle w:val="Paragraph"/>
      </w:pPr>
      <w:r w:rsidR="02028465">
        <w:rPr/>
        <w:t>Appendix: Additional diagrams and supporting materials</w:t>
      </w:r>
    </w:p>
    <w:p w:rsidR="552E1C6B" w:rsidP="552E1C6B" w:rsidRDefault="552E1C6B" w14:paraId="21C20F9F" w14:textId="48C158C1">
      <w:pPr>
        <w:pStyle w:val="Paragraph"/>
      </w:pPr>
    </w:p>
    <w:p w:rsidR="00E54833" w:rsidP="004D4677" w:rsidRDefault="00E54833" w14:paraId="3F39D501" w14:textId="77777777">
      <w:pPr>
        <w:pStyle w:val="StyleHeading1Left0Firstline0"/>
        <w:rPr/>
      </w:pPr>
      <w:bookmarkStart w:name="_Toc425134236" w:id="54"/>
      <w:bookmarkStart w:name="_Toc461626775" w:id="55"/>
      <w:bookmarkStart w:name="_Toc464031945" w:id="56"/>
      <w:bookmarkStart w:name="_Toc464822057" w:id="57"/>
      <w:bookmarkStart w:name="_Toc322626976" w:id="58"/>
      <w:r w:rsidR="00E54833">
        <w:rPr/>
        <w:t>Decomposition Description</w:t>
      </w:r>
      <w:bookmarkEnd w:id="54"/>
      <w:bookmarkEnd w:id="55"/>
      <w:bookmarkEnd w:id="56"/>
      <w:bookmarkEnd w:id="57"/>
      <w:bookmarkEnd w:id="58"/>
    </w:p>
    <w:p w:rsidR="48F56252" w:rsidRDefault="48F56252" w14:paraId="5848618A" w14:textId="35BF497F">
      <w:r w:rsidR="278BC17E">
        <w:rPr/>
        <w:t xml:space="preserve">In MuscleMind, </w:t>
      </w:r>
      <w:r w:rsidR="278BC17E">
        <w:rPr/>
        <w:t>component</w:t>
      </w:r>
      <w:r w:rsidR="278BC17E">
        <w:rPr/>
        <w:t xml:space="preserve"> descriptions allow designers and maintainers to </w:t>
      </w:r>
      <w:r w:rsidR="278BC17E">
        <w:rPr/>
        <w:t>identify</w:t>
      </w:r>
      <w:r w:rsidR="278BC17E">
        <w:rPr/>
        <w:t xml:space="preserve"> major design entities, such as the quiz system, exercise penalty logic, and user performance reports. These descriptions clarify which entities </w:t>
      </w:r>
      <w:r w:rsidR="278BC17E">
        <w:rPr/>
        <w:t>are responsible for</w:t>
      </w:r>
      <w:r w:rsidR="278BC17E">
        <w:rPr/>
        <w:t xml:space="preserve"> specific functions, like administering quizzes or assigning exercise challenges. This ensures that system requirements are easily traced back to the relevant design entities, aiding in maintenance and updates.</w:t>
      </w:r>
    </w:p>
    <w:p w:rsidR="00E54833" w:rsidP="552E1C6B" w:rsidRDefault="001B7347" w14:paraId="3F39D503" w14:textId="77777777">
      <w:pPr>
        <w:pStyle w:val="Heading20"/>
        <w:rPr/>
      </w:pPr>
      <w:bookmarkStart w:name="_Toc322626977" w:id="59"/>
      <w:r w:rsidR="427573CA">
        <w:rPr/>
        <w:t>System Collaboration Diagram</w:t>
      </w:r>
      <w:bookmarkEnd w:id="59"/>
    </w:p>
    <w:p w:rsidR="0AC1DA00" w:rsidP="13804F1E" w:rsidRDefault="0AC1DA00" w14:paraId="3673A800" w14:textId="777C69EA">
      <w:pPr>
        <w:spacing w:before="0" w:beforeAutospacing="off" w:after="24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noProof w:val="0"/>
          <w:sz w:val="20"/>
          <w:szCs w:val="20"/>
          <w:lang w:val="en-US"/>
        </w:rPr>
        <w:t xml:space="preserve">For </w:t>
      </w:r>
      <w:r w:rsidRPr="13804F1E" w:rsidR="0AC1DA00">
        <w:rPr>
          <w:rFonts w:ascii="Times New Roman" w:hAnsi="Times New Roman" w:eastAsia="Times New Roman" w:cs="Times New Roman"/>
          <w:b w:val="1"/>
          <w:bCs w:val="1"/>
          <w:noProof w:val="0"/>
          <w:sz w:val="20"/>
          <w:szCs w:val="20"/>
          <w:lang w:val="en-US"/>
        </w:rPr>
        <w:t>MuscleMind</w:t>
      </w:r>
      <w:r w:rsidRPr="13804F1E" w:rsidR="0AC1DA00">
        <w:rPr>
          <w:rFonts w:ascii="Times New Roman" w:hAnsi="Times New Roman" w:eastAsia="Times New Roman" w:cs="Times New Roman"/>
          <w:noProof w:val="0"/>
          <w:sz w:val="20"/>
          <w:szCs w:val="20"/>
          <w:lang w:val="en-US"/>
        </w:rPr>
        <w:t>, the system is structured around several key subsystems that collaborate to create an interactive and educational experience. Each subsystem focuses on a specific area of functionality, making the system modular and easier to manage. Below is an explanation of how the subsystems work together, including their main roles and collaborations:</w:t>
      </w:r>
    </w:p>
    <w:p w:rsidR="0AC1DA00" w:rsidP="13804F1E" w:rsidRDefault="0AC1DA00" w14:paraId="3B2043B7" w14:textId="4A7ADD76">
      <w:pPr>
        <w:pStyle w:val="Heading3"/>
        <w:spacing w:before="281" w:beforeAutospacing="off" w:after="281"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noProof w:val="0"/>
          <w:sz w:val="20"/>
          <w:szCs w:val="20"/>
          <w:lang w:val="en-US"/>
        </w:rPr>
        <w:t>Major Subsystems and Their Collaborations</w:t>
      </w:r>
    </w:p>
    <w:p w:rsidR="0AC1DA00" w:rsidP="13804F1E" w:rsidRDefault="0AC1DA00" w14:paraId="49E12AB6" w14:textId="4E4F112A">
      <w:pPr>
        <w:pStyle w:val="ListParagraph"/>
        <w:numPr>
          <w:ilvl w:val="0"/>
          <w:numId w:val="24"/>
        </w:numPr>
        <w:spacing w:before="240" w:beforeAutospacing="off" w:after="240" w:afterAutospacing="off"/>
        <w:rPr>
          <w:rFonts w:ascii="Times New Roman" w:hAnsi="Times New Roman" w:eastAsia="Times New Roman" w:cs="Times New Roman"/>
          <w:b w:val="1"/>
          <w:bCs w:val="1"/>
          <w:noProof w:val="0"/>
          <w:sz w:val="20"/>
          <w:szCs w:val="20"/>
          <w:lang w:val="en-US"/>
        </w:rPr>
      </w:pPr>
      <w:r w:rsidRPr="13804F1E" w:rsidR="0AC1DA00">
        <w:rPr>
          <w:rFonts w:ascii="Times New Roman" w:hAnsi="Times New Roman" w:eastAsia="Times New Roman" w:cs="Times New Roman"/>
          <w:b w:val="1"/>
          <w:bCs w:val="1"/>
          <w:noProof w:val="0"/>
          <w:sz w:val="20"/>
          <w:szCs w:val="20"/>
          <w:lang w:val="en-US"/>
        </w:rPr>
        <w:t>User Management Subsystem</w:t>
      </w:r>
    </w:p>
    <w:p w:rsidR="0AC1DA00" w:rsidP="13804F1E" w:rsidRDefault="0AC1DA00" w14:paraId="04A08BC0" w14:textId="03118E43">
      <w:pPr>
        <w:pStyle w:val="ListParagraph"/>
        <w:numPr>
          <w:ilvl w:val="1"/>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b w:val="1"/>
          <w:bCs w:val="1"/>
          <w:noProof w:val="0"/>
          <w:sz w:val="20"/>
          <w:szCs w:val="20"/>
          <w:lang w:val="en-US"/>
        </w:rPr>
        <w:t>Classes</w:t>
      </w:r>
      <w:r w:rsidRPr="13804F1E" w:rsidR="0AC1DA00">
        <w:rPr>
          <w:rFonts w:ascii="Times New Roman" w:hAnsi="Times New Roman" w:eastAsia="Times New Roman" w:cs="Times New Roman"/>
          <w:noProof w:val="0"/>
          <w:sz w:val="20"/>
          <w:szCs w:val="20"/>
          <w:lang w:val="en-US"/>
        </w:rPr>
        <w:t>: UserAuthentication, UserProfile</w:t>
      </w:r>
    </w:p>
    <w:p w:rsidR="0AC1DA00" w:rsidP="13804F1E" w:rsidRDefault="0AC1DA00" w14:paraId="29B65198" w14:textId="1B87897E">
      <w:pPr>
        <w:pStyle w:val="ListParagraph"/>
        <w:numPr>
          <w:ilvl w:val="1"/>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b w:val="1"/>
          <w:bCs w:val="1"/>
          <w:noProof w:val="0"/>
          <w:sz w:val="20"/>
          <w:szCs w:val="20"/>
          <w:lang w:val="en-US"/>
        </w:rPr>
        <w:t>Description</w:t>
      </w:r>
      <w:r w:rsidRPr="13804F1E" w:rsidR="0AC1DA00">
        <w:rPr>
          <w:rFonts w:ascii="Times New Roman" w:hAnsi="Times New Roman" w:eastAsia="Times New Roman" w:cs="Times New Roman"/>
          <w:noProof w:val="0"/>
          <w:sz w:val="20"/>
          <w:szCs w:val="20"/>
          <w:lang w:val="en-US"/>
        </w:rPr>
        <w:t>: Manages user-related features such as registration, login, and profile management. It handles user authentication, ensures secure access, and stores user information like scores and quiz history.</w:t>
      </w:r>
    </w:p>
    <w:p w:rsidR="0AC1DA00" w:rsidP="13804F1E" w:rsidRDefault="0AC1DA00" w14:paraId="1B3E79C1" w14:textId="7CB710A8">
      <w:pPr>
        <w:pStyle w:val="ListParagraph"/>
        <w:numPr>
          <w:ilvl w:val="1"/>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b w:val="1"/>
          <w:bCs w:val="1"/>
          <w:noProof w:val="0"/>
          <w:sz w:val="20"/>
          <w:szCs w:val="20"/>
          <w:lang w:val="en-US"/>
        </w:rPr>
        <w:t>Collaborations</w:t>
      </w:r>
      <w:r w:rsidRPr="13804F1E" w:rsidR="0AC1DA00">
        <w:rPr>
          <w:rFonts w:ascii="Times New Roman" w:hAnsi="Times New Roman" w:eastAsia="Times New Roman" w:cs="Times New Roman"/>
          <w:noProof w:val="0"/>
          <w:sz w:val="20"/>
          <w:szCs w:val="20"/>
          <w:lang w:val="en-US"/>
        </w:rPr>
        <w:t>:</w:t>
      </w:r>
    </w:p>
    <w:p w:rsidR="0AC1DA00" w:rsidP="13804F1E" w:rsidRDefault="0AC1DA00" w14:paraId="41B7BB26" w14:textId="4372A549">
      <w:pPr>
        <w:pStyle w:val="ListParagraph"/>
        <w:numPr>
          <w:ilvl w:val="2"/>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noProof w:val="0"/>
          <w:sz w:val="20"/>
          <w:szCs w:val="20"/>
          <w:lang w:val="en-US"/>
        </w:rPr>
        <w:t>Works with the Database Management Subsystem to store and retrieve user data.</w:t>
      </w:r>
    </w:p>
    <w:p w:rsidR="0AC1DA00" w:rsidP="13804F1E" w:rsidRDefault="0AC1DA00" w14:paraId="4024C2CA" w14:textId="4860C51F">
      <w:pPr>
        <w:pStyle w:val="ListParagraph"/>
        <w:numPr>
          <w:ilvl w:val="2"/>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noProof w:val="0"/>
          <w:sz w:val="20"/>
          <w:szCs w:val="20"/>
          <w:lang w:val="en-US"/>
        </w:rPr>
        <w:t>Interacts with the Quiz Management Subsystem to ensure authenticated users can access their quizzes.</w:t>
      </w:r>
    </w:p>
    <w:p w:rsidR="0AC1DA00" w:rsidP="13804F1E" w:rsidRDefault="0AC1DA00" w14:paraId="66A318EF" w14:textId="519B562A">
      <w:pPr>
        <w:pStyle w:val="ListParagraph"/>
        <w:numPr>
          <w:ilvl w:val="0"/>
          <w:numId w:val="24"/>
        </w:numPr>
        <w:spacing w:before="240" w:beforeAutospacing="off" w:after="240" w:afterAutospacing="off"/>
        <w:rPr>
          <w:rFonts w:ascii="Times New Roman" w:hAnsi="Times New Roman" w:eastAsia="Times New Roman" w:cs="Times New Roman"/>
          <w:b w:val="1"/>
          <w:bCs w:val="1"/>
          <w:noProof w:val="0"/>
          <w:sz w:val="20"/>
          <w:szCs w:val="20"/>
          <w:lang w:val="en-US"/>
        </w:rPr>
      </w:pPr>
      <w:r w:rsidRPr="13804F1E" w:rsidR="0AC1DA00">
        <w:rPr>
          <w:rFonts w:ascii="Times New Roman" w:hAnsi="Times New Roman" w:eastAsia="Times New Roman" w:cs="Times New Roman"/>
          <w:b w:val="1"/>
          <w:bCs w:val="1"/>
          <w:noProof w:val="0"/>
          <w:sz w:val="20"/>
          <w:szCs w:val="20"/>
          <w:lang w:val="en-US"/>
        </w:rPr>
        <w:t>Quiz Management Subsystem</w:t>
      </w:r>
    </w:p>
    <w:p w:rsidR="0AC1DA00" w:rsidP="13804F1E" w:rsidRDefault="0AC1DA00" w14:paraId="62C3E472" w14:textId="057198C7">
      <w:pPr>
        <w:pStyle w:val="ListParagraph"/>
        <w:numPr>
          <w:ilvl w:val="1"/>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b w:val="1"/>
          <w:bCs w:val="1"/>
          <w:noProof w:val="0"/>
          <w:sz w:val="20"/>
          <w:szCs w:val="20"/>
          <w:lang w:val="en-US"/>
        </w:rPr>
        <w:t>Classes</w:t>
      </w:r>
      <w:r w:rsidRPr="13804F1E" w:rsidR="0AC1DA00">
        <w:rPr>
          <w:rFonts w:ascii="Times New Roman" w:hAnsi="Times New Roman" w:eastAsia="Times New Roman" w:cs="Times New Roman"/>
          <w:noProof w:val="0"/>
          <w:sz w:val="20"/>
          <w:szCs w:val="20"/>
          <w:lang w:val="en-US"/>
        </w:rPr>
        <w:t>: QuizManager, QuestionManager</w:t>
      </w:r>
    </w:p>
    <w:p w:rsidR="0AC1DA00" w:rsidP="13804F1E" w:rsidRDefault="0AC1DA00" w14:paraId="06157554" w14:textId="1CEB60FF">
      <w:pPr>
        <w:pStyle w:val="ListParagraph"/>
        <w:numPr>
          <w:ilvl w:val="1"/>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b w:val="1"/>
          <w:bCs w:val="1"/>
          <w:noProof w:val="0"/>
          <w:sz w:val="20"/>
          <w:szCs w:val="20"/>
          <w:lang w:val="en-US"/>
        </w:rPr>
        <w:t>Description</w:t>
      </w:r>
      <w:r w:rsidRPr="13804F1E" w:rsidR="0AC1DA00">
        <w:rPr>
          <w:rFonts w:ascii="Times New Roman" w:hAnsi="Times New Roman" w:eastAsia="Times New Roman" w:cs="Times New Roman"/>
          <w:noProof w:val="0"/>
          <w:sz w:val="20"/>
          <w:szCs w:val="20"/>
          <w:lang w:val="en-US"/>
        </w:rPr>
        <w:t>: Responsible for handling all quiz-related activities, including creating quizzes, storing questions, and managing the flow of quizzes during gameplay.</w:t>
      </w:r>
    </w:p>
    <w:p w:rsidR="0AC1DA00" w:rsidP="13804F1E" w:rsidRDefault="0AC1DA00" w14:paraId="0E5AF0AF" w14:textId="0D2182CE">
      <w:pPr>
        <w:pStyle w:val="ListParagraph"/>
        <w:numPr>
          <w:ilvl w:val="1"/>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b w:val="1"/>
          <w:bCs w:val="1"/>
          <w:noProof w:val="0"/>
          <w:sz w:val="20"/>
          <w:szCs w:val="20"/>
          <w:lang w:val="en-US"/>
        </w:rPr>
        <w:t>Collaborations</w:t>
      </w:r>
      <w:r w:rsidRPr="13804F1E" w:rsidR="0AC1DA00">
        <w:rPr>
          <w:rFonts w:ascii="Times New Roman" w:hAnsi="Times New Roman" w:eastAsia="Times New Roman" w:cs="Times New Roman"/>
          <w:noProof w:val="0"/>
          <w:sz w:val="20"/>
          <w:szCs w:val="20"/>
          <w:lang w:val="en-US"/>
        </w:rPr>
        <w:t>:</w:t>
      </w:r>
    </w:p>
    <w:p w:rsidR="0AC1DA00" w:rsidP="13804F1E" w:rsidRDefault="0AC1DA00" w14:paraId="4777E563" w14:textId="7618AAB3">
      <w:pPr>
        <w:pStyle w:val="ListParagraph"/>
        <w:numPr>
          <w:ilvl w:val="2"/>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noProof w:val="0"/>
          <w:sz w:val="20"/>
          <w:szCs w:val="20"/>
          <w:lang w:val="en-US"/>
        </w:rPr>
        <w:t>Collaborates with the User Management Subsystem to link quizzes to specific users and retrieve their custom quizzes.</w:t>
      </w:r>
    </w:p>
    <w:p w:rsidR="0AC1DA00" w:rsidP="13804F1E" w:rsidRDefault="0AC1DA00" w14:paraId="0391999F" w14:textId="7FC83BE9">
      <w:pPr>
        <w:pStyle w:val="ListParagraph"/>
        <w:numPr>
          <w:ilvl w:val="2"/>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noProof w:val="0"/>
          <w:sz w:val="20"/>
          <w:szCs w:val="20"/>
          <w:lang w:val="en-US"/>
        </w:rPr>
        <w:t>Interacts with the Exercise Challenge Subsystem when a player answers incorrectly to trigger exercise penalties.</w:t>
      </w:r>
    </w:p>
    <w:p w:rsidR="0AC1DA00" w:rsidP="13804F1E" w:rsidRDefault="0AC1DA00" w14:paraId="4CECF7D7" w14:textId="5F1D60FC">
      <w:pPr>
        <w:pStyle w:val="ListParagraph"/>
        <w:numPr>
          <w:ilvl w:val="2"/>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noProof w:val="0"/>
          <w:sz w:val="20"/>
          <w:szCs w:val="20"/>
          <w:lang w:val="en-US"/>
        </w:rPr>
        <w:t>Uses the Database Management Subsystem to save and retrieve quiz information.</w:t>
      </w:r>
    </w:p>
    <w:p w:rsidR="0AC1DA00" w:rsidP="13804F1E" w:rsidRDefault="0AC1DA00" w14:paraId="6E5F8C03" w14:textId="5FB81AE9">
      <w:pPr>
        <w:pStyle w:val="ListParagraph"/>
        <w:numPr>
          <w:ilvl w:val="0"/>
          <w:numId w:val="24"/>
        </w:numPr>
        <w:spacing w:before="240" w:beforeAutospacing="off" w:after="240" w:afterAutospacing="off"/>
        <w:rPr>
          <w:rFonts w:ascii="Times New Roman" w:hAnsi="Times New Roman" w:eastAsia="Times New Roman" w:cs="Times New Roman"/>
          <w:b w:val="1"/>
          <w:bCs w:val="1"/>
          <w:noProof w:val="0"/>
          <w:sz w:val="20"/>
          <w:szCs w:val="20"/>
          <w:lang w:val="en-US"/>
        </w:rPr>
      </w:pPr>
      <w:r w:rsidRPr="13804F1E" w:rsidR="0AC1DA00">
        <w:rPr>
          <w:rFonts w:ascii="Times New Roman" w:hAnsi="Times New Roman" w:eastAsia="Times New Roman" w:cs="Times New Roman"/>
          <w:b w:val="1"/>
          <w:bCs w:val="1"/>
          <w:noProof w:val="0"/>
          <w:sz w:val="20"/>
          <w:szCs w:val="20"/>
          <w:lang w:val="en-US"/>
        </w:rPr>
        <w:t>Exercise Challenge Subsystem</w:t>
      </w:r>
    </w:p>
    <w:p w:rsidR="0AC1DA00" w:rsidP="13804F1E" w:rsidRDefault="0AC1DA00" w14:paraId="0C8C9659" w14:textId="550E4DAF">
      <w:pPr>
        <w:pStyle w:val="ListParagraph"/>
        <w:numPr>
          <w:ilvl w:val="1"/>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b w:val="1"/>
          <w:bCs w:val="1"/>
          <w:noProof w:val="0"/>
          <w:sz w:val="20"/>
          <w:szCs w:val="20"/>
          <w:lang w:val="en-US"/>
        </w:rPr>
        <w:t>Class</w:t>
      </w:r>
      <w:r w:rsidRPr="13804F1E" w:rsidR="0AC1DA00">
        <w:rPr>
          <w:rFonts w:ascii="Times New Roman" w:hAnsi="Times New Roman" w:eastAsia="Times New Roman" w:cs="Times New Roman"/>
          <w:noProof w:val="0"/>
          <w:sz w:val="20"/>
          <w:szCs w:val="20"/>
          <w:lang w:val="en-US"/>
        </w:rPr>
        <w:t>: ExercisePenaltyManager</w:t>
      </w:r>
    </w:p>
    <w:p w:rsidR="0AC1DA00" w:rsidP="13804F1E" w:rsidRDefault="0AC1DA00" w14:paraId="6895BEB3" w14:textId="34DD39D6">
      <w:pPr>
        <w:pStyle w:val="ListParagraph"/>
        <w:numPr>
          <w:ilvl w:val="1"/>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b w:val="1"/>
          <w:bCs w:val="1"/>
          <w:noProof w:val="0"/>
          <w:sz w:val="20"/>
          <w:szCs w:val="20"/>
          <w:lang w:val="en-US"/>
        </w:rPr>
        <w:t>Description</w:t>
      </w:r>
      <w:r w:rsidRPr="13804F1E" w:rsidR="0AC1DA00">
        <w:rPr>
          <w:rFonts w:ascii="Times New Roman" w:hAnsi="Times New Roman" w:eastAsia="Times New Roman" w:cs="Times New Roman"/>
          <w:noProof w:val="0"/>
          <w:sz w:val="20"/>
          <w:szCs w:val="20"/>
          <w:lang w:val="en-US"/>
        </w:rPr>
        <w:t>: Manages the exercise penalties that are triggered when players answer quiz questions incorrectly. This subsystem ensures that physical challenges are randomly assigned and tracked for each user.</w:t>
      </w:r>
    </w:p>
    <w:p w:rsidR="0AC1DA00" w:rsidP="13804F1E" w:rsidRDefault="0AC1DA00" w14:paraId="7DEC092B" w14:textId="76F470D6">
      <w:pPr>
        <w:pStyle w:val="ListParagraph"/>
        <w:numPr>
          <w:ilvl w:val="1"/>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b w:val="1"/>
          <w:bCs w:val="1"/>
          <w:noProof w:val="0"/>
          <w:sz w:val="20"/>
          <w:szCs w:val="20"/>
          <w:lang w:val="en-US"/>
        </w:rPr>
        <w:t>Collaborations</w:t>
      </w:r>
      <w:r w:rsidRPr="13804F1E" w:rsidR="0AC1DA00">
        <w:rPr>
          <w:rFonts w:ascii="Times New Roman" w:hAnsi="Times New Roman" w:eastAsia="Times New Roman" w:cs="Times New Roman"/>
          <w:noProof w:val="0"/>
          <w:sz w:val="20"/>
          <w:szCs w:val="20"/>
          <w:lang w:val="en-US"/>
        </w:rPr>
        <w:t>:</w:t>
      </w:r>
    </w:p>
    <w:p w:rsidR="0AC1DA00" w:rsidP="13804F1E" w:rsidRDefault="0AC1DA00" w14:paraId="079199B4" w14:textId="5DE65E8D">
      <w:pPr>
        <w:pStyle w:val="ListParagraph"/>
        <w:numPr>
          <w:ilvl w:val="2"/>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noProof w:val="0"/>
          <w:sz w:val="20"/>
          <w:szCs w:val="20"/>
          <w:lang w:val="en-US"/>
        </w:rPr>
        <w:t>Works with the Quiz Management Subsystem to know when to assign an exercise challenge based on incorrect answers.</w:t>
      </w:r>
    </w:p>
    <w:p w:rsidR="0AC1DA00" w:rsidP="13804F1E" w:rsidRDefault="0AC1DA00" w14:paraId="6228A7D1" w14:textId="5358D5AB">
      <w:pPr>
        <w:pStyle w:val="ListParagraph"/>
        <w:numPr>
          <w:ilvl w:val="2"/>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noProof w:val="0"/>
          <w:sz w:val="20"/>
          <w:szCs w:val="20"/>
          <w:lang w:val="en-US"/>
        </w:rPr>
        <w:t>Collaborates with the Performance Reporting Subsystem to track and log exercises performed by the user during the session.</w:t>
      </w:r>
    </w:p>
    <w:p w:rsidR="0AC1DA00" w:rsidP="13804F1E" w:rsidRDefault="0AC1DA00" w14:paraId="6E1DFFE7" w14:textId="0364C2D1">
      <w:pPr>
        <w:pStyle w:val="ListParagraph"/>
        <w:numPr>
          <w:ilvl w:val="0"/>
          <w:numId w:val="24"/>
        </w:numPr>
        <w:spacing w:before="240" w:beforeAutospacing="off" w:after="240" w:afterAutospacing="off"/>
        <w:rPr>
          <w:rFonts w:ascii="Times New Roman" w:hAnsi="Times New Roman" w:eastAsia="Times New Roman" w:cs="Times New Roman"/>
          <w:b w:val="1"/>
          <w:bCs w:val="1"/>
          <w:noProof w:val="0"/>
          <w:sz w:val="20"/>
          <w:szCs w:val="20"/>
          <w:lang w:val="en-US"/>
        </w:rPr>
      </w:pPr>
      <w:r w:rsidRPr="13804F1E" w:rsidR="0AC1DA00">
        <w:rPr>
          <w:rFonts w:ascii="Times New Roman" w:hAnsi="Times New Roman" w:eastAsia="Times New Roman" w:cs="Times New Roman"/>
          <w:b w:val="1"/>
          <w:bCs w:val="1"/>
          <w:noProof w:val="0"/>
          <w:sz w:val="20"/>
          <w:szCs w:val="20"/>
          <w:lang w:val="en-US"/>
        </w:rPr>
        <w:t>Performance Reporting Subsystem</w:t>
      </w:r>
    </w:p>
    <w:p w:rsidR="0AC1DA00" w:rsidP="13804F1E" w:rsidRDefault="0AC1DA00" w14:paraId="09678DE0" w14:textId="423EFFBA">
      <w:pPr>
        <w:pStyle w:val="ListParagraph"/>
        <w:numPr>
          <w:ilvl w:val="1"/>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b w:val="1"/>
          <w:bCs w:val="1"/>
          <w:noProof w:val="0"/>
          <w:sz w:val="20"/>
          <w:szCs w:val="20"/>
          <w:lang w:val="en-US"/>
        </w:rPr>
        <w:t>Class</w:t>
      </w:r>
      <w:r w:rsidRPr="13804F1E" w:rsidR="0AC1DA00">
        <w:rPr>
          <w:rFonts w:ascii="Times New Roman" w:hAnsi="Times New Roman" w:eastAsia="Times New Roman" w:cs="Times New Roman"/>
          <w:noProof w:val="0"/>
          <w:sz w:val="20"/>
          <w:szCs w:val="20"/>
          <w:lang w:val="en-US"/>
        </w:rPr>
        <w:t>: PerformanceReport</w:t>
      </w:r>
    </w:p>
    <w:p w:rsidR="0AC1DA00" w:rsidP="13804F1E" w:rsidRDefault="0AC1DA00" w14:paraId="421D5992" w14:textId="4A337DAD">
      <w:pPr>
        <w:pStyle w:val="ListParagraph"/>
        <w:numPr>
          <w:ilvl w:val="1"/>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b w:val="1"/>
          <w:bCs w:val="1"/>
          <w:noProof w:val="0"/>
          <w:sz w:val="20"/>
          <w:szCs w:val="20"/>
          <w:lang w:val="en-US"/>
        </w:rPr>
        <w:t>Description</w:t>
      </w:r>
      <w:r w:rsidRPr="13804F1E" w:rsidR="0AC1DA00">
        <w:rPr>
          <w:rFonts w:ascii="Times New Roman" w:hAnsi="Times New Roman" w:eastAsia="Times New Roman" w:cs="Times New Roman"/>
          <w:noProof w:val="0"/>
          <w:sz w:val="20"/>
          <w:szCs w:val="20"/>
          <w:lang w:val="en-US"/>
        </w:rPr>
        <w:t>: Generates reports based on player performance during quizzes, including scores and completed exercise penalties. This subsystem tracks user progress and provides feedback.</w:t>
      </w:r>
    </w:p>
    <w:p w:rsidR="0AC1DA00" w:rsidP="13804F1E" w:rsidRDefault="0AC1DA00" w14:paraId="2AB4457A" w14:textId="6797779E">
      <w:pPr>
        <w:pStyle w:val="ListParagraph"/>
        <w:numPr>
          <w:ilvl w:val="1"/>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b w:val="1"/>
          <w:bCs w:val="1"/>
          <w:noProof w:val="0"/>
          <w:sz w:val="20"/>
          <w:szCs w:val="20"/>
          <w:lang w:val="en-US"/>
        </w:rPr>
        <w:t>Collaborations</w:t>
      </w:r>
      <w:r w:rsidRPr="13804F1E" w:rsidR="0AC1DA00">
        <w:rPr>
          <w:rFonts w:ascii="Times New Roman" w:hAnsi="Times New Roman" w:eastAsia="Times New Roman" w:cs="Times New Roman"/>
          <w:noProof w:val="0"/>
          <w:sz w:val="20"/>
          <w:szCs w:val="20"/>
          <w:lang w:val="en-US"/>
        </w:rPr>
        <w:t>:</w:t>
      </w:r>
    </w:p>
    <w:p w:rsidR="0AC1DA00" w:rsidP="13804F1E" w:rsidRDefault="0AC1DA00" w14:paraId="4723D478" w14:textId="684074DB">
      <w:pPr>
        <w:pStyle w:val="ListParagraph"/>
        <w:numPr>
          <w:ilvl w:val="2"/>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noProof w:val="0"/>
          <w:sz w:val="20"/>
          <w:szCs w:val="20"/>
          <w:lang w:val="en-US"/>
        </w:rPr>
        <w:t>Interacts with the Game Session Subsystem to gather data on player performance during a game session.</w:t>
      </w:r>
    </w:p>
    <w:p w:rsidR="0AC1DA00" w:rsidP="13804F1E" w:rsidRDefault="0AC1DA00" w14:paraId="1C8C4A75" w14:textId="7A5AF68D">
      <w:pPr>
        <w:pStyle w:val="ListParagraph"/>
        <w:numPr>
          <w:ilvl w:val="2"/>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noProof w:val="0"/>
          <w:sz w:val="20"/>
          <w:szCs w:val="20"/>
          <w:lang w:val="en-US"/>
        </w:rPr>
        <w:t>Collaborates with the Database Management Subsystem to store and retrieve past performance reports and user history.</w:t>
      </w:r>
    </w:p>
    <w:p w:rsidR="0AC1DA00" w:rsidP="13804F1E" w:rsidRDefault="0AC1DA00" w14:paraId="5E2011D6" w14:textId="6545C58D">
      <w:pPr>
        <w:pStyle w:val="ListParagraph"/>
        <w:numPr>
          <w:ilvl w:val="0"/>
          <w:numId w:val="24"/>
        </w:numPr>
        <w:spacing w:before="240" w:beforeAutospacing="off" w:after="240" w:afterAutospacing="off"/>
        <w:rPr>
          <w:rFonts w:ascii="Times New Roman" w:hAnsi="Times New Roman" w:eastAsia="Times New Roman" w:cs="Times New Roman"/>
          <w:b w:val="1"/>
          <w:bCs w:val="1"/>
          <w:noProof w:val="0"/>
          <w:sz w:val="20"/>
          <w:szCs w:val="20"/>
          <w:lang w:val="en-US"/>
        </w:rPr>
      </w:pPr>
      <w:r w:rsidRPr="13804F1E" w:rsidR="0AC1DA00">
        <w:rPr>
          <w:rFonts w:ascii="Times New Roman" w:hAnsi="Times New Roman" w:eastAsia="Times New Roman" w:cs="Times New Roman"/>
          <w:b w:val="1"/>
          <w:bCs w:val="1"/>
          <w:noProof w:val="0"/>
          <w:sz w:val="20"/>
          <w:szCs w:val="20"/>
          <w:lang w:val="en-US"/>
        </w:rPr>
        <w:t>Game Session Subsystem</w:t>
      </w:r>
    </w:p>
    <w:p w:rsidR="0AC1DA00" w:rsidP="13804F1E" w:rsidRDefault="0AC1DA00" w14:paraId="309AE3FB" w14:textId="52B49513">
      <w:pPr>
        <w:pStyle w:val="ListParagraph"/>
        <w:numPr>
          <w:ilvl w:val="1"/>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b w:val="1"/>
          <w:bCs w:val="1"/>
          <w:noProof w:val="0"/>
          <w:sz w:val="20"/>
          <w:szCs w:val="20"/>
          <w:lang w:val="en-US"/>
        </w:rPr>
        <w:t>Class</w:t>
      </w:r>
      <w:r w:rsidRPr="13804F1E" w:rsidR="0AC1DA00">
        <w:rPr>
          <w:rFonts w:ascii="Times New Roman" w:hAnsi="Times New Roman" w:eastAsia="Times New Roman" w:cs="Times New Roman"/>
          <w:noProof w:val="0"/>
          <w:sz w:val="20"/>
          <w:szCs w:val="20"/>
          <w:lang w:val="en-US"/>
        </w:rPr>
        <w:t>: GameSession</w:t>
      </w:r>
    </w:p>
    <w:p w:rsidR="0AC1DA00" w:rsidP="13804F1E" w:rsidRDefault="0AC1DA00" w14:paraId="794E92DC" w14:textId="07FEE4F9">
      <w:pPr>
        <w:pStyle w:val="ListParagraph"/>
        <w:numPr>
          <w:ilvl w:val="1"/>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b w:val="1"/>
          <w:bCs w:val="1"/>
          <w:noProof w:val="0"/>
          <w:sz w:val="20"/>
          <w:szCs w:val="20"/>
          <w:lang w:val="en-US"/>
        </w:rPr>
        <w:t>Description</w:t>
      </w:r>
      <w:r w:rsidRPr="13804F1E" w:rsidR="0AC1DA00">
        <w:rPr>
          <w:rFonts w:ascii="Times New Roman" w:hAnsi="Times New Roman" w:eastAsia="Times New Roman" w:cs="Times New Roman"/>
          <w:noProof w:val="0"/>
          <w:sz w:val="20"/>
          <w:szCs w:val="20"/>
          <w:lang w:val="en-US"/>
        </w:rPr>
        <w:t>: Manages the game flow, tracking the sequence of questions, timing, scoring, and exercise challenges during a session. It ensures the gameplay is dynamic and engaging.</w:t>
      </w:r>
    </w:p>
    <w:p w:rsidR="0AC1DA00" w:rsidP="13804F1E" w:rsidRDefault="0AC1DA00" w14:paraId="2D78DDFE" w14:textId="560339DB">
      <w:pPr>
        <w:pStyle w:val="ListParagraph"/>
        <w:numPr>
          <w:ilvl w:val="1"/>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b w:val="1"/>
          <w:bCs w:val="1"/>
          <w:noProof w:val="0"/>
          <w:sz w:val="20"/>
          <w:szCs w:val="20"/>
          <w:lang w:val="en-US"/>
        </w:rPr>
        <w:t>Collaborations</w:t>
      </w:r>
      <w:r w:rsidRPr="13804F1E" w:rsidR="0AC1DA00">
        <w:rPr>
          <w:rFonts w:ascii="Times New Roman" w:hAnsi="Times New Roman" w:eastAsia="Times New Roman" w:cs="Times New Roman"/>
          <w:noProof w:val="0"/>
          <w:sz w:val="20"/>
          <w:szCs w:val="20"/>
          <w:lang w:val="en-US"/>
        </w:rPr>
        <w:t>:</w:t>
      </w:r>
    </w:p>
    <w:p w:rsidR="0AC1DA00" w:rsidP="13804F1E" w:rsidRDefault="0AC1DA00" w14:paraId="3BDED82D" w14:textId="041862C4">
      <w:pPr>
        <w:pStyle w:val="ListParagraph"/>
        <w:numPr>
          <w:ilvl w:val="2"/>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noProof w:val="0"/>
          <w:sz w:val="20"/>
          <w:szCs w:val="20"/>
          <w:lang w:val="en-US"/>
        </w:rPr>
        <w:t>Works closely with the Quiz Management Subsystem to handle quiz questions and timing.</w:t>
      </w:r>
    </w:p>
    <w:p w:rsidR="0AC1DA00" w:rsidP="13804F1E" w:rsidRDefault="0AC1DA00" w14:paraId="03A8FB20" w14:textId="0C90E361">
      <w:pPr>
        <w:pStyle w:val="ListParagraph"/>
        <w:numPr>
          <w:ilvl w:val="2"/>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noProof w:val="0"/>
          <w:sz w:val="20"/>
          <w:szCs w:val="20"/>
          <w:lang w:val="en-US"/>
        </w:rPr>
        <w:t>Interacts with the Exercise Challenge Subsystem to trigger physical challenges based on player responses.</w:t>
      </w:r>
    </w:p>
    <w:p w:rsidR="0AC1DA00" w:rsidP="13804F1E" w:rsidRDefault="0AC1DA00" w14:paraId="68A715E8" w14:textId="632816C5">
      <w:pPr>
        <w:pStyle w:val="ListParagraph"/>
        <w:numPr>
          <w:ilvl w:val="2"/>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noProof w:val="0"/>
          <w:sz w:val="20"/>
          <w:szCs w:val="20"/>
          <w:lang w:val="en-US"/>
        </w:rPr>
        <w:t>Collaborates with the Performance Reporting Subsystem to log performance data for reports.</w:t>
      </w:r>
    </w:p>
    <w:p w:rsidR="0AC1DA00" w:rsidP="13804F1E" w:rsidRDefault="0AC1DA00" w14:paraId="1DBD1CD2" w14:textId="0CD932A9">
      <w:pPr>
        <w:pStyle w:val="ListParagraph"/>
        <w:numPr>
          <w:ilvl w:val="0"/>
          <w:numId w:val="24"/>
        </w:numPr>
        <w:spacing w:before="240" w:beforeAutospacing="off" w:after="240" w:afterAutospacing="off"/>
        <w:rPr>
          <w:rFonts w:ascii="Times New Roman" w:hAnsi="Times New Roman" w:eastAsia="Times New Roman" w:cs="Times New Roman"/>
          <w:b w:val="1"/>
          <w:bCs w:val="1"/>
          <w:noProof w:val="0"/>
          <w:sz w:val="20"/>
          <w:szCs w:val="20"/>
          <w:lang w:val="en-US"/>
        </w:rPr>
      </w:pPr>
      <w:r w:rsidRPr="13804F1E" w:rsidR="0AC1DA00">
        <w:rPr>
          <w:rFonts w:ascii="Times New Roman" w:hAnsi="Times New Roman" w:eastAsia="Times New Roman" w:cs="Times New Roman"/>
          <w:b w:val="1"/>
          <w:bCs w:val="1"/>
          <w:noProof w:val="0"/>
          <w:sz w:val="20"/>
          <w:szCs w:val="20"/>
          <w:lang w:val="en-US"/>
        </w:rPr>
        <w:t>Database Management Subsystem</w:t>
      </w:r>
    </w:p>
    <w:p w:rsidR="0AC1DA00" w:rsidP="13804F1E" w:rsidRDefault="0AC1DA00" w14:paraId="1710F190" w14:textId="34C51863">
      <w:pPr>
        <w:pStyle w:val="ListParagraph"/>
        <w:numPr>
          <w:ilvl w:val="1"/>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b w:val="1"/>
          <w:bCs w:val="1"/>
          <w:noProof w:val="0"/>
          <w:sz w:val="20"/>
          <w:szCs w:val="20"/>
          <w:lang w:val="en-US"/>
        </w:rPr>
        <w:t>Class</w:t>
      </w:r>
      <w:r w:rsidRPr="13804F1E" w:rsidR="0AC1DA00">
        <w:rPr>
          <w:rFonts w:ascii="Times New Roman" w:hAnsi="Times New Roman" w:eastAsia="Times New Roman" w:cs="Times New Roman"/>
          <w:noProof w:val="0"/>
          <w:sz w:val="20"/>
          <w:szCs w:val="20"/>
          <w:lang w:val="en-US"/>
        </w:rPr>
        <w:t>: DatabaseManager</w:t>
      </w:r>
    </w:p>
    <w:p w:rsidR="0AC1DA00" w:rsidP="13804F1E" w:rsidRDefault="0AC1DA00" w14:paraId="28D5FC83" w14:textId="5C411A93">
      <w:pPr>
        <w:pStyle w:val="ListParagraph"/>
        <w:numPr>
          <w:ilvl w:val="1"/>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b w:val="1"/>
          <w:bCs w:val="1"/>
          <w:noProof w:val="0"/>
          <w:sz w:val="20"/>
          <w:szCs w:val="20"/>
          <w:lang w:val="en-US"/>
        </w:rPr>
        <w:t>Description</w:t>
      </w:r>
      <w:r w:rsidRPr="13804F1E" w:rsidR="0AC1DA00">
        <w:rPr>
          <w:rFonts w:ascii="Times New Roman" w:hAnsi="Times New Roman" w:eastAsia="Times New Roman" w:cs="Times New Roman"/>
          <w:noProof w:val="0"/>
          <w:sz w:val="20"/>
          <w:szCs w:val="20"/>
          <w:lang w:val="en-US"/>
        </w:rPr>
        <w:t>: The central hub for all data operations, including user information, quizzes, questions, performance reports, and exercise logs. This subsystem ensures that all data is securely stored and easily retrievable.</w:t>
      </w:r>
    </w:p>
    <w:p w:rsidR="0AC1DA00" w:rsidP="13804F1E" w:rsidRDefault="0AC1DA00" w14:paraId="4F530FD5" w14:textId="03967B6E">
      <w:pPr>
        <w:pStyle w:val="ListParagraph"/>
        <w:numPr>
          <w:ilvl w:val="1"/>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b w:val="1"/>
          <w:bCs w:val="1"/>
          <w:noProof w:val="0"/>
          <w:sz w:val="20"/>
          <w:szCs w:val="20"/>
          <w:lang w:val="en-US"/>
        </w:rPr>
        <w:t>Collaborations</w:t>
      </w:r>
      <w:r w:rsidRPr="13804F1E" w:rsidR="0AC1DA00">
        <w:rPr>
          <w:rFonts w:ascii="Times New Roman" w:hAnsi="Times New Roman" w:eastAsia="Times New Roman" w:cs="Times New Roman"/>
          <w:noProof w:val="0"/>
          <w:sz w:val="20"/>
          <w:szCs w:val="20"/>
          <w:lang w:val="en-US"/>
        </w:rPr>
        <w:t>:</w:t>
      </w:r>
    </w:p>
    <w:p w:rsidR="0AC1DA00" w:rsidP="13804F1E" w:rsidRDefault="0AC1DA00" w14:paraId="39E8EAB8" w14:textId="1CA267AD">
      <w:pPr>
        <w:pStyle w:val="ListParagraph"/>
        <w:numPr>
          <w:ilvl w:val="2"/>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noProof w:val="0"/>
          <w:sz w:val="20"/>
          <w:szCs w:val="20"/>
          <w:lang w:val="en-US"/>
        </w:rPr>
        <w:t>Supports all other subsystems (User Management, Quiz Management, Exercise Challenge, and Performance Reporting) by providing access to stored data.</w:t>
      </w:r>
    </w:p>
    <w:p w:rsidR="0AC1DA00" w:rsidP="13804F1E" w:rsidRDefault="0AC1DA00" w14:paraId="54E51C4B" w14:textId="597778D3">
      <w:pPr>
        <w:pStyle w:val="ListParagraph"/>
        <w:numPr>
          <w:ilvl w:val="2"/>
          <w:numId w:val="24"/>
        </w:numPr>
        <w:spacing w:before="0" w:beforeAutospacing="off" w:after="0" w:afterAutospacing="off"/>
        <w:rPr>
          <w:rFonts w:ascii="Times New Roman" w:hAnsi="Times New Roman" w:eastAsia="Times New Roman" w:cs="Times New Roman"/>
          <w:noProof w:val="0"/>
          <w:sz w:val="20"/>
          <w:szCs w:val="20"/>
          <w:lang w:val="en-US"/>
        </w:rPr>
      </w:pPr>
      <w:r w:rsidRPr="13804F1E" w:rsidR="0AC1DA00">
        <w:rPr>
          <w:rFonts w:ascii="Times New Roman" w:hAnsi="Times New Roman" w:eastAsia="Times New Roman" w:cs="Times New Roman"/>
          <w:noProof w:val="0"/>
          <w:sz w:val="20"/>
          <w:szCs w:val="20"/>
          <w:lang w:val="en-US"/>
        </w:rPr>
        <w:t>Ensures that the data remains consistent and is accessible by managing CRUD (Create, Read, Update, Delete) operations.</w:t>
      </w:r>
    </w:p>
    <w:p w:rsidR="13804F1E" w:rsidRDefault="13804F1E" w14:paraId="5BD8E1F3" w14:textId="78A6DAFE"/>
    <w:p w:rsidR="00E54833" w:rsidRDefault="00E54833" w14:paraId="3F39D507" w14:textId="77777777">
      <w:pPr>
        <w:pStyle w:val="Heading20"/>
        <w:rPr/>
      </w:pPr>
      <w:bookmarkStart w:name="_Toc322626978" w:id="60"/>
      <w:r w:rsidR="00E54833">
        <w:rPr/>
        <w:t>Subsystem</w:t>
      </w:r>
      <w:r w:rsidR="001B7347">
        <w:rPr/>
        <w:t xml:space="preserve"> </w:t>
      </w:r>
      <w:r w:rsidR="00E54833">
        <w:rPr/>
        <w:t>Description</w:t>
      </w:r>
      <w:r w:rsidR="001B7347">
        <w:rPr/>
        <w:t>s</w:t>
      </w:r>
      <w:bookmarkEnd w:id="60"/>
    </w:p>
    <w:p w:rsidR="00842B37" w:rsidP="552E1C6B" w:rsidRDefault="00E54833" w14:paraId="3F39D508" w14:textId="477D0AC3">
      <w:pPr/>
      <w:r w:rsidR="6BF4922E">
        <w:rPr/>
        <w:t>The Quiz Management Subsystem handles the creation, storage, and presentation of quizzes and questions, supporting contracts for quiz creation, storage, and presentation to users. The Exercise Subsystem integrates physical exercise prompts when incorrect answers are detected, with contracts for incorrect answer detection, exercise challenge assignment, and prompt presentation. The User Management Subsystem manages user accounts, including login functionality and access to custom quizzes, supporting contracts for user authentication, profile management, and custom quiz access. Finally, the Performance Reporting Subsystem generates grade reports based on quiz performance, with contracts for performance tracking, report generation, and data storage and retrieval.</w:t>
      </w:r>
    </w:p>
    <w:p w:rsidR="2BDEA9E6" w:rsidP="13804F1E" w:rsidRDefault="2BDEA9E6" w14:paraId="3DAAE3BF" w14:textId="6DFD4522">
      <w:pPr>
        <w:pStyle w:val="ListParagraph"/>
        <w:numPr>
          <w:ilvl w:val="0"/>
          <w:numId w:val="27"/>
        </w:numPr>
        <w:spacing w:before="240" w:beforeAutospacing="off" w:after="240" w:afterAutospacing="off"/>
        <w:rPr>
          <w:rFonts w:ascii="Times New Roman" w:hAnsi="Times New Roman" w:eastAsia="Times New Roman" w:cs="Times New Roman"/>
          <w:b w:val="1"/>
          <w:bCs w:val="1"/>
          <w:noProof w:val="0"/>
          <w:sz w:val="20"/>
          <w:szCs w:val="20"/>
          <w:lang w:val="en-US"/>
        </w:rPr>
      </w:pPr>
      <w:r w:rsidRPr="13804F1E" w:rsidR="2BDEA9E6">
        <w:rPr>
          <w:rFonts w:ascii="Times New Roman" w:hAnsi="Times New Roman" w:eastAsia="Times New Roman" w:cs="Times New Roman"/>
          <w:b w:val="1"/>
          <w:bCs w:val="1"/>
          <w:noProof w:val="0"/>
          <w:sz w:val="20"/>
          <w:szCs w:val="20"/>
          <w:lang w:val="en-US"/>
        </w:rPr>
        <w:t>User Management Subsystem</w:t>
      </w:r>
    </w:p>
    <w:p w:rsidR="2BDEA9E6" w:rsidP="13804F1E" w:rsidRDefault="2BDEA9E6" w14:paraId="5EAB409C" w14:textId="34576012">
      <w:pPr>
        <w:pStyle w:val="ListParagraph"/>
        <w:numPr>
          <w:ilvl w:val="1"/>
          <w:numId w:val="27"/>
        </w:numPr>
        <w:spacing w:before="0" w:beforeAutospacing="off" w:after="0" w:afterAutospacing="off"/>
        <w:rPr>
          <w:rFonts w:ascii="Times New Roman" w:hAnsi="Times New Roman" w:eastAsia="Times New Roman" w:cs="Times New Roman"/>
          <w:noProof w:val="0"/>
          <w:sz w:val="20"/>
          <w:szCs w:val="20"/>
          <w:lang w:val="en-US"/>
        </w:rPr>
      </w:pPr>
      <w:r w:rsidRPr="13804F1E" w:rsidR="2BDEA9E6">
        <w:rPr>
          <w:rFonts w:ascii="Times New Roman" w:hAnsi="Times New Roman" w:eastAsia="Times New Roman" w:cs="Times New Roman"/>
          <w:b w:val="1"/>
          <w:bCs w:val="1"/>
          <w:noProof w:val="0"/>
          <w:sz w:val="20"/>
          <w:szCs w:val="20"/>
          <w:lang w:val="en-US"/>
        </w:rPr>
        <w:t>Purpose</w:t>
      </w:r>
      <w:r w:rsidRPr="13804F1E" w:rsidR="2BDEA9E6">
        <w:rPr>
          <w:rFonts w:ascii="Times New Roman" w:hAnsi="Times New Roman" w:eastAsia="Times New Roman" w:cs="Times New Roman"/>
          <w:noProof w:val="0"/>
          <w:sz w:val="20"/>
          <w:szCs w:val="20"/>
          <w:lang w:val="en-US"/>
        </w:rPr>
        <w:t>: Manages all user-related features such as registration, login, and profile management. It ensures secure access and stores user-related information like scores and quiz history.</w:t>
      </w:r>
    </w:p>
    <w:p w:rsidR="2BDEA9E6" w:rsidP="13804F1E" w:rsidRDefault="2BDEA9E6" w14:paraId="28D8C1AA" w14:textId="4572429B">
      <w:pPr>
        <w:pStyle w:val="ListParagraph"/>
        <w:numPr>
          <w:ilvl w:val="1"/>
          <w:numId w:val="27"/>
        </w:numPr>
        <w:spacing w:before="0" w:beforeAutospacing="off" w:after="0" w:afterAutospacing="off"/>
        <w:rPr>
          <w:rFonts w:ascii="Times New Roman" w:hAnsi="Times New Roman" w:eastAsia="Times New Roman" w:cs="Times New Roman"/>
          <w:noProof w:val="0"/>
          <w:sz w:val="20"/>
          <w:szCs w:val="20"/>
          <w:lang w:val="en-US"/>
        </w:rPr>
      </w:pPr>
      <w:r w:rsidRPr="13804F1E" w:rsidR="2BDEA9E6">
        <w:rPr>
          <w:rFonts w:ascii="Times New Roman" w:hAnsi="Times New Roman" w:eastAsia="Times New Roman" w:cs="Times New Roman"/>
          <w:b w:val="1"/>
          <w:bCs w:val="1"/>
          <w:noProof w:val="0"/>
          <w:sz w:val="20"/>
          <w:szCs w:val="20"/>
          <w:lang w:val="en-US"/>
        </w:rPr>
        <w:t>Contracts</w:t>
      </w:r>
      <w:r w:rsidRPr="13804F1E" w:rsidR="2BDEA9E6">
        <w:rPr>
          <w:rFonts w:ascii="Times New Roman" w:hAnsi="Times New Roman" w:eastAsia="Times New Roman" w:cs="Times New Roman"/>
          <w:noProof w:val="0"/>
          <w:sz w:val="20"/>
          <w:szCs w:val="20"/>
          <w:lang w:val="en-US"/>
        </w:rPr>
        <w:t>:</w:t>
      </w:r>
    </w:p>
    <w:p w:rsidR="2BDEA9E6" w:rsidP="13804F1E" w:rsidRDefault="2BDEA9E6" w14:paraId="356BEBFB" w14:textId="198FFE57">
      <w:pPr>
        <w:pStyle w:val="ListParagraph"/>
        <w:numPr>
          <w:ilvl w:val="2"/>
          <w:numId w:val="27"/>
        </w:numPr>
        <w:spacing w:before="0" w:beforeAutospacing="off" w:after="0" w:afterAutospacing="off"/>
        <w:rPr>
          <w:rFonts w:ascii="Times New Roman" w:hAnsi="Times New Roman" w:eastAsia="Times New Roman" w:cs="Times New Roman"/>
          <w:noProof w:val="0"/>
          <w:sz w:val="20"/>
          <w:szCs w:val="20"/>
          <w:lang w:val="en-US"/>
        </w:rPr>
      </w:pPr>
      <w:r w:rsidRPr="13804F1E" w:rsidR="2BDEA9E6">
        <w:rPr>
          <w:rFonts w:ascii="Consolas" w:hAnsi="Consolas" w:eastAsia="Consolas" w:cs="Consolas"/>
          <w:noProof w:val="0"/>
          <w:sz w:val="20"/>
          <w:szCs w:val="20"/>
          <w:lang w:val="en-US"/>
        </w:rPr>
        <w:t>UserAuthentication</w:t>
      </w:r>
      <w:r w:rsidRPr="13804F1E" w:rsidR="2BDEA9E6">
        <w:rPr>
          <w:rFonts w:ascii="Times New Roman" w:hAnsi="Times New Roman" w:eastAsia="Times New Roman" w:cs="Times New Roman"/>
          <w:noProof w:val="0"/>
          <w:sz w:val="20"/>
          <w:szCs w:val="20"/>
          <w:lang w:val="en-US"/>
        </w:rPr>
        <w:t>: Manages login, registration, and logout processes.</w:t>
      </w:r>
    </w:p>
    <w:p w:rsidR="2BDEA9E6" w:rsidP="13804F1E" w:rsidRDefault="2BDEA9E6" w14:paraId="686622A3" w14:textId="3D577D5F">
      <w:pPr>
        <w:pStyle w:val="ListParagraph"/>
        <w:numPr>
          <w:ilvl w:val="2"/>
          <w:numId w:val="27"/>
        </w:numPr>
        <w:spacing w:before="0" w:beforeAutospacing="off" w:after="0" w:afterAutospacing="off"/>
        <w:rPr>
          <w:rFonts w:ascii="Times New Roman" w:hAnsi="Times New Roman" w:eastAsia="Times New Roman" w:cs="Times New Roman"/>
          <w:noProof w:val="0"/>
          <w:sz w:val="20"/>
          <w:szCs w:val="20"/>
          <w:lang w:val="en-US"/>
        </w:rPr>
      </w:pPr>
      <w:r w:rsidRPr="13804F1E" w:rsidR="2BDEA9E6">
        <w:rPr>
          <w:rFonts w:ascii="Consolas" w:hAnsi="Consolas" w:eastAsia="Consolas" w:cs="Consolas"/>
          <w:noProof w:val="0"/>
          <w:sz w:val="20"/>
          <w:szCs w:val="20"/>
          <w:lang w:val="en-US"/>
        </w:rPr>
        <w:t>UserProfile</w:t>
      </w:r>
      <w:r w:rsidRPr="13804F1E" w:rsidR="2BDEA9E6">
        <w:rPr>
          <w:rFonts w:ascii="Times New Roman" w:hAnsi="Times New Roman" w:eastAsia="Times New Roman" w:cs="Times New Roman"/>
          <w:noProof w:val="0"/>
          <w:sz w:val="20"/>
          <w:szCs w:val="20"/>
          <w:lang w:val="en-US"/>
        </w:rPr>
        <w:t>: Allows updating and retrieval of user profile information.</w:t>
      </w:r>
    </w:p>
    <w:p w:rsidR="2BDEA9E6" w:rsidP="13804F1E" w:rsidRDefault="2BDEA9E6" w14:paraId="0FC8346E" w14:textId="45A478DC">
      <w:pPr>
        <w:pStyle w:val="ListParagraph"/>
        <w:numPr>
          <w:ilvl w:val="1"/>
          <w:numId w:val="27"/>
        </w:numPr>
        <w:spacing w:before="0" w:beforeAutospacing="off" w:after="0" w:afterAutospacing="off"/>
        <w:rPr>
          <w:rFonts w:ascii="Times New Roman" w:hAnsi="Times New Roman" w:eastAsia="Times New Roman" w:cs="Times New Roman"/>
          <w:noProof w:val="0"/>
          <w:sz w:val="20"/>
          <w:szCs w:val="20"/>
          <w:lang w:val="en-US"/>
        </w:rPr>
      </w:pPr>
      <w:r w:rsidRPr="13804F1E" w:rsidR="2BDEA9E6">
        <w:rPr>
          <w:rFonts w:ascii="Times New Roman" w:hAnsi="Times New Roman" w:eastAsia="Times New Roman" w:cs="Times New Roman"/>
          <w:b w:val="1"/>
          <w:bCs w:val="1"/>
          <w:noProof w:val="0"/>
          <w:sz w:val="20"/>
          <w:szCs w:val="20"/>
          <w:lang w:val="en-US"/>
        </w:rPr>
        <w:t>Location in Document</w:t>
      </w:r>
      <w:r w:rsidRPr="13804F1E" w:rsidR="2BDEA9E6">
        <w:rPr>
          <w:rFonts w:ascii="Times New Roman" w:hAnsi="Times New Roman" w:eastAsia="Times New Roman" w:cs="Times New Roman"/>
          <w:noProof w:val="0"/>
          <w:sz w:val="20"/>
          <w:szCs w:val="20"/>
          <w:lang w:val="en-US"/>
        </w:rPr>
        <w:t>: This subsystem and its components are discussed in detail in section 3.1 (User Management Details).</w:t>
      </w:r>
    </w:p>
    <w:p w:rsidR="2BDEA9E6" w:rsidP="13804F1E" w:rsidRDefault="2BDEA9E6" w14:paraId="6462DFA4" w14:textId="64252C23">
      <w:pPr>
        <w:pStyle w:val="ListParagraph"/>
        <w:numPr>
          <w:ilvl w:val="0"/>
          <w:numId w:val="27"/>
        </w:numPr>
        <w:spacing w:before="240" w:beforeAutospacing="off" w:after="240" w:afterAutospacing="off"/>
        <w:rPr>
          <w:rFonts w:ascii="Times New Roman" w:hAnsi="Times New Roman" w:eastAsia="Times New Roman" w:cs="Times New Roman"/>
          <w:b w:val="1"/>
          <w:bCs w:val="1"/>
          <w:noProof w:val="0"/>
          <w:sz w:val="20"/>
          <w:szCs w:val="20"/>
          <w:lang w:val="en-US"/>
        </w:rPr>
      </w:pPr>
      <w:r w:rsidRPr="13804F1E" w:rsidR="2BDEA9E6">
        <w:rPr>
          <w:rFonts w:ascii="Times New Roman" w:hAnsi="Times New Roman" w:eastAsia="Times New Roman" w:cs="Times New Roman"/>
          <w:b w:val="1"/>
          <w:bCs w:val="1"/>
          <w:noProof w:val="0"/>
          <w:sz w:val="20"/>
          <w:szCs w:val="20"/>
          <w:lang w:val="en-US"/>
        </w:rPr>
        <w:t>Quiz Management Subsystem</w:t>
      </w:r>
    </w:p>
    <w:p w:rsidR="2BDEA9E6" w:rsidP="13804F1E" w:rsidRDefault="2BDEA9E6" w14:paraId="1DA5B180" w14:textId="57959FBD">
      <w:pPr>
        <w:pStyle w:val="ListParagraph"/>
        <w:numPr>
          <w:ilvl w:val="1"/>
          <w:numId w:val="27"/>
        </w:numPr>
        <w:spacing w:before="0" w:beforeAutospacing="off" w:after="0" w:afterAutospacing="off"/>
        <w:rPr>
          <w:rFonts w:ascii="Times New Roman" w:hAnsi="Times New Roman" w:eastAsia="Times New Roman" w:cs="Times New Roman"/>
          <w:noProof w:val="0"/>
          <w:sz w:val="20"/>
          <w:szCs w:val="20"/>
          <w:lang w:val="en-US"/>
        </w:rPr>
      </w:pPr>
      <w:r w:rsidRPr="13804F1E" w:rsidR="2BDEA9E6">
        <w:rPr>
          <w:rFonts w:ascii="Times New Roman" w:hAnsi="Times New Roman" w:eastAsia="Times New Roman" w:cs="Times New Roman"/>
          <w:b w:val="1"/>
          <w:bCs w:val="1"/>
          <w:noProof w:val="0"/>
          <w:sz w:val="20"/>
          <w:szCs w:val="20"/>
          <w:lang w:val="en-US"/>
        </w:rPr>
        <w:t>Purpose</w:t>
      </w:r>
      <w:r w:rsidRPr="13804F1E" w:rsidR="2BDEA9E6">
        <w:rPr>
          <w:rFonts w:ascii="Times New Roman" w:hAnsi="Times New Roman" w:eastAsia="Times New Roman" w:cs="Times New Roman"/>
          <w:noProof w:val="0"/>
          <w:sz w:val="20"/>
          <w:szCs w:val="20"/>
          <w:lang w:val="en-US"/>
        </w:rPr>
        <w:t>: Responsible for handling all quiz-related activities, including creating, storing, and retrieving quizzes and questions during gameplay.</w:t>
      </w:r>
    </w:p>
    <w:p w:rsidR="2BDEA9E6" w:rsidP="13804F1E" w:rsidRDefault="2BDEA9E6" w14:paraId="1469D067" w14:textId="4A66D56A">
      <w:pPr>
        <w:pStyle w:val="ListParagraph"/>
        <w:numPr>
          <w:ilvl w:val="1"/>
          <w:numId w:val="27"/>
        </w:numPr>
        <w:spacing w:before="0" w:beforeAutospacing="off" w:after="0" w:afterAutospacing="off"/>
        <w:rPr>
          <w:rFonts w:ascii="Times New Roman" w:hAnsi="Times New Roman" w:eastAsia="Times New Roman" w:cs="Times New Roman"/>
          <w:noProof w:val="0"/>
          <w:sz w:val="20"/>
          <w:szCs w:val="20"/>
          <w:lang w:val="en-US"/>
        </w:rPr>
      </w:pPr>
      <w:r w:rsidRPr="13804F1E" w:rsidR="2BDEA9E6">
        <w:rPr>
          <w:rFonts w:ascii="Times New Roman" w:hAnsi="Times New Roman" w:eastAsia="Times New Roman" w:cs="Times New Roman"/>
          <w:b w:val="1"/>
          <w:bCs w:val="1"/>
          <w:noProof w:val="0"/>
          <w:sz w:val="20"/>
          <w:szCs w:val="20"/>
          <w:lang w:val="en-US"/>
        </w:rPr>
        <w:t>Contracts</w:t>
      </w:r>
      <w:r w:rsidRPr="13804F1E" w:rsidR="2BDEA9E6">
        <w:rPr>
          <w:rFonts w:ascii="Times New Roman" w:hAnsi="Times New Roman" w:eastAsia="Times New Roman" w:cs="Times New Roman"/>
          <w:noProof w:val="0"/>
          <w:sz w:val="20"/>
          <w:szCs w:val="20"/>
          <w:lang w:val="en-US"/>
        </w:rPr>
        <w:t>:</w:t>
      </w:r>
    </w:p>
    <w:p w:rsidR="2BDEA9E6" w:rsidP="13804F1E" w:rsidRDefault="2BDEA9E6" w14:paraId="5F65C909" w14:textId="0A40B13D">
      <w:pPr>
        <w:pStyle w:val="ListParagraph"/>
        <w:numPr>
          <w:ilvl w:val="2"/>
          <w:numId w:val="27"/>
        </w:numPr>
        <w:spacing w:before="0" w:beforeAutospacing="off" w:after="0" w:afterAutospacing="off"/>
        <w:rPr>
          <w:rFonts w:ascii="Times New Roman" w:hAnsi="Times New Roman" w:eastAsia="Times New Roman" w:cs="Times New Roman"/>
          <w:noProof w:val="0"/>
          <w:sz w:val="20"/>
          <w:szCs w:val="20"/>
          <w:lang w:val="en-US"/>
        </w:rPr>
      </w:pPr>
      <w:r w:rsidRPr="13804F1E" w:rsidR="2BDEA9E6">
        <w:rPr>
          <w:rFonts w:ascii="Consolas" w:hAnsi="Consolas" w:eastAsia="Consolas" w:cs="Consolas"/>
          <w:noProof w:val="0"/>
          <w:sz w:val="20"/>
          <w:szCs w:val="20"/>
          <w:lang w:val="en-US"/>
        </w:rPr>
        <w:t>QuizManager</w:t>
      </w:r>
      <w:r w:rsidRPr="13804F1E" w:rsidR="2BDEA9E6">
        <w:rPr>
          <w:rFonts w:ascii="Times New Roman" w:hAnsi="Times New Roman" w:eastAsia="Times New Roman" w:cs="Times New Roman"/>
          <w:noProof w:val="0"/>
          <w:sz w:val="20"/>
          <w:szCs w:val="20"/>
          <w:lang w:val="en-US"/>
        </w:rPr>
        <w:t>: Manages the creation and retrieval of quizzes.</w:t>
      </w:r>
    </w:p>
    <w:p w:rsidR="2BDEA9E6" w:rsidP="13804F1E" w:rsidRDefault="2BDEA9E6" w14:paraId="4A2CC8B3" w14:textId="17B6666C">
      <w:pPr>
        <w:pStyle w:val="ListParagraph"/>
        <w:numPr>
          <w:ilvl w:val="2"/>
          <w:numId w:val="27"/>
        </w:numPr>
        <w:spacing w:before="0" w:beforeAutospacing="off" w:after="0" w:afterAutospacing="off"/>
        <w:rPr>
          <w:rFonts w:ascii="Times New Roman" w:hAnsi="Times New Roman" w:eastAsia="Times New Roman" w:cs="Times New Roman"/>
          <w:noProof w:val="0"/>
          <w:sz w:val="20"/>
          <w:szCs w:val="20"/>
          <w:lang w:val="en-US"/>
        </w:rPr>
      </w:pPr>
      <w:r w:rsidRPr="13804F1E" w:rsidR="2BDEA9E6">
        <w:rPr>
          <w:rFonts w:ascii="Consolas" w:hAnsi="Consolas" w:eastAsia="Consolas" w:cs="Consolas"/>
          <w:noProof w:val="0"/>
          <w:sz w:val="20"/>
          <w:szCs w:val="20"/>
          <w:lang w:val="en-US"/>
        </w:rPr>
        <w:t>QuestionManager</w:t>
      </w:r>
      <w:r w:rsidRPr="13804F1E" w:rsidR="2BDEA9E6">
        <w:rPr>
          <w:rFonts w:ascii="Times New Roman" w:hAnsi="Times New Roman" w:eastAsia="Times New Roman" w:cs="Times New Roman"/>
          <w:noProof w:val="0"/>
          <w:sz w:val="20"/>
          <w:szCs w:val="20"/>
          <w:lang w:val="en-US"/>
        </w:rPr>
        <w:t>: Handles question addition, storage, and retrieval.</w:t>
      </w:r>
    </w:p>
    <w:p w:rsidR="2BDEA9E6" w:rsidP="13804F1E" w:rsidRDefault="2BDEA9E6" w14:paraId="5F1E3BAB" w14:textId="09FDBD28">
      <w:pPr>
        <w:pStyle w:val="ListParagraph"/>
        <w:numPr>
          <w:ilvl w:val="1"/>
          <w:numId w:val="27"/>
        </w:numPr>
        <w:spacing w:before="0" w:beforeAutospacing="off" w:after="0" w:afterAutospacing="off"/>
        <w:rPr>
          <w:rFonts w:ascii="Times New Roman" w:hAnsi="Times New Roman" w:eastAsia="Times New Roman" w:cs="Times New Roman"/>
          <w:noProof w:val="0"/>
          <w:sz w:val="20"/>
          <w:szCs w:val="20"/>
          <w:lang w:val="en-US"/>
        </w:rPr>
      </w:pPr>
      <w:r w:rsidRPr="13804F1E" w:rsidR="2BDEA9E6">
        <w:rPr>
          <w:rFonts w:ascii="Times New Roman" w:hAnsi="Times New Roman" w:eastAsia="Times New Roman" w:cs="Times New Roman"/>
          <w:b w:val="1"/>
          <w:bCs w:val="1"/>
          <w:noProof w:val="0"/>
          <w:sz w:val="20"/>
          <w:szCs w:val="20"/>
          <w:lang w:val="en-US"/>
        </w:rPr>
        <w:t>Location in Document</w:t>
      </w:r>
      <w:r w:rsidRPr="13804F1E" w:rsidR="2BDEA9E6">
        <w:rPr>
          <w:rFonts w:ascii="Times New Roman" w:hAnsi="Times New Roman" w:eastAsia="Times New Roman" w:cs="Times New Roman"/>
          <w:noProof w:val="0"/>
          <w:sz w:val="20"/>
          <w:szCs w:val="20"/>
          <w:lang w:val="en-US"/>
        </w:rPr>
        <w:t>: This subsystem and its components are further detailed in section 3.2 (Quiz Management Details).</w:t>
      </w:r>
    </w:p>
    <w:p w:rsidR="2BDEA9E6" w:rsidP="13804F1E" w:rsidRDefault="2BDEA9E6" w14:paraId="26A911CD" w14:textId="39188AEA">
      <w:pPr>
        <w:pStyle w:val="ListParagraph"/>
        <w:numPr>
          <w:ilvl w:val="0"/>
          <w:numId w:val="27"/>
        </w:numPr>
        <w:spacing w:before="240" w:beforeAutospacing="off" w:after="240" w:afterAutospacing="off"/>
        <w:rPr>
          <w:rFonts w:ascii="Times New Roman" w:hAnsi="Times New Roman" w:eastAsia="Times New Roman" w:cs="Times New Roman"/>
          <w:b w:val="1"/>
          <w:bCs w:val="1"/>
          <w:noProof w:val="0"/>
          <w:sz w:val="20"/>
          <w:szCs w:val="20"/>
          <w:lang w:val="en-US"/>
        </w:rPr>
      </w:pPr>
      <w:r w:rsidRPr="13804F1E" w:rsidR="2BDEA9E6">
        <w:rPr>
          <w:rFonts w:ascii="Times New Roman" w:hAnsi="Times New Roman" w:eastAsia="Times New Roman" w:cs="Times New Roman"/>
          <w:b w:val="1"/>
          <w:bCs w:val="1"/>
          <w:noProof w:val="0"/>
          <w:sz w:val="20"/>
          <w:szCs w:val="20"/>
          <w:lang w:val="en-US"/>
        </w:rPr>
        <w:t>Exercise Challenge Subsystem</w:t>
      </w:r>
    </w:p>
    <w:p w:rsidR="2BDEA9E6" w:rsidP="13804F1E" w:rsidRDefault="2BDEA9E6" w14:paraId="30B121E8" w14:textId="7EC2C8BF">
      <w:pPr>
        <w:pStyle w:val="ListParagraph"/>
        <w:numPr>
          <w:ilvl w:val="1"/>
          <w:numId w:val="27"/>
        </w:numPr>
        <w:spacing w:before="0" w:beforeAutospacing="off" w:after="0" w:afterAutospacing="off"/>
        <w:rPr>
          <w:rFonts w:ascii="Times New Roman" w:hAnsi="Times New Roman" w:eastAsia="Times New Roman" w:cs="Times New Roman"/>
          <w:noProof w:val="0"/>
          <w:sz w:val="20"/>
          <w:szCs w:val="20"/>
          <w:lang w:val="en-US"/>
        </w:rPr>
      </w:pPr>
      <w:r w:rsidRPr="13804F1E" w:rsidR="2BDEA9E6">
        <w:rPr>
          <w:rFonts w:ascii="Times New Roman" w:hAnsi="Times New Roman" w:eastAsia="Times New Roman" w:cs="Times New Roman"/>
          <w:b w:val="1"/>
          <w:bCs w:val="1"/>
          <w:noProof w:val="0"/>
          <w:sz w:val="20"/>
          <w:szCs w:val="20"/>
          <w:lang w:val="en-US"/>
        </w:rPr>
        <w:t>Purpose</w:t>
      </w:r>
      <w:r w:rsidRPr="13804F1E" w:rsidR="2BDEA9E6">
        <w:rPr>
          <w:rFonts w:ascii="Times New Roman" w:hAnsi="Times New Roman" w:eastAsia="Times New Roman" w:cs="Times New Roman"/>
          <w:noProof w:val="0"/>
          <w:sz w:val="20"/>
          <w:szCs w:val="20"/>
          <w:lang w:val="en-US"/>
        </w:rPr>
        <w:t>: Manages exercise penalties triggered when players answer quiz questions incorrectly, ensuring the physical challenges are assigned and tracked.</w:t>
      </w:r>
    </w:p>
    <w:p w:rsidR="2BDEA9E6" w:rsidP="13804F1E" w:rsidRDefault="2BDEA9E6" w14:paraId="70A2C3A5" w14:textId="1E262029">
      <w:pPr>
        <w:pStyle w:val="ListParagraph"/>
        <w:numPr>
          <w:ilvl w:val="1"/>
          <w:numId w:val="27"/>
        </w:numPr>
        <w:spacing w:before="0" w:beforeAutospacing="off" w:after="0" w:afterAutospacing="off"/>
        <w:rPr>
          <w:rFonts w:ascii="Times New Roman" w:hAnsi="Times New Roman" w:eastAsia="Times New Roman" w:cs="Times New Roman"/>
          <w:noProof w:val="0"/>
          <w:sz w:val="20"/>
          <w:szCs w:val="20"/>
          <w:lang w:val="en-US"/>
        </w:rPr>
      </w:pPr>
      <w:r w:rsidRPr="13804F1E" w:rsidR="2BDEA9E6">
        <w:rPr>
          <w:rFonts w:ascii="Times New Roman" w:hAnsi="Times New Roman" w:eastAsia="Times New Roman" w:cs="Times New Roman"/>
          <w:b w:val="1"/>
          <w:bCs w:val="1"/>
          <w:noProof w:val="0"/>
          <w:sz w:val="20"/>
          <w:szCs w:val="20"/>
          <w:lang w:val="en-US"/>
        </w:rPr>
        <w:t>Contracts</w:t>
      </w:r>
      <w:r w:rsidRPr="13804F1E" w:rsidR="2BDEA9E6">
        <w:rPr>
          <w:rFonts w:ascii="Times New Roman" w:hAnsi="Times New Roman" w:eastAsia="Times New Roman" w:cs="Times New Roman"/>
          <w:noProof w:val="0"/>
          <w:sz w:val="20"/>
          <w:szCs w:val="20"/>
          <w:lang w:val="en-US"/>
        </w:rPr>
        <w:t>:</w:t>
      </w:r>
    </w:p>
    <w:p w:rsidR="2BDEA9E6" w:rsidP="13804F1E" w:rsidRDefault="2BDEA9E6" w14:paraId="5B66951E" w14:textId="264A4A6B">
      <w:pPr>
        <w:pStyle w:val="ListParagraph"/>
        <w:numPr>
          <w:ilvl w:val="2"/>
          <w:numId w:val="27"/>
        </w:numPr>
        <w:spacing w:before="0" w:beforeAutospacing="off" w:after="0" w:afterAutospacing="off"/>
        <w:rPr>
          <w:rFonts w:ascii="Times New Roman" w:hAnsi="Times New Roman" w:eastAsia="Times New Roman" w:cs="Times New Roman"/>
          <w:noProof w:val="0"/>
          <w:sz w:val="20"/>
          <w:szCs w:val="20"/>
          <w:lang w:val="en-US"/>
        </w:rPr>
      </w:pPr>
      <w:r w:rsidRPr="13804F1E" w:rsidR="2BDEA9E6">
        <w:rPr>
          <w:rFonts w:ascii="Consolas" w:hAnsi="Consolas" w:eastAsia="Consolas" w:cs="Consolas"/>
          <w:noProof w:val="0"/>
          <w:sz w:val="20"/>
          <w:szCs w:val="20"/>
          <w:lang w:val="en-US"/>
        </w:rPr>
        <w:t>ExercisePenalty</w:t>
      </w:r>
      <w:r w:rsidRPr="13804F1E" w:rsidR="2BDEA9E6">
        <w:rPr>
          <w:rFonts w:ascii="Times New Roman" w:hAnsi="Times New Roman" w:eastAsia="Times New Roman" w:cs="Times New Roman"/>
          <w:noProof w:val="0"/>
          <w:sz w:val="20"/>
          <w:szCs w:val="20"/>
          <w:lang w:val="en-US"/>
        </w:rPr>
        <w:t>: Randomly assigns and tracks physical challenges.</w:t>
      </w:r>
    </w:p>
    <w:p w:rsidR="2BDEA9E6" w:rsidP="13804F1E" w:rsidRDefault="2BDEA9E6" w14:paraId="3F725904" w14:textId="06F1C8BB">
      <w:pPr>
        <w:pStyle w:val="ListParagraph"/>
        <w:numPr>
          <w:ilvl w:val="1"/>
          <w:numId w:val="27"/>
        </w:numPr>
        <w:spacing w:before="0" w:beforeAutospacing="off" w:after="0" w:afterAutospacing="off"/>
        <w:rPr>
          <w:rFonts w:ascii="Times New Roman" w:hAnsi="Times New Roman" w:eastAsia="Times New Roman" w:cs="Times New Roman"/>
          <w:noProof w:val="0"/>
          <w:sz w:val="20"/>
          <w:szCs w:val="20"/>
          <w:lang w:val="en-US"/>
        </w:rPr>
      </w:pPr>
      <w:r w:rsidRPr="13804F1E" w:rsidR="2BDEA9E6">
        <w:rPr>
          <w:rFonts w:ascii="Times New Roman" w:hAnsi="Times New Roman" w:eastAsia="Times New Roman" w:cs="Times New Roman"/>
          <w:b w:val="1"/>
          <w:bCs w:val="1"/>
          <w:noProof w:val="0"/>
          <w:sz w:val="20"/>
          <w:szCs w:val="20"/>
          <w:lang w:val="en-US"/>
        </w:rPr>
        <w:t>Location in Document</w:t>
      </w:r>
      <w:r w:rsidRPr="13804F1E" w:rsidR="2BDEA9E6">
        <w:rPr>
          <w:rFonts w:ascii="Times New Roman" w:hAnsi="Times New Roman" w:eastAsia="Times New Roman" w:cs="Times New Roman"/>
          <w:noProof w:val="0"/>
          <w:sz w:val="20"/>
          <w:szCs w:val="20"/>
          <w:lang w:val="en-US"/>
        </w:rPr>
        <w:t>: Details of this subsystem can be found in section 3.3 (Exercise Challenge Subsystem Details).</w:t>
      </w:r>
    </w:p>
    <w:p w:rsidR="2BDEA9E6" w:rsidP="13804F1E" w:rsidRDefault="2BDEA9E6" w14:paraId="3BD49FE9" w14:textId="540C6F14">
      <w:pPr>
        <w:pStyle w:val="ListParagraph"/>
        <w:numPr>
          <w:ilvl w:val="0"/>
          <w:numId w:val="27"/>
        </w:numPr>
        <w:spacing w:before="240" w:beforeAutospacing="off" w:after="240" w:afterAutospacing="off"/>
        <w:rPr>
          <w:rFonts w:ascii="Times New Roman" w:hAnsi="Times New Roman" w:eastAsia="Times New Roman" w:cs="Times New Roman"/>
          <w:b w:val="1"/>
          <w:bCs w:val="1"/>
          <w:noProof w:val="0"/>
          <w:sz w:val="20"/>
          <w:szCs w:val="20"/>
          <w:lang w:val="en-US"/>
        </w:rPr>
      </w:pPr>
      <w:r w:rsidRPr="13804F1E" w:rsidR="2BDEA9E6">
        <w:rPr>
          <w:rFonts w:ascii="Times New Roman" w:hAnsi="Times New Roman" w:eastAsia="Times New Roman" w:cs="Times New Roman"/>
          <w:b w:val="1"/>
          <w:bCs w:val="1"/>
          <w:noProof w:val="0"/>
          <w:sz w:val="20"/>
          <w:szCs w:val="20"/>
          <w:lang w:val="en-US"/>
        </w:rPr>
        <w:t>Performance Reporting Subsystem</w:t>
      </w:r>
    </w:p>
    <w:p w:rsidR="2BDEA9E6" w:rsidP="13804F1E" w:rsidRDefault="2BDEA9E6" w14:paraId="22C4BDD3" w14:textId="7A1476E8">
      <w:pPr>
        <w:pStyle w:val="ListParagraph"/>
        <w:numPr>
          <w:ilvl w:val="1"/>
          <w:numId w:val="27"/>
        </w:numPr>
        <w:spacing w:before="0" w:beforeAutospacing="off" w:after="0" w:afterAutospacing="off"/>
        <w:rPr>
          <w:rFonts w:ascii="Times New Roman" w:hAnsi="Times New Roman" w:eastAsia="Times New Roman" w:cs="Times New Roman"/>
          <w:noProof w:val="0"/>
          <w:sz w:val="20"/>
          <w:szCs w:val="20"/>
          <w:lang w:val="en-US"/>
        </w:rPr>
      </w:pPr>
      <w:r w:rsidRPr="13804F1E" w:rsidR="2BDEA9E6">
        <w:rPr>
          <w:rFonts w:ascii="Times New Roman" w:hAnsi="Times New Roman" w:eastAsia="Times New Roman" w:cs="Times New Roman"/>
          <w:b w:val="1"/>
          <w:bCs w:val="1"/>
          <w:noProof w:val="0"/>
          <w:sz w:val="20"/>
          <w:szCs w:val="20"/>
          <w:lang w:val="en-US"/>
        </w:rPr>
        <w:t>Purpose</w:t>
      </w:r>
      <w:r w:rsidRPr="13804F1E" w:rsidR="2BDEA9E6">
        <w:rPr>
          <w:rFonts w:ascii="Times New Roman" w:hAnsi="Times New Roman" w:eastAsia="Times New Roman" w:cs="Times New Roman"/>
          <w:noProof w:val="0"/>
          <w:sz w:val="20"/>
          <w:szCs w:val="20"/>
          <w:lang w:val="en-US"/>
        </w:rPr>
        <w:t>: Generates reports based on player performance during quizzes, including scores and completed exercises, to track progress and provide feedback.</w:t>
      </w:r>
    </w:p>
    <w:p w:rsidR="2BDEA9E6" w:rsidP="13804F1E" w:rsidRDefault="2BDEA9E6" w14:paraId="1CF59BBF" w14:textId="55509B03">
      <w:pPr>
        <w:pStyle w:val="ListParagraph"/>
        <w:numPr>
          <w:ilvl w:val="1"/>
          <w:numId w:val="27"/>
        </w:numPr>
        <w:spacing w:before="0" w:beforeAutospacing="off" w:after="0" w:afterAutospacing="off"/>
        <w:rPr>
          <w:rFonts w:ascii="Times New Roman" w:hAnsi="Times New Roman" w:eastAsia="Times New Roman" w:cs="Times New Roman"/>
          <w:noProof w:val="0"/>
          <w:sz w:val="20"/>
          <w:szCs w:val="20"/>
          <w:lang w:val="en-US"/>
        </w:rPr>
      </w:pPr>
      <w:r w:rsidRPr="13804F1E" w:rsidR="2BDEA9E6">
        <w:rPr>
          <w:rFonts w:ascii="Times New Roman" w:hAnsi="Times New Roman" w:eastAsia="Times New Roman" w:cs="Times New Roman"/>
          <w:b w:val="1"/>
          <w:bCs w:val="1"/>
          <w:noProof w:val="0"/>
          <w:sz w:val="20"/>
          <w:szCs w:val="20"/>
          <w:lang w:val="en-US"/>
        </w:rPr>
        <w:t>Contracts</w:t>
      </w:r>
      <w:r w:rsidRPr="13804F1E" w:rsidR="2BDEA9E6">
        <w:rPr>
          <w:rFonts w:ascii="Times New Roman" w:hAnsi="Times New Roman" w:eastAsia="Times New Roman" w:cs="Times New Roman"/>
          <w:noProof w:val="0"/>
          <w:sz w:val="20"/>
          <w:szCs w:val="20"/>
          <w:lang w:val="en-US"/>
        </w:rPr>
        <w:t>:</w:t>
      </w:r>
    </w:p>
    <w:p w:rsidR="2BDEA9E6" w:rsidP="13804F1E" w:rsidRDefault="2BDEA9E6" w14:paraId="722B197C" w14:textId="6BA7770D">
      <w:pPr>
        <w:pStyle w:val="ListParagraph"/>
        <w:numPr>
          <w:ilvl w:val="2"/>
          <w:numId w:val="27"/>
        </w:numPr>
        <w:spacing w:before="0" w:beforeAutospacing="off" w:after="0" w:afterAutospacing="off"/>
        <w:rPr>
          <w:rFonts w:ascii="Times New Roman" w:hAnsi="Times New Roman" w:eastAsia="Times New Roman" w:cs="Times New Roman"/>
          <w:noProof w:val="0"/>
          <w:sz w:val="20"/>
          <w:szCs w:val="20"/>
          <w:lang w:val="en-US"/>
        </w:rPr>
      </w:pPr>
      <w:r w:rsidRPr="13804F1E" w:rsidR="2BDEA9E6">
        <w:rPr>
          <w:rFonts w:ascii="Consolas" w:hAnsi="Consolas" w:eastAsia="Consolas" w:cs="Consolas"/>
          <w:noProof w:val="0"/>
          <w:sz w:val="20"/>
          <w:szCs w:val="20"/>
          <w:lang w:val="en-US"/>
        </w:rPr>
        <w:t>PerformanceReport</w:t>
      </w:r>
      <w:r w:rsidRPr="13804F1E" w:rsidR="2BDEA9E6">
        <w:rPr>
          <w:rFonts w:ascii="Times New Roman" w:hAnsi="Times New Roman" w:eastAsia="Times New Roman" w:cs="Times New Roman"/>
          <w:noProof w:val="0"/>
          <w:sz w:val="20"/>
          <w:szCs w:val="20"/>
          <w:lang w:val="en-US"/>
        </w:rPr>
        <w:t>: Generates and retrieves performance reports for users.</w:t>
      </w:r>
    </w:p>
    <w:p w:rsidR="2BDEA9E6" w:rsidP="13804F1E" w:rsidRDefault="2BDEA9E6" w14:paraId="1E0FFB28" w14:textId="2EFDEA46">
      <w:pPr>
        <w:pStyle w:val="ListParagraph"/>
        <w:numPr>
          <w:ilvl w:val="1"/>
          <w:numId w:val="27"/>
        </w:numPr>
        <w:spacing w:before="0" w:beforeAutospacing="off" w:after="0" w:afterAutospacing="off"/>
        <w:rPr>
          <w:rFonts w:ascii="Times New Roman" w:hAnsi="Times New Roman" w:eastAsia="Times New Roman" w:cs="Times New Roman"/>
          <w:noProof w:val="0"/>
          <w:sz w:val="20"/>
          <w:szCs w:val="20"/>
          <w:lang w:val="en-US"/>
        </w:rPr>
      </w:pPr>
      <w:r w:rsidRPr="13804F1E" w:rsidR="2BDEA9E6">
        <w:rPr>
          <w:rFonts w:ascii="Times New Roman" w:hAnsi="Times New Roman" w:eastAsia="Times New Roman" w:cs="Times New Roman"/>
          <w:b w:val="1"/>
          <w:bCs w:val="1"/>
          <w:noProof w:val="0"/>
          <w:sz w:val="20"/>
          <w:szCs w:val="20"/>
          <w:lang w:val="en-US"/>
        </w:rPr>
        <w:t>Location in Document</w:t>
      </w:r>
      <w:r w:rsidRPr="13804F1E" w:rsidR="2BDEA9E6">
        <w:rPr>
          <w:rFonts w:ascii="Times New Roman" w:hAnsi="Times New Roman" w:eastAsia="Times New Roman" w:cs="Times New Roman"/>
          <w:noProof w:val="0"/>
          <w:sz w:val="20"/>
          <w:szCs w:val="20"/>
          <w:lang w:val="en-US"/>
        </w:rPr>
        <w:t>: The subsystem and its details are elaborated in section 3.4 (Performance Reporting Details).</w:t>
      </w:r>
    </w:p>
    <w:p w:rsidR="2BDEA9E6" w:rsidP="13804F1E" w:rsidRDefault="2BDEA9E6" w14:paraId="201C14C5" w14:textId="558F3531">
      <w:pPr>
        <w:pStyle w:val="ListParagraph"/>
        <w:numPr>
          <w:ilvl w:val="0"/>
          <w:numId w:val="27"/>
        </w:numPr>
        <w:spacing w:before="240" w:beforeAutospacing="off" w:after="240" w:afterAutospacing="off"/>
        <w:rPr>
          <w:rFonts w:ascii="Times New Roman" w:hAnsi="Times New Roman" w:eastAsia="Times New Roman" w:cs="Times New Roman"/>
          <w:b w:val="1"/>
          <w:bCs w:val="1"/>
          <w:noProof w:val="0"/>
          <w:sz w:val="20"/>
          <w:szCs w:val="20"/>
          <w:lang w:val="en-US"/>
        </w:rPr>
      </w:pPr>
      <w:r w:rsidRPr="13804F1E" w:rsidR="2BDEA9E6">
        <w:rPr>
          <w:rFonts w:ascii="Times New Roman" w:hAnsi="Times New Roman" w:eastAsia="Times New Roman" w:cs="Times New Roman"/>
          <w:b w:val="1"/>
          <w:bCs w:val="1"/>
          <w:noProof w:val="0"/>
          <w:sz w:val="20"/>
          <w:szCs w:val="20"/>
          <w:lang w:val="en-US"/>
        </w:rPr>
        <w:t>Game Session Subsystem</w:t>
      </w:r>
    </w:p>
    <w:p w:rsidR="2BDEA9E6" w:rsidP="13804F1E" w:rsidRDefault="2BDEA9E6" w14:paraId="1675C4DC" w14:textId="32A4E19C">
      <w:pPr>
        <w:pStyle w:val="ListParagraph"/>
        <w:numPr>
          <w:ilvl w:val="1"/>
          <w:numId w:val="27"/>
        </w:numPr>
        <w:spacing w:before="0" w:beforeAutospacing="off" w:after="0" w:afterAutospacing="off"/>
        <w:rPr>
          <w:rFonts w:ascii="Times New Roman" w:hAnsi="Times New Roman" w:eastAsia="Times New Roman" w:cs="Times New Roman"/>
          <w:noProof w:val="0"/>
          <w:sz w:val="20"/>
          <w:szCs w:val="20"/>
          <w:lang w:val="en-US"/>
        </w:rPr>
      </w:pPr>
      <w:r w:rsidRPr="13804F1E" w:rsidR="2BDEA9E6">
        <w:rPr>
          <w:rFonts w:ascii="Times New Roman" w:hAnsi="Times New Roman" w:eastAsia="Times New Roman" w:cs="Times New Roman"/>
          <w:b w:val="1"/>
          <w:bCs w:val="1"/>
          <w:noProof w:val="0"/>
          <w:sz w:val="20"/>
          <w:szCs w:val="20"/>
          <w:lang w:val="en-US"/>
        </w:rPr>
        <w:t>Purpose</w:t>
      </w:r>
      <w:r w:rsidRPr="13804F1E" w:rsidR="2BDEA9E6">
        <w:rPr>
          <w:rFonts w:ascii="Times New Roman" w:hAnsi="Times New Roman" w:eastAsia="Times New Roman" w:cs="Times New Roman"/>
          <w:noProof w:val="0"/>
          <w:sz w:val="20"/>
          <w:szCs w:val="20"/>
          <w:lang w:val="en-US"/>
        </w:rPr>
        <w:t xml:space="preserve">: Manages the flow of the game by tracking the sequence of questions, timing, scoring, and </w:t>
      </w:r>
      <w:bookmarkStart w:name="_Int_SpM6fxat" w:id="342846498"/>
      <w:r w:rsidRPr="13804F1E" w:rsidR="2BDEA9E6">
        <w:rPr>
          <w:rFonts w:ascii="Times New Roman" w:hAnsi="Times New Roman" w:eastAsia="Times New Roman" w:cs="Times New Roman"/>
          <w:noProof w:val="0"/>
          <w:sz w:val="20"/>
          <w:szCs w:val="20"/>
          <w:lang w:val="en-US"/>
        </w:rPr>
        <w:t>exercise</w:t>
      </w:r>
      <w:bookmarkEnd w:id="342846498"/>
      <w:r w:rsidRPr="13804F1E" w:rsidR="2BDEA9E6">
        <w:rPr>
          <w:rFonts w:ascii="Times New Roman" w:hAnsi="Times New Roman" w:eastAsia="Times New Roman" w:cs="Times New Roman"/>
          <w:noProof w:val="0"/>
          <w:sz w:val="20"/>
          <w:szCs w:val="20"/>
          <w:lang w:val="en-US"/>
        </w:rPr>
        <w:t xml:space="preserve"> penalties during each session.</w:t>
      </w:r>
    </w:p>
    <w:p w:rsidR="2BDEA9E6" w:rsidP="13804F1E" w:rsidRDefault="2BDEA9E6" w14:paraId="255D2591" w14:textId="7C42E1EF">
      <w:pPr>
        <w:pStyle w:val="ListParagraph"/>
        <w:numPr>
          <w:ilvl w:val="1"/>
          <w:numId w:val="27"/>
        </w:numPr>
        <w:spacing w:before="0" w:beforeAutospacing="off" w:after="0" w:afterAutospacing="off"/>
        <w:rPr>
          <w:rFonts w:ascii="Times New Roman" w:hAnsi="Times New Roman" w:eastAsia="Times New Roman" w:cs="Times New Roman"/>
          <w:noProof w:val="0"/>
          <w:sz w:val="20"/>
          <w:szCs w:val="20"/>
          <w:lang w:val="en-US"/>
        </w:rPr>
      </w:pPr>
      <w:r w:rsidRPr="13804F1E" w:rsidR="2BDEA9E6">
        <w:rPr>
          <w:rFonts w:ascii="Times New Roman" w:hAnsi="Times New Roman" w:eastAsia="Times New Roman" w:cs="Times New Roman"/>
          <w:b w:val="1"/>
          <w:bCs w:val="1"/>
          <w:noProof w:val="0"/>
          <w:sz w:val="20"/>
          <w:szCs w:val="20"/>
          <w:lang w:val="en-US"/>
        </w:rPr>
        <w:t>Contracts</w:t>
      </w:r>
      <w:r w:rsidRPr="13804F1E" w:rsidR="2BDEA9E6">
        <w:rPr>
          <w:rFonts w:ascii="Times New Roman" w:hAnsi="Times New Roman" w:eastAsia="Times New Roman" w:cs="Times New Roman"/>
          <w:noProof w:val="0"/>
          <w:sz w:val="20"/>
          <w:szCs w:val="20"/>
          <w:lang w:val="en-US"/>
        </w:rPr>
        <w:t>:</w:t>
      </w:r>
    </w:p>
    <w:p w:rsidR="2BDEA9E6" w:rsidP="13804F1E" w:rsidRDefault="2BDEA9E6" w14:paraId="7E205DB1" w14:textId="482988E8">
      <w:pPr>
        <w:pStyle w:val="ListParagraph"/>
        <w:numPr>
          <w:ilvl w:val="2"/>
          <w:numId w:val="27"/>
        </w:numPr>
        <w:spacing w:before="0" w:beforeAutospacing="off" w:after="0" w:afterAutospacing="off"/>
        <w:rPr>
          <w:rFonts w:ascii="Times New Roman" w:hAnsi="Times New Roman" w:eastAsia="Times New Roman" w:cs="Times New Roman"/>
          <w:noProof w:val="0"/>
          <w:sz w:val="20"/>
          <w:szCs w:val="20"/>
          <w:lang w:val="en-US"/>
        </w:rPr>
      </w:pPr>
      <w:r w:rsidRPr="13804F1E" w:rsidR="2BDEA9E6">
        <w:rPr>
          <w:rFonts w:ascii="Consolas" w:hAnsi="Consolas" w:eastAsia="Consolas" w:cs="Consolas"/>
          <w:noProof w:val="0"/>
          <w:sz w:val="20"/>
          <w:szCs w:val="20"/>
          <w:lang w:val="en-US"/>
        </w:rPr>
        <w:t>GameSession</w:t>
      </w:r>
      <w:r w:rsidRPr="13804F1E" w:rsidR="2BDEA9E6">
        <w:rPr>
          <w:rFonts w:ascii="Times New Roman" w:hAnsi="Times New Roman" w:eastAsia="Times New Roman" w:cs="Times New Roman"/>
          <w:noProof w:val="0"/>
          <w:sz w:val="20"/>
          <w:szCs w:val="20"/>
          <w:lang w:val="en-US"/>
        </w:rPr>
        <w:t>: Manages the initiation, progress, and completion of game sessions.</w:t>
      </w:r>
    </w:p>
    <w:p w:rsidR="2BDEA9E6" w:rsidP="13804F1E" w:rsidRDefault="2BDEA9E6" w14:paraId="3907D613" w14:textId="3001C920">
      <w:pPr>
        <w:pStyle w:val="ListParagraph"/>
        <w:numPr>
          <w:ilvl w:val="1"/>
          <w:numId w:val="27"/>
        </w:numPr>
        <w:spacing w:before="0" w:beforeAutospacing="off" w:after="0" w:afterAutospacing="off"/>
        <w:rPr>
          <w:rFonts w:ascii="Times New Roman" w:hAnsi="Times New Roman" w:eastAsia="Times New Roman" w:cs="Times New Roman"/>
          <w:noProof w:val="0"/>
          <w:sz w:val="20"/>
          <w:szCs w:val="20"/>
          <w:lang w:val="en-US"/>
        </w:rPr>
      </w:pPr>
      <w:r w:rsidRPr="13804F1E" w:rsidR="2BDEA9E6">
        <w:rPr>
          <w:rFonts w:ascii="Times New Roman" w:hAnsi="Times New Roman" w:eastAsia="Times New Roman" w:cs="Times New Roman"/>
          <w:b w:val="1"/>
          <w:bCs w:val="1"/>
          <w:noProof w:val="0"/>
          <w:sz w:val="20"/>
          <w:szCs w:val="20"/>
          <w:lang w:val="en-US"/>
        </w:rPr>
        <w:t>Location in Document</w:t>
      </w:r>
      <w:r w:rsidRPr="13804F1E" w:rsidR="2BDEA9E6">
        <w:rPr>
          <w:rFonts w:ascii="Times New Roman" w:hAnsi="Times New Roman" w:eastAsia="Times New Roman" w:cs="Times New Roman"/>
          <w:noProof w:val="0"/>
          <w:sz w:val="20"/>
          <w:szCs w:val="20"/>
          <w:lang w:val="en-US"/>
        </w:rPr>
        <w:t>: This subsystem is discussed in section 3.5 (Game Session Subsystem Details).</w:t>
      </w:r>
    </w:p>
    <w:p w:rsidR="2BDEA9E6" w:rsidP="13804F1E" w:rsidRDefault="2BDEA9E6" w14:paraId="3A837DF3" w14:textId="23B6E436">
      <w:pPr>
        <w:pStyle w:val="ListParagraph"/>
        <w:numPr>
          <w:ilvl w:val="0"/>
          <w:numId w:val="27"/>
        </w:numPr>
        <w:spacing w:before="240" w:beforeAutospacing="off" w:after="240" w:afterAutospacing="off"/>
        <w:rPr>
          <w:rFonts w:ascii="Times New Roman" w:hAnsi="Times New Roman" w:eastAsia="Times New Roman" w:cs="Times New Roman"/>
          <w:b w:val="1"/>
          <w:bCs w:val="1"/>
          <w:noProof w:val="0"/>
          <w:sz w:val="20"/>
          <w:szCs w:val="20"/>
          <w:lang w:val="en-US"/>
        </w:rPr>
      </w:pPr>
      <w:r w:rsidRPr="13804F1E" w:rsidR="2BDEA9E6">
        <w:rPr>
          <w:rFonts w:ascii="Times New Roman" w:hAnsi="Times New Roman" w:eastAsia="Times New Roman" w:cs="Times New Roman"/>
          <w:b w:val="1"/>
          <w:bCs w:val="1"/>
          <w:noProof w:val="0"/>
          <w:sz w:val="20"/>
          <w:szCs w:val="20"/>
          <w:lang w:val="en-US"/>
        </w:rPr>
        <w:t>Database Management Subsystem</w:t>
      </w:r>
    </w:p>
    <w:p w:rsidR="2BDEA9E6" w:rsidP="13804F1E" w:rsidRDefault="2BDEA9E6" w14:paraId="7DC737A6" w14:textId="1443E19E">
      <w:pPr>
        <w:pStyle w:val="ListParagraph"/>
        <w:numPr>
          <w:ilvl w:val="1"/>
          <w:numId w:val="27"/>
        </w:numPr>
        <w:spacing w:before="0" w:beforeAutospacing="off" w:after="0" w:afterAutospacing="off"/>
        <w:rPr>
          <w:rFonts w:ascii="Times New Roman" w:hAnsi="Times New Roman" w:eastAsia="Times New Roman" w:cs="Times New Roman"/>
          <w:noProof w:val="0"/>
          <w:sz w:val="20"/>
          <w:szCs w:val="20"/>
          <w:lang w:val="en-US"/>
        </w:rPr>
      </w:pPr>
      <w:r w:rsidRPr="13804F1E" w:rsidR="2BDEA9E6">
        <w:rPr>
          <w:rFonts w:ascii="Times New Roman" w:hAnsi="Times New Roman" w:eastAsia="Times New Roman" w:cs="Times New Roman"/>
          <w:b w:val="1"/>
          <w:bCs w:val="1"/>
          <w:noProof w:val="0"/>
          <w:sz w:val="20"/>
          <w:szCs w:val="20"/>
          <w:lang w:val="en-US"/>
        </w:rPr>
        <w:t>Purpose</w:t>
      </w:r>
      <w:r w:rsidRPr="13804F1E" w:rsidR="2BDEA9E6">
        <w:rPr>
          <w:rFonts w:ascii="Times New Roman" w:hAnsi="Times New Roman" w:eastAsia="Times New Roman" w:cs="Times New Roman"/>
          <w:noProof w:val="0"/>
          <w:sz w:val="20"/>
          <w:szCs w:val="20"/>
          <w:lang w:val="en-US"/>
        </w:rPr>
        <w:t>: Acts as the central hub for data operations, including managing user information, quizzes, questions, performance reports, and exercise logs. It ensures secure storage and retrieval of all data entities.</w:t>
      </w:r>
    </w:p>
    <w:p w:rsidR="2BDEA9E6" w:rsidP="13804F1E" w:rsidRDefault="2BDEA9E6" w14:paraId="135C0B1B" w14:textId="2DCC64C6">
      <w:pPr>
        <w:pStyle w:val="ListParagraph"/>
        <w:numPr>
          <w:ilvl w:val="1"/>
          <w:numId w:val="27"/>
        </w:numPr>
        <w:spacing w:before="0" w:beforeAutospacing="off" w:after="0" w:afterAutospacing="off"/>
        <w:rPr>
          <w:rFonts w:ascii="Times New Roman" w:hAnsi="Times New Roman" w:eastAsia="Times New Roman" w:cs="Times New Roman"/>
          <w:noProof w:val="0"/>
          <w:sz w:val="20"/>
          <w:szCs w:val="20"/>
          <w:lang w:val="en-US"/>
        </w:rPr>
      </w:pPr>
      <w:r w:rsidRPr="13804F1E" w:rsidR="2BDEA9E6">
        <w:rPr>
          <w:rFonts w:ascii="Times New Roman" w:hAnsi="Times New Roman" w:eastAsia="Times New Roman" w:cs="Times New Roman"/>
          <w:b w:val="1"/>
          <w:bCs w:val="1"/>
          <w:noProof w:val="0"/>
          <w:sz w:val="20"/>
          <w:szCs w:val="20"/>
          <w:lang w:val="en-US"/>
        </w:rPr>
        <w:t>Contracts</w:t>
      </w:r>
      <w:r w:rsidRPr="13804F1E" w:rsidR="2BDEA9E6">
        <w:rPr>
          <w:rFonts w:ascii="Times New Roman" w:hAnsi="Times New Roman" w:eastAsia="Times New Roman" w:cs="Times New Roman"/>
          <w:noProof w:val="0"/>
          <w:sz w:val="20"/>
          <w:szCs w:val="20"/>
          <w:lang w:val="en-US"/>
        </w:rPr>
        <w:t>:</w:t>
      </w:r>
    </w:p>
    <w:p w:rsidR="2BDEA9E6" w:rsidP="13804F1E" w:rsidRDefault="2BDEA9E6" w14:paraId="2FBD2552" w14:textId="2C655609">
      <w:pPr>
        <w:pStyle w:val="ListParagraph"/>
        <w:numPr>
          <w:ilvl w:val="2"/>
          <w:numId w:val="27"/>
        </w:numPr>
        <w:spacing w:before="0" w:beforeAutospacing="off" w:after="0" w:afterAutospacing="off"/>
        <w:rPr>
          <w:rFonts w:ascii="Times New Roman" w:hAnsi="Times New Roman" w:eastAsia="Times New Roman" w:cs="Times New Roman"/>
          <w:noProof w:val="0"/>
          <w:sz w:val="20"/>
          <w:szCs w:val="20"/>
          <w:lang w:val="en-US"/>
        </w:rPr>
      </w:pPr>
      <w:r w:rsidRPr="13804F1E" w:rsidR="2BDEA9E6">
        <w:rPr>
          <w:rFonts w:ascii="Consolas" w:hAnsi="Consolas" w:eastAsia="Consolas" w:cs="Consolas"/>
          <w:noProof w:val="0"/>
          <w:sz w:val="20"/>
          <w:szCs w:val="20"/>
          <w:lang w:val="en-US"/>
        </w:rPr>
        <w:t>DatabaseManager</w:t>
      </w:r>
      <w:r w:rsidRPr="13804F1E" w:rsidR="2BDEA9E6">
        <w:rPr>
          <w:rFonts w:ascii="Times New Roman" w:hAnsi="Times New Roman" w:eastAsia="Times New Roman" w:cs="Times New Roman"/>
          <w:noProof w:val="0"/>
          <w:sz w:val="20"/>
          <w:szCs w:val="20"/>
          <w:lang w:val="en-US"/>
        </w:rPr>
        <w:t xml:space="preserve">: Provides access to CRUD (Create, Read, Update, </w:t>
      </w:r>
      <w:r w:rsidRPr="13804F1E" w:rsidR="2BDEA9E6">
        <w:rPr>
          <w:rFonts w:ascii="Times New Roman" w:hAnsi="Times New Roman" w:eastAsia="Times New Roman" w:cs="Times New Roman"/>
          <w:noProof w:val="0"/>
          <w:sz w:val="20"/>
          <w:szCs w:val="20"/>
          <w:lang w:val="en-US"/>
        </w:rPr>
        <w:t>Delete</w:t>
      </w:r>
      <w:r w:rsidRPr="13804F1E" w:rsidR="2BDEA9E6">
        <w:rPr>
          <w:rFonts w:ascii="Times New Roman" w:hAnsi="Times New Roman" w:eastAsia="Times New Roman" w:cs="Times New Roman"/>
          <w:noProof w:val="0"/>
          <w:sz w:val="20"/>
          <w:szCs w:val="20"/>
          <w:lang w:val="en-US"/>
        </w:rPr>
        <w:t>) operations for various data entities.</w:t>
      </w:r>
    </w:p>
    <w:p w:rsidR="2BDEA9E6" w:rsidP="13804F1E" w:rsidRDefault="2BDEA9E6" w14:paraId="5C110226" w14:textId="305FAC9F">
      <w:pPr>
        <w:pStyle w:val="ListParagraph"/>
        <w:numPr>
          <w:ilvl w:val="1"/>
          <w:numId w:val="27"/>
        </w:numPr>
        <w:spacing w:before="0" w:beforeAutospacing="off" w:after="0" w:afterAutospacing="off"/>
        <w:rPr>
          <w:rFonts w:ascii="Times New Roman" w:hAnsi="Times New Roman" w:eastAsia="Times New Roman" w:cs="Times New Roman"/>
          <w:noProof w:val="0"/>
          <w:sz w:val="20"/>
          <w:szCs w:val="20"/>
          <w:lang w:val="en-US"/>
        </w:rPr>
      </w:pPr>
      <w:r w:rsidRPr="13804F1E" w:rsidR="2BDEA9E6">
        <w:rPr>
          <w:rFonts w:ascii="Times New Roman" w:hAnsi="Times New Roman" w:eastAsia="Times New Roman" w:cs="Times New Roman"/>
          <w:b w:val="1"/>
          <w:bCs w:val="1"/>
          <w:noProof w:val="0"/>
          <w:sz w:val="20"/>
          <w:szCs w:val="20"/>
          <w:lang w:val="en-US"/>
        </w:rPr>
        <w:t>Location in Document</w:t>
      </w:r>
      <w:r w:rsidRPr="13804F1E" w:rsidR="2BDEA9E6">
        <w:rPr>
          <w:rFonts w:ascii="Times New Roman" w:hAnsi="Times New Roman" w:eastAsia="Times New Roman" w:cs="Times New Roman"/>
          <w:noProof w:val="0"/>
          <w:sz w:val="20"/>
          <w:szCs w:val="20"/>
          <w:lang w:val="en-US"/>
        </w:rPr>
        <w:t>: The details of this subsystem are included in section 3.6 (Database Management Subsystem Details).</w:t>
      </w:r>
    </w:p>
    <w:p w:rsidR="2BDEA9E6" w:rsidP="13804F1E" w:rsidRDefault="2BDEA9E6" w14:paraId="6A4E4C35" w14:textId="3ACAE089">
      <w:pPr>
        <w:pStyle w:val="Heading3"/>
        <w:spacing w:before="281" w:beforeAutospacing="off" w:after="281" w:afterAutospacing="off"/>
        <w:rPr>
          <w:rFonts w:ascii="Times New Roman" w:hAnsi="Times New Roman" w:eastAsia="Times New Roman" w:cs="Times New Roman"/>
          <w:noProof w:val="0"/>
          <w:sz w:val="20"/>
          <w:szCs w:val="20"/>
          <w:lang w:val="en-US"/>
        </w:rPr>
      </w:pPr>
      <w:r w:rsidRPr="13804F1E" w:rsidR="2BDEA9E6">
        <w:rPr>
          <w:rFonts w:ascii="Times New Roman" w:hAnsi="Times New Roman" w:eastAsia="Times New Roman" w:cs="Times New Roman"/>
          <w:noProof w:val="0"/>
          <w:sz w:val="20"/>
          <w:szCs w:val="20"/>
          <w:lang w:val="en-US"/>
        </w:rPr>
        <w:t>Summary</w:t>
      </w:r>
    </w:p>
    <w:p w:rsidR="2BDEA9E6" w:rsidP="13804F1E" w:rsidRDefault="2BDEA9E6" w14:paraId="0636118E" w14:textId="573DB9A3">
      <w:pPr>
        <w:spacing w:before="240" w:beforeAutospacing="off" w:after="240" w:afterAutospacing="off"/>
      </w:pPr>
      <w:r w:rsidRPr="13804F1E" w:rsidR="2BDEA9E6">
        <w:rPr>
          <w:rFonts w:ascii="Times New Roman" w:hAnsi="Times New Roman" w:eastAsia="Times New Roman" w:cs="Times New Roman"/>
          <w:noProof w:val="0"/>
          <w:sz w:val="20"/>
          <w:szCs w:val="20"/>
          <w:lang w:val="en-US"/>
        </w:rPr>
        <w:t>Each subsystem's purpose is to support a specific aspect of the Muscle-Mind game, ensuring a modular and maintainable structure. The contracts listed indicate the key functionalities each subsystem supports, and the detailed discussions for these components are provided in subsequent sections of the document, allowing for an organized and consistent reference throughout the project documentation.</w:t>
      </w:r>
    </w:p>
    <w:p w:rsidR="13804F1E" w:rsidP="13804F1E" w:rsidRDefault="13804F1E" w14:paraId="47043D2E" w14:textId="489974C5">
      <w:pPr>
        <w:rPr>
          <w:b w:val="1"/>
          <w:bCs w:val="1"/>
        </w:rPr>
      </w:pPr>
    </w:p>
    <w:p w:rsidR="3ED0A08B" w:rsidP="13804F1E" w:rsidRDefault="3ED0A08B" w14:paraId="7E1ED57E" w14:textId="2C40E87D">
      <w:pPr>
        <w:pStyle w:val="StyleHeading1Left0Firstline0"/>
        <w:suppressLineNumbers w:val="0"/>
        <w:pBdr>
          <w:top w:val="single" w:color="FF000000" w:sz="12" w:space="1"/>
          <w:left w:val="single" w:color="FF000000" w:sz="12" w:space="1"/>
          <w:bottom w:val="single" w:color="FF000000" w:sz="12" w:space="1"/>
          <w:right w:val="single" w:color="FF000000" w:sz="12" w:space="1"/>
        </w:pBdr>
        <w:bidi w:val="0"/>
        <w:spacing w:before="240" w:beforeAutospacing="off" w:after="60" w:afterAutospacing="off" w:line="259" w:lineRule="auto"/>
        <w:ind w:left="432" w:right="0" w:hanging="432"/>
        <w:jc w:val="left"/>
        <w:rPr/>
      </w:pPr>
      <w:r w:rsidR="3ED0A08B">
        <w:rPr/>
        <w:t>Detailed Description of Subsystem</w:t>
      </w:r>
      <w:r w:rsidR="35B95E68">
        <w:rPr/>
        <w:t>s</w:t>
      </w:r>
    </w:p>
    <w:p w:rsidR="00A72DB8" w:rsidP="00A72DB8" w:rsidRDefault="00217154" w14:paraId="3F39D50B" w14:textId="3D2C234A">
      <w:pPr>
        <w:pStyle w:val="Heading20"/>
        <w:rPr/>
      </w:pPr>
      <w:bookmarkStart w:name="_Toc322626980" w:id="62"/>
      <w:r w:rsidR="3C46A626">
        <w:rPr/>
        <w:t>Subsystem</w:t>
      </w:r>
      <w:r w:rsidR="77192794">
        <w:rPr/>
        <w:t xml:space="preserve"> Description</w:t>
      </w:r>
      <w:r w:rsidR="7816966F">
        <w:rPr/>
        <w:t>s</w:t>
      </w:r>
      <w:r w:rsidR="716222E9">
        <w:rPr/>
        <w:t xml:space="preserve"> (subsystem cards)</w:t>
      </w:r>
      <w:bookmarkEnd w:id="62"/>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9198"/>
      </w:tblGrid>
      <w:tr w:rsidRPr="00101304" w:rsidR="007F3720" w:rsidTr="13804F1E" w14:paraId="503BCF4D" w14:textId="77777777">
        <w:tc>
          <w:tcPr>
            <w:tcW w:w="9198" w:type="dxa"/>
            <w:tcMar/>
          </w:tcPr>
          <w:p w:rsidRPr="00101304" w:rsidR="007F3720" w:rsidP="00C33E09" w:rsidRDefault="007F3720" w14:paraId="4DD3C510" w14:textId="7D386652">
            <w:r w:rsidRPr="13804F1E" w:rsidR="53276F30">
              <w:rPr>
                <w:b w:val="1"/>
                <w:bCs w:val="1"/>
              </w:rPr>
              <w:t>Subsystem</w:t>
            </w:r>
            <w:r w:rsidRPr="13804F1E" w:rsidR="53276F30">
              <w:rPr>
                <w:b w:val="1"/>
                <w:bCs w:val="1"/>
              </w:rPr>
              <w:t xml:space="preserve"> Name:</w:t>
            </w:r>
            <w:r w:rsidR="53276F30">
              <w:rPr/>
              <w:t xml:space="preserve"> </w:t>
            </w:r>
            <w:r w:rsidR="1C916F86">
              <w:rPr/>
              <w:t xml:space="preserve">User </w:t>
            </w:r>
            <w:r w:rsidR="03570A07">
              <w:rPr/>
              <w:t>M</w:t>
            </w:r>
            <w:r w:rsidR="1C916F86">
              <w:rPr/>
              <w:t>anagement</w:t>
            </w:r>
          </w:p>
        </w:tc>
      </w:tr>
      <w:tr w:rsidRPr="00101304" w:rsidR="007F3720" w:rsidTr="13804F1E" w14:paraId="2C7C38F7" w14:textId="77777777">
        <w:tc>
          <w:tcPr>
            <w:tcW w:w="9198" w:type="dxa"/>
            <w:tcMar/>
          </w:tcPr>
          <w:p w:rsidRPr="001E7466" w:rsidR="007F3720" w:rsidP="13804F1E" w:rsidRDefault="007F3720" w14:paraId="218CAAAB" w14:textId="49057C74">
            <w:pPr>
              <w:rPr>
                <w:b w:val="0"/>
                <w:bCs w:val="0"/>
              </w:rPr>
            </w:pPr>
            <w:r w:rsidRPr="13804F1E" w:rsidR="53276F30">
              <w:rPr>
                <w:b w:val="1"/>
                <w:bCs w:val="1"/>
              </w:rPr>
              <w:t xml:space="preserve">Classes: </w:t>
            </w:r>
            <w:r w:rsidR="1741F7DC">
              <w:rPr>
                <w:b w:val="0"/>
                <w:bCs w:val="0"/>
              </w:rPr>
              <w:t>UserAuthentication</w:t>
            </w:r>
            <w:r w:rsidR="1741F7DC">
              <w:rPr>
                <w:b w:val="0"/>
                <w:bCs w:val="0"/>
              </w:rPr>
              <w:t xml:space="preserve">, </w:t>
            </w:r>
            <w:r w:rsidR="1741F7DC">
              <w:rPr>
                <w:b w:val="0"/>
                <w:bCs w:val="0"/>
              </w:rPr>
              <w:t>UserProfile</w:t>
            </w:r>
          </w:p>
        </w:tc>
      </w:tr>
      <w:tr w:rsidRPr="00101304" w:rsidR="007F3720" w:rsidTr="13804F1E" w14:paraId="4B2DB365" w14:textId="77777777">
        <w:tc>
          <w:tcPr>
            <w:tcW w:w="9198" w:type="dxa"/>
            <w:tcMar/>
          </w:tcPr>
          <w:p w:rsidRPr="001E7466" w:rsidR="007F3720" w:rsidP="00C33E09" w:rsidRDefault="007F3720" w14:paraId="34A22337" w14:textId="78CB0239">
            <w:r w:rsidRPr="13804F1E" w:rsidR="67EB8AB8">
              <w:rPr>
                <w:b w:val="1"/>
                <w:bCs w:val="1"/>
              </w:rPr>
              <w:t>Collaboration</w:t>
            </w:r>
            <w:r w:rsidRPr="13804F1E" w:rsidR="6EA81F56">
              <w:rPr>
                <w:b w:val="1"/>
                <w:bCs w:val="1"/>
              </w:rPr>
              <w:t xml:space="preserve"> Graph: </w:t>
            </w:r>
            <w:r w:rsidR="2EB861B2">
              <w:drawing>
                <wp:inline wp14:editId="3C9E5AD2" wp14:anchorId="61B40D2B">
                  <wp:extent cx="5121084" cy="4381880"/>
                  <wp:effectExtent l="0" t="0" r="0" b="0"/>
                  <wp:docPr id="1855584331" name="" title=""/>
                  <wp:cNvGraphicFramePr>
                    <a:graphicFrameLocks noChangeAspect="1"/>
                  </wp:cNvGraphicFramePr>
                  <a:graphic>
                    <a:graphicData uri="http://schemas.openxmlformats.org/drawingml/2006/picture">
                      <pic:pic>
                        <pic:nvPicPr>
                          <pic:cNvPr id="0" name=""/>
                          <pic:cNvPicPr/>
                        </pic:nvPicPr>
                        <pic:blipFill>
                          <a:blip r:embed="R67db4e1208f7451b">
                            <a:extLst>
                              <a:ext xmlns:a="http://schemas.openxmlformats.org/drawingml/2006/main" uri="{28A0092B-C50C-407E-A947-70E740481C1C}">
                                <a14:useLocalDpi val="0"/>
                              </a:ext>
                            </a:extLst>
                          </a:blip>
                          <a:stretch>
                            <a:fillRect/>
                          </a:stretch>
                        </pic:blipFill>
                        <pic:spPr>
                          <a:xfrm>
                            <a:off x="0" y="0"/>
                            <a:ext cx="5121084" cy="4381880"/>
                          </a:xfrm>
                          <a:prstGeom prst="rect">
                            <a:avLst/>
                          </a:prstGeom>
                        </pic:spPr>
                      </pic:pic>
                    </a:graphicData>
                  </a:graphic>
                </wp:inline>
              </w:drawing>
            </w:r>
          </w:p>
        </w:tc>
      </w:tr>
      <w:tr w:rsidRPr="00101304" w:rsidR="007F3720" w:rsidTr="13804F1E" w14:paraId="2FA1AB7E" w14:textId="77777777">
        <w:tc>
          <w:tcPr>
            <w:tcW w:w="9198" w:type="dxa"/>
            <w:tcMar/>
          </w:tcPr>
          <w:p w:rsidR="007F3720" w:rsidP="13804F1E" w:rsidRDefault="007F3720" w14:paraId="6E7F95C5" w14:textId="7EE18C5E">
            <w:pPr>
              <w:pStyle w:val="Normal"/>
              <w:suppressLineNumbers w:val="0"/>
              <w:bidi w:val="0"/>
              <w:spacing w:before="0" w:beforeAutospacing="off" w:after="0" w:afterAutospacing="off" w:line="259" w:lineRule="auto"/>
              <w:ind w:left="0" w:right="0"/>
              <w:jc w:val="left"/>
              <w:rPr>
                <w:b w:val="1"/>
                <w:bCs w:val="1"/>
              </w:rPr>
            </w:pPr>
            <w:r w:rsidRPr="13804F1E" w:rsidR="21FB8C56">
              <w:rPr>
                <w:b w:val="1"/>
                <w:bCs w:val="1"/>
              </w:rPr>
              <w:t xml:space="preserve">Description: </w:t>
            </w:r>
            <w:r w:rsidRPr="13804F1E" w:rsidR="21FB8C56">
              <w:rPr>
                <w:rFonts w:ascii="Times New Roman" w:hAnsi="Times New Roman" w:eastAsia="Times New Roman" w:cs="Times New Roman"/>
                <w:noProof w:val="0"/>
                <w:sz w:val="20"/>
                <w:szCs w:val="20"/>
                <w:lang w:val="en-US"/>
              </w:rPr>
              <w:t>Manages all user-related features such as registration, login, and profile management. It ensures secure access and stores user-related information like scores and quiz history.</w:t>
            </w:r>
          </w:p>
        </w:tc>
      </w:tr>
      <w:tr w:rsidRPr="00101304" w:rsidR="007F3720" w:rsidTr="13804F1E" w14:paraId="7D34BD66" w14:textId="77777777">
        <w:trPr>
          <w:trHeight w:val="920"/>
        </w:trPr>
        <w:tc>
          <w:tcPr>
            <w:tcW w:w="9198" w:type="dxa"/>
            <w:tcMar/>
          </w:tcPr>
          <w:p w:rsidRPr="00EF0811" w:rsidR="007F3720" w:rsidP="552E1C6B" w:rsidRDefault="007F3720" w14:paraId="24D1FD69" w14:textId="76F6B792" w14:noSpellErr="1">
            <w:pPr>
              <w:rPr>
                <w:b w:val="1"/>
                <w:bCs w:val="1"/>
              </w:rPr>
            </w:pPr>
            <w:r w:rsidRPr="13804F1E" w:rsidR="53276F30">
              <w:rPr>
                <w:b w:val="1"/>
                <w:bCs w:val="1"/>
              </w:rPr>
              <w:t>Contracts:</w:t>
            </w:r>
          </w:p>
          <w:p w:rsidRPr="00EF0811" w:rsidR="007F3720" w:rsidP="13804F1E" w:rsidRDefault="007F3720" w14:paraId="62717465" w14:textId="726D1B45">
            <w:pPr>
              <w:pStyle w:val="ListParagraph"/>
              <w:numPr>
                <w:ilvl w:val="0"/>
                <w:numId w:val="25"/>
              </w:numPr>
              <w:spacing w:before="0" w:beforeAutospacing="off" w:after="0" w:afterAutospacing="off"/>
              <w:rPr>
                <w:noProof w:val="0"/>
                <w:lang w:val="en-US"/>
              </w:rPr>
            </w:pPr>
            <w:r w:rsidRPr="13804F1E" w:rsidR="78C6686E">
              <w:rPr>
                <w:b w:val="0"/>
                <w:bCs w:val="0"/>
                <w:noProof w:val="0"/>
                <w:lang w:val="en-US"/>
              </w:rPr>
              <w:t>UserAuthentication</w:t>
            </w:r>
            <w:r w:rsidRPr="13804F1E" w:rsidR="78C6686E">
              <w:rPr>
                <w:noProof w:val="0"/>
                <w:lang w:val="en-US"/>
              </w:rPr>
              <w:t>: Manages login, registration, and logout processes for users.</w:t>
            </w:r>
          </w:p>
          <w:p w:rsidRPr="00EF0811" w:rsidR="007F3720" w:rsidP="13804F1E" w:rsidRDefault="007F3720" w14:paraId="7E2853BD" w14:textId="2F5A9A2A">
            <w:pPr>
              <w:pStyle w:val="ListParagraph"/>
              <w:numPr>
                <w:ilvl w:val="0"/>
                <w:numId w:val="25"/>
              </w:numPr>
              <w:spacing w:before="0" w:beforeAutospacing="off" w:after="0" w:afterAutospacing="off"/>
              <w:rPr>
                <w:noProof w:val="0"/>
                <w:lang w:val="en-US"/>
              </w:rPr>
            </w:pPr>
            <w:r w:rsidRPr="13804F1E" w:rsidR="78C6686E">
              <w:rPr>
                <w:b w:val="0"/>
                <w:bCs w:val="0"/>
                <w:noProof w:val="0"/>
                <w:lang w:val="en-US"/>
              </w:rPr>
              <w:t>UserProfile</w:t>
            </w:r>
            <w:r w:rsidRPr="13804F1E" w:rsidR="78C6686E">
              <w:rPr>
                <w:noProof w:val="0"/>
                <w:lang w:val="en-US"/>
              </w:rPr>
              <w:t>: Manages updating and retrieval of user profile details like quiz history and performance.</w:t>
            </w:r>
          </w:p>
          <w:p w:rsidRPr="00EF0811" w:rsidR="007F3720" w:rsidP="552E1C6B" w:rsidRDefault="007F3720" w14:paraId="683CBD3D" w14:textId="156B1A3D">
            <w:pPr>
              <w:rPr>
                <w:b w:val="1"/>
                <w:bCs w:val="1"/>
              </w:rPr>
            </w:pPr>
          </w:p>
        </w:tc>
      </w:tr>
    </w:tbl>
    <w:p w:rsidR="00F64D58" w:rsidP="13804F1E" w:rsidRDefault="00F64D58" w14:paraId="25AEE569" w14:textId="01386F3A">
      <w:pPr>
        <w:pStyle w:val="Heading20"/>
        <w:numPr>
          <w:ilvl w:val="0"/>
          <w:numId w:val="0"/>
        </w:numPr>
        <w:ind w:left="0"/>
      </w:pPr>
    </w:p>
    <w:p w:rsidR="13804F1E" w:rsidP="13804F1E" w:rsidRDefault="13804F1E" w14:paraId="4B5AACDF" w14:textId="316B7ABC">
      <w:pPr>
        <w:pStyle w:val="Normal"/>
      </w:pPr>
    </w:p>
    <w:p w:rsidR="13804F1E" w:rsidP="13804F1E" w:rsidRDefault="13804F1E" w14:paraId="48D1E2D0" w14:textId="3F99F076">
      <w:pPr>
        <w:pStyle w:val="Normal"/>
      </w:pPr>
    </w:p>
    <w:p w:rsidR="13804F1E" w:rsidP="13804F1E" w:rsidRDefault="13804F1E" w14:paraId="23B164DC" w14:textId="33F1AB40">
      <w:pPr>
        <w:pStyle w:val="Normal"/>
      </w:pPr>
    </w:p>
    <w:p w:rsidR="13804F1E" w:rsidP="13804F1E" w:rsidRDefault="13804F1E" w14:paraId="07A243EA" w14:textId="66720CEE">
      <w:pPr>
        <w:pStyle w:val="Normal"/>
      </w:pPr>
    </w:p>
    <w:p w:rsidR="13804F1E" w:rsidP="13804F1E" w:rsidRDefault="13804F1E" w14:paraId="181AFC9B" w14:textId="59424C6C">
      <w:pPr>
        <w:pStyle w:val="Normal"/>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BF" w:firstRow="1" w:lastRow="0" w:firstColumn="1" w:lastColumn="0" w:noHBand="0" w:noVBand="0"/>
      </w:tblPr>
      <w:tblGrid>
        <w:gridCol w:w="4518"/>
        <w:gridCol w:w="4680"/>
      </w:tblGrid>
      <w:tr w:rsidRPr="00101304" w:rsidR="00F64D58" w:rsidTr="13804F1E" w14:paraId="2D11C007" w14:textId="77777777">
        <w:tc>
          <w:tcPr>
            <w:tcW w:w="9198" w:type="dxa"/>
            <w:gridSpan w:val="2"/>
            <w:tcMar/>
          </w:tcPr>
          <w:p w:rsidRPr="00101304" w:rsidR="00F64D58" w:rsidP="00C33E09" w:rsidRDefault="00F64D58" w14:paraId="080E7100" w14:textId="61007441">
            <w:r w:rsidRPr="13804F1E" w:rsidR="7D797336">
              <w:rPr>
                <w:b w:val="1"/>
                <w:bCs w:val="1"/>
              </w:rPr>
              <w:t>Class Name:</w:t>
            </w:r>
            <w:r w:rsidR="7D797336">
              <w:rPr/>
              <w:t xml:space="preserve"> </w:t>
            </w:r>
            <w:r w:rsidR="5EA40C45">
              <w:rPr/>
              <w:t>UserAuthentication</w:t>
            </w:r>
          </w:p>
        </w:tc>
      </w:tr>
      <w:tr w:rsidRPr="00101304" w:rsidR="00F64D58" w:rsidTr="13804F1E" w14:paraId="3B3E4352" w14:textId="77777777">
        <w:tc>
          <w:tcPr>
            <w:tcW w:w="9198" w:type="dxa"/>
            <w:gridSpan w:val="2"/>
            <w:tcMar/>
          </w:tcPr>
          <w:p w:rsidRPr="009D3F3E" w:rsidR="00F64D58" w:rsidP="13804F1E" w:rsidRDefault="00F64D58" w14:paraId="1D009AC5" w14:textId="1721915B">
            <w:pPr>
              <w:rPr>
                <w:rFonts w:ascii="Times New Roman" w:hAnsi="Times New Roman" w:eastAsia="Times New Roman" w:cs="Times New Roman"/>
                <w:noProof w:val="0"/>
                <w:sz w:val="20"/>
                <w:szCs w:val="20"/>
                <w:lang w:val="en-US"/>
              </w:rPr>
            </w:pPr>
            <w:r w:rsidRPr="13804F1E" w:rsidR="7D797336">
              <w:rPr>
                <w:b w:val="1"/>
                <w:bCs w:val="1"/>
              </w:rPr>
              <w:t xml:space="preserve">Description: </w:t>
            </w:r>
            <w:r w:rsidRPr="13804F1E" w:rsidR="3909ABAF">
              <w:rPr>
                <w:rFonts w:ascii="Times New Roman" w:hAnsi="Times New Roman" w:eastAsia="Times New Roman" w:cs="Times New Roman"/>
                <w:noProof w:val="0"/>
                <w:sz w:val="20"/>
                <w:szCs w:val="20"/>
                <w:lang w:val="en-US"/>
              </w:rPr>
              <w:t>Handles the processes involved in authenticating users, including logging in, registering new accounts, and logging out.</w:t>
            </w:r>
          </w:p>
        </w:tc>
      </w:tr>
      <w:tr w:rsidRPr="00101304" w:rsidR="00EE7705" w:rsidTr="13804F1E" w14:paraId="4F9624BC" w14:textId="77777777">
        <w:tc>
          <w:tcPr>
            <w:tcW w:w="9198" w:type="dxa"/>
            <w:gridSpan w:val="2"/>
            <w:tcMar/>
          </w:tcPr>
          <w:p w:rsidR="00EE7705" w:rsidP="552E1C6B" w:rsidRDefault="00EE7705" w14:paraId="309497F3" w14:textId="7831C21A">
            <w:pPr>
              <w:rPr>
                <w:b w:val="1"/>
                <w:bCs w:val="1"/>
              </w:rPr>
            </w:pPr>
            <w:r w:rsidRPr="13804F1E" w:rsidR="3D830077">
              <w:rPr>
                <w:b w:val="1"/>
                <w:bCs w:val="1"/>
              </w:rPr>
              <w:t>Super classes:</w:t>
            </w:r>
            <w:r w:rsidR="3D830077">
              <w:rPr>
                <w:b w:val="0"/>
                <w:bCs w:val="0"/>
              </w:rPr>
              <w:t xml:space="preserve"> </w:t>
            </w:r>
            <w:r w:rsidR="110A9409">
              <w:rPr>
                <w:b w:val="0"/>
                <w:bCs w:val="0"/>
              </w:rPr>
              <w:t>UserAccountManager</w:t>
            </w:r>
          </w:p>
        </w:tc>
      </w:tr>
      <w:tr w:rsidRPr="00101304" w:rsidR="00F64D58" w:rsidTr="13804F1E" w14:paraId="2DA8F565" w14:textId="77777777">
        <w:trPr>
          <w:trHeight w:val="920"/>
        </w:trPr>
        <w:tc>
          <w:tcPr>
            <w:tcW w:w="4518" w:type="dxa"/>
            <w:tcMar/>
          </w:tcPr>
          <w:p w:rsidR="00A333F6" w:rsidP="13804F1E" w:rsidRDefault="00A333F6" w14:paraId="6A61D3C0" w14:textId="7D6B33D9">
            <w:pPr>
              <w:rPr>
                <w:b w:val="1"/>
                <w:bCs w:val="1"/>
              </w:rPr>
            </w:pPr>
            <w:r w:rsidRPr="13804F1E" w:rsidR="7997C1DB">
              <w:rPr>
                <w:b w:val="1"/>
                <w:bCs w:val="1"/>
              </w:rPr>
              <w:t>Contracts:</w:t>
            </w:r>
          </w:p>
          <w:p w:rsidR="00A333F6" w:rsidP="13804F1E" w:rsidRDefault="00A333F6" w14:paraId="68FEF1CE" w14:textId="7DE6403A">
            <w:pPr>
              <w:rPr>
                <w:b w:val="1"/>
                <w:bCs w:val="1"/>
              </w:rPr>
            </w:pPr>
            <w:r w:rsidRPr="13804F1E" w:rsidR="5F639E3E">
              <w:rPr>
                <w:b w:val="1"/>
                <w:bCs w:val="1"/>
              </w:rPr>
              <w:t>Contract 1</w:t>
            </w:r>
            <w:r w:rsidRPr="13804F1E" w:rsidR="1E2661D1">
              <w:rPr>
                <w:b w:val="1"/>
                <w:bCs w:val="1"/>
              </w:rPr>
              <w:t xml:space="preserve">: </w:t>
            </w:r>
            <w:r w:rsidRPr="13804F1E" w:rsidR="337E5770">
              <w:rPr>
                <w:b w:val="1"/>
                <w:bCs w:val="1"/>
              </w:rPr>
              <w:t>User Authentication</w:t>
            </w:r>
          </w:p>
          <w:p w:rsidRPr="00792852" w:rsidR="00792852" w:rsidP="13804F1E" w:rsidRDefault="00792852" w14:paraId="387BD1E2" w14:textId="0C843DF1">
            <w:pPr>
              <w:rPr>
                <w:b w:val="1"/>
                <w:bCs w:val="1"/>
              </w:rPr>
            </w:pPr>
            <w:r w:rsidRPr="13804F1E" w:rsidR="65D9F600">
              <w:rPr>
                <w:b w:val="1"/>
                <w:bCs w:val="1"/>
              </w:rPr>
              <w:t>Description</w:t>
            </w:r>
            <w:r w:rsidRPr="13804F1E" w:rsidR="65D9F600">
              <w:rPr>
                <w:b w:val="1"/>
                <w:bCs w:val="1"/>
              </w:rPr>
              <w:t xml:space="preserve">: </w:t>
            </w:r>
            <w:r w:rsidRPr="13804F1E" w:rsidR="4F5E52B8">
              <w:rPr>
                <w:b w:val="1"/>
                <w:bCs w:val="1"/>
              </w:rPr>
              <w:t xml:space="preserve">Handles user login and logout, </w:t>
            </w:r>
            <w:r w:rsidRPr="13804F1E" w:rsidR="4F5E52B8">
              <w:rPr>
                <w:b w:val="1"/>
                <w:bCs w:val="1"/>
              </w:rPr>
              <w:t>validating</w:t>
            </w:r>
            <w:r w:rsidRPr="13804F1E" w:rsidR="4F5E52B8">
              <w:rPr>
                <w:b w:val="1"/>
                <w:bCs w:val="1"/>
              </w:rPr>
              <w:t xml:space="preserve"> credentials, and </w:t>
            </w:r>
            <w:r w:rsidRPr="13804F1E" w:rsidR="4F5E52B8">
              <w:rPr>
                <w:b w:val="1"/>
                <w:bCs w:val="1"/>
              </w:rPr>
              <w:t>maintaining</w:t>
            </w:r>
            <w:r w:rsidRPr="13804F1E" w:rsidR="4F5E52B8">
              <w:rPr>
                <w:b w:val="1"/>
                <w:bCs w:val="1"/>
              </w:rPr>
              <w:t xml:space="preserve"> active sessions.</w:t>
            </w:r>
          </w:p>
          <w:p w:rsidR="00C04736" w:rsidP="00C04736" w:rsidRDefault="00C04736" w14:paraId="45DD4276" w14:textId="66C00685">
            <w:r w:rsidR="476C6C55">
              <w:rPr/>
              <w:t xml:space="preserve">- </w:t>
            </w:r>
            <w:r w:rsidR="7D0E305E">
              <w:rPr/>
              <w:t>Allow users to change their passwords and update profile settings.</w:t>
            </w:r>
          </w:p>
          <w:p w:rsidR="00C04736" w:rsidP="00C04736" w:rsidRDefault="00C04736" w14:paraId="544B7538" w14:textId="2C824532">
            <w:r w:rsidR="476C6C55">
              <w:rPr/>
              <w:t xml:space="preserve">- </w:t>
            </w:r>
            <w:r w:rsidR="7544FB24">
              <w:rPr/>
              <w:t xml:space="preserve">Securely </w:t>
            </w:r>
            <w:r w:rsidR="7544FB24">
              <w:rPr/>
              <w:t>validate</w:t>
            </w:r>
            <w:r w:rsidR="7544FB24">
              <w:rPr/>
              <w:t xml:space="preserve"> and save updated account information.</w:t>
            </w:r>
          </w:p>
          <w:p w:rsidR="00C04736" w:rsidP="13804F1E" w:rsidRDefault="00C04736" w14:paraId="23E290E4" w14:textId="77777777">
            <w:pPr>
              <w:rPr>
                <w:b w:val="1"/>
                <w:bCs w:val="1"/>
              </w:rPr>
            </w:pPr>
          </w:p>
          <w:p w:rsidRPr="00101304" w:rsidR="00F64D58" w:rsidP="13804F1E" w:rsidRDefault="00A333F6" w14:paraId="5EA96CC4" w14:textId="3A3EE633">
            <w:pPr>
              <w:rPr>
                <w:b w:val="1"/>
                <w:bCs w:val="1"/>
              </w:rPr>
            </w:pPr>
            <w:r w:rsidRPr="13804F1E" w:rsidR="5F639E3E">
              <w:rPr>
                <w:b w:val="1"/>
                <w:bCs w:val="1"/>
              </w:rPr>
              <w:t xml:space="preserve">Private </w:t>
            </w:r>
            <w:r w:rsidRPr="13804F1E" w:rsidR="7D797336">
              <w:rPr>
                <w:b w:val="1"/>
                <w:bCs w:val="1"/>
              </w:rPr>
              <w:t>Responsibilities</w:t>
            </w:r>
            <w:r w:rsidRPr="13804F1E" w:rsidR="7D797336">
              <w:rPr>
                <w:b w:val="1"/>
                <w:bCs w:val="1"/>
              </w:rPr>
              <w:t>:</w:t>
            </w:r>
          </w:p>
          <w:p w:rsidR="00F64D58" w:rsidP="13804F1E" w:rsidRDefault="00F64D58" w14:paraId="24BE7C16" w14:textId="1005B51B">
            <w:pPr>
              <w:rPr>
                <w:rFonts w:ascii="Times New Roman" w:hAnsi="Times New Roman" w:eastAsia="Times New Roman" w:cs="Times New Roman"/>
                <w:noProof w:val="0"/>
                <w:sz w:val="20"/>
                <w:szCs w:val="20"/>
                <w:lang w:val="en-US"/>
              </w:rPr>
            </w:pPr>
            <w:r w:rsidRPr="13804F1E" w:rsidR="09E64562">
              <w:rPr>
                <w:rFonts w:ascii="Times New Roman" w:hAnsi="Times New Roman" w:eastAsia="Times New Roman" w:cs="Times New Roman"/>
                <w:noProof w:val="0"/>
                <w:sz w:val="20"/>
                <w:szCs w:val="20"/>
                <w:lang w:val="en-US"/>
              </w:rPr>
              <w:t>- Encrypt user passwords before storage.</w:t>
            </w:r>
          </w:p>
          <w:p w:rsidR="00F64D58" w:rsidP="00C33E09" w:rsidRDefault="00F64D58" w14:paraId="3AAB2C83" w14:textId="51A50F48">
            <w:r w:rsidR="7D797336">
              <w:rPr/>
              <w:t xml:space="preserve">- </w:t>
            </w:r>
            <w:r w:rsidR="23B8980F">
              <w:rPr/>
              <w:t xml:space="preserve">Handle session token generation and </w:t>
            </w:r>
            <w:r w:rsidR="23B8980F">
              <w:rPr/>
              <w:t>expiration</w:t>
            </w:r>
            <w:r w:rsidR="23B8980F">
              <w:rPr/>
              <w:t>.</w:t>
            </w:r>
          </w:p>
          <w:p w:rsidRPr="00101304" w:rsidR="00F64D58" w:rsidP="13804F1E" w:rsidRDefault="00F64D58" w14:paraId="53D7733B" w14:textId="77777777">
            <w:pPr>
              <w:rPr>
                <w:b w:val="1"/>
                <w:bCs w:val="1"/>
              </w:rPr>
            </w:pPr>
            <w:r w:rsidR="461703B7">
              <w:rPr/>
              <w:t>…</w:t>
            </w:r>
          </w:p>
        </w:tc>
        <w:tc>
          <w:tcPr>
            <w:tcW w:w="4680" w:type="dxa"/>
            <w:tcMar/>
          </w:tcPr>
          <w:p w:rsidR="00C04736" w:rsidP="13804F1E" w:rsidRDefault="00C04736" w14:paraId="6FFB4DD9" w14:textId="77777777">
            <w:pPr>
              <w:rPr>
                <w:b w:val="1"/>
                <w:bCs w:val="1"/>
              </w:rPr>
            </w:pPr>
          </w:p>
          <w:p w:rsidR="00F64D58" w:rsidP="13804F1E" w:rsidRDefault="00F64D58" w14:paraId="0B6C8FE1" w14:textId="4A7E727F">
            <w:pPr>
              <w:rPr>
                <w:b w:val="1"/>
                <w:bCs w:val="1"/>
              </w:rPr>
            </w:pPr>
            <w:r w:rsidRPr="13804F1E" w:rsidR="461703B7">
              <w:rPr>
                <w:b w:val="1"/>
                <w:bCs w:val="1"/>
              </w:rPr>
              <w:t>Collaborations</w:t>
            </w:r>
            <w:r w:rsidRPr="13804F1E" w:rsidR="461703B7">
              <w:rPr>
                <w:b w:val="1"/>
                <w:bCs w:val="1"/>
              </w:rPr>
              <w:t>:</w:t>
            </w:r>
          </w:p>
          <w:p w:rsidRPr="006171F8" w:rsidR="00F64D58" w:rsidP="00C33E09" w:rsidRDefault="00F64D58" w14:paraId="559DBFE8" w14:textId="27CD0C04">
            <w:r w:rsidR="10573385">
              <w:rPr/>
              <w:t xml:space="preserve">Collaborating Class: </w:t>
            </w:r>
            <w:r w:rsidR="10573385">
              <w:rPr/>
              <w:t>UserProfile</w:t>
            </w:r>
            <w:r w:rsidR="10573385">
              <w:rPr/>
              <w:t xml:space="preserve"> | Contract #:2</w:t>
            </w:r>
          </w:p>
          <w:p w:rsidRPr="006171F8" w:rsidR="00F64D58" w:rsidP="00C33E09" w:rsidRDefault="00F64D58" w14:paraId="5ED85E5D" w14:textId="382FB087">
            <w:r w:rsidR="10573385">
              <w:rPr/>
              <w:t xml:space="preserve">Collaborating Class: </w:t>
            </w:r>
            <w:r w:rsidR="10573385">
              <w:rPr/>
              <w:t>UserAuthentication</w:t>
            </w:r>
            <w:r w:rsidR="10573385">
              <w:rPr/>
              <w:t xml:space="preserve"> | Contract #:1</w:t>
            </w:r>
          </w:p>
        </w:tc>
      </w:tr>
      <w:tr w:rsidRPr="00101304" w:rsidR="00F64D58" w:rsidTr="13804F1E" w14:paraId="220A17D0" w14:textId="77777777">
        <w:trPr>
          <w:trHeight w:val="296"/>
        </w:trPr>
        <w:tc>
          <w:tcPr>
            <w:tcW w:w="9198" w:type="dxa"/>
            <w:gridSpan w:val="2"/>
            <w:tcBorders>
              <w:bottom w:val="single" w:color="000000" w:themeColor="text1" w:sz="4" w:space="0"/>
            </w:tcBorders>
            <w:tcMar/>
          </w:tcPr>
          <w:p w:rsidRPr="006171F8" w:rsidR="00F64D58" w:rsidP="13804F1E" w:rsidRDefault="00F64D58" w14:paraId="45DAF4D7" w14:textId="77777777">
            <w:pPr>
              <w:rPr>
                <w:b w:val="1"/>
                <w:bCs w:val="1"/>
              </w:rPr>
            </w:pPr>
            <w:r w:rsidRPr="13804F1E" w:rsidR="7D797336">
              <w:rPr>
                <w:b w:val="1"/>
                <w:bCs w:val="1"/>
              </w:rPr>
              <w:t>Comments:</w:t>
            </w:r>
          </w:p>
          <w:p w:rsidR="00F64D58" w:rsidP="552E1C6B" w:rsidRDefault="00F64D58" w14:paraId="6F8CE2C2" w14:textId="575A9404">
            <w:pPr>
              <w:pStyle w:val="ListParagraph"/>
              <w:numPr>
                <w:ilvl w:val="0"/>
                <w:numId w:val="23"/>
              </w:numPr>
              <w:spacing w:before="0" w:beforeAutospacing="off" w:after="0" w:afterAutospacing="off"/>
              <w:rPr>
                <w:rFonts w:ascii="Times New Roman" w:hAnsi="Times New Roman" w:eastAsia="Times New Roman" w:cs="Times New Roman"/>
                <w:noProof w:val="0"/>
                <w:sz w:val="20"/>
                <w:szCs w:val="20"/>
                <w:lang w:val="en-US"/>
              </w:rPr>
            </w:pPr>
            <w:r w:rsidRPr="13804F1E" w:rsidR="7D25F783">
              <w:rPr>
                <w:rFonts w:ascii="Times New Roman" w:hAnsi="Times New Roman" w:eastAsia="Times New Roman" w:cs="Times New Roman"/>
                <w:noProof w:val="0"/>
                <w:sz w:val="20"/>
                <w:szCs w:val="20"/>
                <w:lang w:val="en-US"/>
              </w:rPr>
              <w:t xml:space="preserve">This class </w:t>
            </w:r>
            <w:r w:rsidRPr="13804F1E" w:rsidR="7D25F783">
              <w:rPr>
                <w:rFonts w:ascii="Times New Roman" w:hAnsi="Times New Roman" w:eastAsia="Times New Roman" w:cs="Times New Roman"/>
                <w:noProof w:val="0"/>
                <w:sz w:val="20"/>
                <w:szCs w:val="20"/>
                <w:lang w:val="en-US"/>
              </w:rPr>
              <w:t>requires</w:t>
            </w:r>
            <w:r w:rsidRPr="13804F1E" w:rsidR="7D25F783">
              <w:rPr>
                <w:rFonts w:ascii="Times New Roman" w:hAnsi="Times New Roman" w:eastAsia="Times New Roman" w:cs="Times New Roman"/>
                <w:noProof w:val="0"/>
                <w:sz w:val="20"/>
                <w:szCs w:val="20"/>
                <w:lang w:val="en-US"/>
              </w:rPr>
              <w:t xml:space="preserve"> secure encryption standards for password management.</w:t>
            </w:r>
          </w:p>
          <w:p w:rsidR="00F64D58" w:rsidP="552E1C6B" w:rsidRDefault="00F64D58" w14:paraId="7ED8B7F2" w14:textId="0ACE18CB">
            <w:pPr>
              <w:pStyle w:val="ListParagraph"/>
              <w:numPr>
                <w:ilvl w:val="0"/>
                <w:numId w:val="23"/>
              </w:numPr>
              <w:spacing w:before="0" w:beforeAutospacing="off" w:after="0" w:afterAutospacing="off"/>
              <w:rPr>
                <w:rFonts w:ascii="Times New Roman" w:hAnsi="Times New Roman" w:eastAsia="Times New Roman" w:cs="Times New Roman"/>
                <w:noProof w:val="0"/>
                <w:sz w:val="20"/>
                <w:szCs w:val="20"/>
                <w:lang w:val="en-US"/>
              </w:rPr>
            </w:pPr>
            <w:r w:rsidRPr="13804F1E" w:rsidR="7D25F783">
              <w:rPr>
                <w:rFonts w:ascii="Times New Roman" w:hAnsi="Times New Roman" w:eastAsia="Times New Roman" w:cs="Times New Roman"/>
                <w:noProof w:val="0"/>
                <w:sz w:val="20"/>
                <w:szCs w:val="20"/>
                <w:lang w:val="en-US"/>
              </w:rPr>
              <w:t xml:space="preserve">Known attributes include </w:t>
            </w:r>
            <w:r w:rsidRPr="13804F1E" w:rsidR="7D25F783">
              <w:rPr>
                <w:rFonts w:ascii="Consolas" w:hAnsi="Consolas" w:eastAsia="Consolas" w:cs="Consolas"/>
                <w:noProof w:val="0"/>
                <w:sz w:val="20"/>
                <w:szCs w:val="20"/>
                <w:lang w:val="en-US"/>
              </w:rPr>
              <w:t>userToken</w:t>
            </w:r>
            <w:r w:rsidRPr="13804F1E" w:rsidR="7D25F783">
              <w:rPr>
                <w:rFonts w:ascii="Consolas" w:hAnsi="Consolas" w:eastAsia="Consolas" w:cs="Consolas"/>
                <w:noProof w:val="0"/>
                <w:sz w:val="20"/>
                <w:szCs w:val="20"/>
                <w:lang w:val="en-US"/>
              </w:rPr>
              <w:t xml:space="preserve"> </w:t>
            </w:r>
            <w:r w:rsidRPr="13804F1E" w:rsidR="7D25F783">
              <w:rPr>
                <w:rFonts w:ascii="Consolas" w:hAnsi="Consolas" w:eastAsia="Consolas" w:cs="Consolas"/>
                <w:noProof w:val="0"/>
                <w:sz w:val="20"/>
                <w:szCs w:val="20"/>
                <w:lang w:val="en-US"/>
              </w:rPr>
              <w:t>and</w:t>
            </w:r>
            <w:r w:rsidRPr="13804F1E" w:rsidR="7D25F783">
              <w:rPr>
                <w:rFonts w:ascii="Times New Roman" w:hAnsi="Times New Roman" w:eastAsia="Times New Roman" w:cs="Times New Roman"/>
                <w:noProof w:val="0"/>
                <w:sz w:val="20"/>
                <w:szCs w:val="20"/>
                <w:lang w:val="en-US"/>
              </w:rPr>
              <w:t xml:space="preserve"> </w:t>
            </w:r>
            <w:r w:rsidRPr="13804F1E" w:rsidR="7D25F783">
              <w:rPr>
                <w:rFonts w:ascii="Consolas" w:hAnsi="Consolas" w:eastAsia="Consolas" w:cs="Consolas"/>
                <w:noProof w:val="0"/>
                <w:sz w:val="20"/>
                <w:szCs w:val="20"/>
                <w:lang w:val="en-US"/>
              </w:rPr>
              <w:t>passwordHash</w:t>
            </w:r>
            <w:r w:rsidRPr="13804F1E" w:rsidR="7D25F783">
              <w:rPr>
                <w:rFonts w:ascii="Times New Roman" w:hAnsi="Times New Roman" w:eastAsia="Times New Roman" w:cs="Times New Roman"/>
                <w:noProof w:val="0"/>
                <w:sz w:val="20"/>
                <w:szCs w:val="20"/>
                <w:lang w:val="en-US"/>
              </w:rPr>
              <w:t>.</w:t>
            </w:r>
          </w:p>
          <w:p w:rsidR="00F64D58" w:rsidP="00C33E09" w:rsidRDefault="00F64D58" w14:paraId="34830957" w14:textId="1B8AA1B3"/>
        </w:tc>
      </w:tr>
    </w:tbl>
    <w:p w:rsidR="00F64D58" w:rsidRDefault="00F64D58" w14:paraId="3865A3E3" w14:textId="53D1363D"/>
    <w:p w:rsidR="00F64D58" w:rsidP="13804F1E" w:rsidRDefault="00F64D58" w14:paraId="2612037D" w14:textId="4C745C9C">
      <w:pPr>
        <w:pStyle w:val="Heading3"/>
        <w:rPr/>
      </w:pPr>
      <w:r w:rsidR="6EDAFFEB">
        <w:rPr/>
        <w:t>Contract - User Authen</w:t>
      </w:r>
      <w:r w:rsidR="6EDAFFEB">
        <w:rPr/>
        <w:t>tication</w:t>
      </w:r>
    </w:p>
    <w:p w:rsidR="00F64D58" w:rsidRDefault="00F64D58" w14:paraId="6EB79E42" w14:textId="7985927A">
      <w:r w:rsidR="6EDAFFEB">
        <w:rPr/>
        <w:t>This contract ensures secure user authentication via email and password. It also manages session tokens to keep track of logged-in users while having met the pre-condition of the user providing their current password to authorize sensitive updates while the post-condition would be that the new updated information would be stored in the database. Its responsibility includes facilitating the secure updates of user credentials and profile information.</w:t>
      </w:r>
    </w:p>
    <w:p w:rsidR="00F64D58" w:rsidRDefault="00F64D58" w14:paraId="6791E80C" w14:textId="29C246CE"/>
    <w:p w:rsidR="00F64D58" w:rsidRDefault="00F64D58" w14:paraId="65C863CC" w14:textId="1F1693FF"/>
    <w:p w:rsidR="00F64D58" w:rsidRDefault="00F64D58" w14:paraId="112CFAFD" w14:textId="4C0D1E25"/>
    <w:p w:rsidR="00F64D58" w:rsidRDefault="00F64D58" w14:paraId="190FA9F1" w14:textId="47EAF440"/>
    <w:p w:rsidR="00F64D58" w:rsidRDefault="00F64D58" w14:paraId="5A17852C" w14:textId="0E7FB638"/>
    <w:p w:rsidR="00F64D58" w:rsidRDefault="00F64D58" w14:paraId="4060DEE6" w14:textId="1F95EDBF"/>
    <w:p w:rsidR="00F64D58" w:rsidRDefault="00F64D58" w14:paraId="4B602C7E" w14:textId="31DE571A"/>
    <w:p w:rsidR="00F64D58" w:rsidRDefault="00F64D58" w14:paraId="5C2E7A75" w14:textId="166E7CAA"/>
    <w:p w:rsidR="00F64D58" w:rsidRDefault="00F64D58" w14:paraId="32D04AEC" w14:textId="058B5D38"/>
    <w:p w:rsidR="00F64D58" w:rsidRDefault="00F64D58" w14:paraId="1889E64B" w14:textId="234B18E1"/>
    <w:p w:rsidR="00F64D58" w:rsidRDefault="00F64D58" w14:paraId="31F7E169" w14:textId="6890338C"/>
    <w:p w:rsidR="00F64D58" w:rsidRDefault="00F64D58" w14:paraId="2A6BEC5E" w14:textId="774C8E7D"/>
    <w:p w:rsidR="00F64D58" w:rsidRDefault="00F64D58" w14:paraId="53B8E278" w14:textId="2A425EA6"/>
    <w:p w:rsidR="00F64D58" w:rsidRDefault="00F64D58" w14:paraId="771B0BF2" w14:textId="46F1A585"/>
    <w:p w:rsidR="00F64D58" w:rsidRDefault="00F64D58" w14:paraId="284E6D53" w14:textId="3EF8929A"/>
    <w:p w:rsidR="00F64D58" w:rsidRDefault="00F64D58" w14:paraId="60B26FFE" w14:textId="378CD55C"/>
    <w:p w:rsidR="00F64D58" w:rsidRDefault="00F64D58" w14:paraId="38C67E0A" w14:textId="55AA0769"/>
    <w:p w:rsidR="00F64D58" w:rsidRDefault="00F64D58" w14:paraId="01D7FDA0" w14:textId="1DB3B1BD"/>
    <w:p w:rsidR="00F64D58" w:rsidRDefault="00F64D58" w14:paraId="53EAE00F" w14:textId="5D167EEF"/>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0A0" w:firstRow="1" w:lastRow="0" w:firstColumn="1" w:lastColumn="0" w:noHBand="0" w:noVBand="0"/>
      </w:tblPr>
      <w:tblGrid>
        <w:gridCol w:w="9198"/>
      </w:tblGrid>
      <w:tr w:rsidR="13804F1E" w:rsidTr="483A222D" w14:paraId="6F08E271">
        <w:trPr>
          <w:trHeight w:val="300"/>
        </w:trPr>
        <w:tc>
          <w:tcPr>
            <w:tcW w:w="9198" w:type="dxa"/>
            <w:tcMar/>
          </w:tcPr>
          <w:p w:rsidR="13804F1E" w:rsidRDefault="13804F1E" w14:paraId="24DA9128" w14:textId="5BC55818">
            <w:r w:rsidRPr="13804F1E" w:rsidR="13804F1E">
              <w:rPr>
                <w:b w:val="1"/>
                <w:bCs w:val="1"/>
              </w:rPr>
              <w:t>Subsystem Name:</w:t>
            </w:r>
            <w:r w:rsidR="13804F1E">
              <w:rPr/>
              <w:t xml:space="preserve"> </w:t>
            </w:r>
            <w:r w:rsidR="779BE24A">
              <w:rPr/>
              <w:t>Quiz</w:t>
            </w:r>
            <w:r w:rsidR="13804F1E">
              <w:rPr/>
              <w:t xml:space="preserve"> Management</w:t>
            </w:r>
          </w:p>
        </w:tc>
      </w:tr>
      <w:tr w:rsidR="13804F1E" w:rsidTr="483A222D" w14:paraId="61743408">
        <w:trPr>
          <w:trHeight w:val="300"/>
        </w:trPr>
        <w:tc>
          <w:tcPr>
            <w:tcW w:w="9198" w:type="dxa"/>
            <w:tcMar/>
          </w:tcPr>
          <w:p w:rsidR="13804F1E" w:rsidRDefault="13804F1E" w14:paraId="191D6F2C" w14:textId="32274EC2">
            <w:pPr>
              <w:rPr>
                <w:b w:val="0"/>
                <w:bCs w:val="0"/>
              </w:rPr>
            </w:pPr>
            <w:r w:rsidRPr="13804F1E" w:rsidR="13804F1E">
              <w:rPr>
                <w:b w:val="1"/>
                <w:bCs w:val="1"/>
              </w:rPr>
              <w:t xml:space="preserve">Classes: </w:t>
            </w:r>
            <w:r w:rsidR="2F88F1F9">
              <w:rPr>
                <w:b w:val="0"/>
                <w:bCs w:val="0"/>
              </w:rPr>
              <w:t>QuizManager</w:t>
            </w:r>
            <w:r w:rsidR="2F88F1F9">
              <w:rPr>
                <w:b w:val="0"/>
                <w:bCs w:val="0"/>
              </w:rPr>
              <w:t xml:space="preserve">, </w:t>
            </w:r>
            <w:r w:rsidR="2F88F1F9">
              <w:rPr>
                <w:b w:val="0"/>
                <w:bCs w:val="0"/>
              </w:rPr>
              <w:t>QuestionManager</w:t>
            </w:r>
          </w:p>
        </w:tc>
      </w:tr>
      <w:tr w:rsidR="13804F1E" w:rsidTr="483A222D" w14:paraId="70FC679E">
        <w:trPr>
          <w:trHeight w:val="300"/>
        </w:trPr>
        <w:tc>
          <w:tcPr>
            <w:tcW w:w="9198" w:type="dxa"/>
            <w:tcMar/>
          </w:tcPr>
          <w:p w:rsidR="13804F1E" w:rsidRDefault="13804F1E" w14:paraId="53775D83" w14:textId="0B731A5F">
            <w:r w:rsidRPr="13804F1E" w:rsidR="13804F1E">
              <w:rPr>
                <w:b w:val="1"/>
                <w:bCs w:val="1"/>
              </w:rPr>
              <w:t>Collaboration</w:t>
            </w:r>
            <w:r w:rsidRPr="13804F1E" w:rsidR="13804F1E">
              <w:rPr>
                <w:b w:val="1"/>
                <w:bCs w:val="1"/>
              </w:rPr>
              <w:t xml:space="preserve"> Graph: </w:t>
            </w:r>
            <w:r w:rsidR="13804F1E">
              <w:drawing>
                <wp:inline wp14:editId="0DE8D97C" wp14:anchorId="0158C62E">
                  <wp:extent cx="3749365" cy="3558848"/>
                  <wp:effectExtent l="0" t="0" r="0" b="0"/>
                  <wp:docPr id="1401202594" name="" title="Inserting image..."/>
                  <wp:cNvGraphicFramePr>
                    <a:graphicFrameLocks noChangeAspect="1"/>
                  </wp:cNvGraphicFramePr>
                  <a:graphic>
                    <a:graphicData uri="http://schemas.openxmlformats.org/drawingml/2006/picture">
                      <pic:pic>
                        <pic:nvPicPr>
                          <pic:cNvPr id="0" name=""/>
                          <pic:cNvPicPr/>
                        </pic:nvPicPr>
                        <pic:blipFill>
                          <a:blip r:embed="R1a93cda887c64394">
                            <a:extLst>
                              <a:ext xmlns:a="http://schemas.openxmlformats.org/drawingml/2006/main" uri="{28A0092B-C50C-407E-A947-70E740481C1C}">
                                <a14:useLocalDpi val="0"/>
                              </a:ext>
                            </a:extLst>
                          </a:blip>
                          <a:stretch>
                            <a:fillRect/>
                          </a:stretch>
                        </pic:blipFill>
                        <pic:spPr>
                          <a:xfrm>
                            <a:off x="0" y="0"/>
                            <a:ext cx="3749365" cy="3558848"/>
                          </a:xfrm>
                          <a:prstGeom prst="rect">
                            <a:avLst/>
                          </a:prstGeom>
                        </pic:spPr>
                      </pic:pic>
                    </a:graphicData>
                  </a:graphic>
                </wp:inline>
              </w:drawing>
            </w:r>
          </w:p>
        </w:tc>
      </w:tr>
      <w:tr w:rsidR="13804F1E" w:rsidTr="483A222D" w14:paraId="08BB8294">
        <w:trPr>
          <w:trHeight w:val="300"/>
        </w:trPr>
        <w:tc>
          <w:tcPr>
            <w:tcW w:w="9198" w:type="dxa"/>
            <w:tcMar/>
          </w:tcPr>
          <w:p w:rsidR="6F668E37" w:rsidP="13804F1E" w:rsidRDefault="6F668E37" w14:paraId="2A5E3966" w14:textId="0A78EACA">
            <w:pPr>
              <w:pStyle w:val="Normal"/>
              <w:suppressLineNumbers w:val="0"/>
              <w:bidi w:val="0"/>
              <w:spacing w:before="0" w:beforeAutospacing="off" w:after="0" w:afterAutospacing="off" w:line="259" w:lineRule="auto"/>
              <w:ind w:left="0" w:right="0"/>
              <w:jc w:val="left"/>
              <w:rPr>
                <w:b w:val="0"/>
                <w:bCs w:val="0"/>
              </w:rPr>
            </w:pPr>
            <w:r w:rsidRPr="13804F1E" w:rsidR="6F668E37">
              <w:rPr>
                <w:b w:val="1"/>
                <w:bCs w:val="1"/>
              </w:rPr>
              <w:t xml:space="preserve">Description: </w:t>
            </w:r>
            <w:r w:rsidRPr="13804F1E" w:rsidR="6F668E37">
              <w:rPr>
                <w:rFonts w:ascii="Times New Roman" w:hAnsi="Times New Roman" w:eastAsia="Times New Roman" w:cs="Times New Roman"/>
                <w:noProof w:val="0"/>
                <w:sz w:val="20"/>
                <w:szCs w:val="20"/>
                <w:lang w:val="en-US"/>
              </w:rPr>
              <w:t>Responsible for handling all quiz-related activities, including creating, storing, and retrieving quizzes and questions during gameplay.</w:t>
            </w:r>
          </w:p>
        </w:tc>
      </w:tr>
      <w:tr w:rsidR="13804F1E" w:rsidTr="483A222D" w14:paraId="098A37EE">
        <w:trPr>
          <w:trHeight w:val="300"/>
        </w:trPr>
        <w:tc>
          <w:tcPr>
            <w:tcW w:w="9198" w:type="dxa"/>
            <w:tcMar/>
          </w:tcPr>
          <w:p w:rsidR="13804F1E" w:rsidP="13804F1E" w:rsidRDefault="13804F1E" w14:noSpellErr="1" w14:paraId="09947656" w14:textId="225D1CC7">
            <w:pPr>
              <w:rPr>
                <w:b w:val="1"/>
                <w:bCs w:val="1"/>
              </w:rPr>
            </w:pPr>
            <w:r w:rsidRPr="13804F1E" w:rsidR="13804F1E">
              <w:rPr>
                <w:b w:val="1"/>
                <w:bCs w:val="1"/>
              </w:rPr>
              <w:t>Contracts:</w:t>
            </w:r>
          </w:p>
          <w:p w:rsidR="4179BFE1" w:rsidP="13804F1E" w:rsidRDefault="4179BFE1" w14:paraId="028148B6" w14:textId="4B8A1696">
            <w:pPr>
              <w:pStyle w:val="ListParagraph"/>
              <w:numPr>
                <w:ilvl w:val="0"/>
                <w:numId w:val="25"/>
              </w:numPr>
              <w:spacing w:before="0" w:beforeAutospacing="off" w:after="0" w:afterAutospacing="off"/>
              <w:rPr>
                <w:b w:val="0"/>
                <w:bCs w:val="0"/>
                <w:noProof w:val="0"/>
                <w:lang w:val="en-US"/>
              </w:rPr>
            </w:pPr>
            <w:r w:rsidRPr="483A222D" w:rsidR="4179BFE1">
              <w:rPr>
                <w:b w:val="1"/>
                <w:bCs w:val="1"/>
                <w:noProof w:val="0"/>
                <w:lang w:val="en-US"/>
              </w:rPr>
              <w:t>Quiz Management:</w:t>
            </w:r>
            <w:r w:rsidRPr="483A222D" w:rsidR="4179BFE1">
              <w:rPr>
                <w:b w:val="0"/>
                <w:bCs w:val="0"/>
                <w:noProof w:val="0"/>
                <w:lang w:val="en-US"/>
              </w:rPr>
              <w:t xml:space="preserve"> Provide</w:t>
            </w:r>
            <w:r w:rsidRPr="483A222D" w:rsidR="4179BFE1">
              <w:rPr>
                <w:b w:val="0"/>
                <w:bCs w:val="0"/>
                <w:noProof w:val="0"/>
                <w:lang w:val="en-US"/>
              </w:rPr>
              <w:t>s functionalities for managing quizzes.</w:t>
            </w:r>
          </w:p>
          <w:p w:rsidR="13804F1E" w:rsidP="13804F1E" w:rsidRDefault="13804F1E" w14:paraId="2DF3EA3A" w14:textId="156B1A3D">
            <w:pPr>
              <w:rPr>
                <w:b w:val="1"/>
                <w:bCs w:val="1"/>
              </w:rPr>
            </w:pPr>
          </w:p>
        </w:tc>
      </w:tr>
    </w:tbl>
    <w:p w:rsidR="00F64D58" w:rsidRDefault="00F64D58" w14:textId="77777777" w14:paraId="0CBF1287"/>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0BF" w:firstRow="1" w:lastRow="0" w:firstColumn="1" w:lastColumn="0" w:noHBand="0" w:noVBand="0"/>
      </w:tblPr>
      <w:tblGrid>
        <w:gridCol w:w="4518"/>
        <w:gridCol w:w="4680"/>
      </w:tblGrid>
      <w:tr w:rsidR="13804F1E" w:rsidTr="26AD6153" w14:paraId="06C8173D">
        <w:trPr>
          <w:trHeight w:val="300"/>
        </w:trPr>
        <w:tc>
          <w:tcPr>
            <w:tcW w:w="9198" w:type="dxa"/>
            <w:gridSpan w:val="2"/>
            <w:tcMar/>
          </w:tcPr>
          <w:p w:rsidR="2231EB7C" w:rsidP="26AD6153" w:rsidRDefault="2231EB7C" w14:paraId="415F947A" w14:textId="33B9A8F6">
            <w:pPr>
              <w:rPr>
                <w:rFonts w:ascii="Times New Roman" w:hAnsi="Times New Roman" w:eastAsia="Times New Roman" w:cs="Times New Roman"/>
                <w:noProof w:val="0"/>
                <w:sz w:val="20"/>
                <w:szCs w:val="20"/>
                <w:lang w:val="en-US"/>
              </w:rPr>
            </w:pPr>
            <w:r w:rsidRPr="26AD6153" w:rsidR="04E26C03">
              <w:rPr>
                <w:b w:val="1"/>
                <w:bCs w:val="1"/>
              </w:rPr>
              <w:t>+</w:t>
            </w:r>
            <w:r w:rsidRPr="26AD6153" w:rsidR="6AD48EB1">
              <w:rPr>
                <w:b w:val="1"/>
                <w:bCs w:val="1"/>
              </w:rPr>
              <w:t>Class Name:</w:t>
            </w:r>
            <w:r w:rsidR="6AD48EB1">
              <w:rPr/>
              <w:t xml:space="preserve"> </w:t>
            </w:r>
            <w:r w:rsidRPr="26AD6153" w:rsidR="2CA44CCF">
              <w:rPr>
                <w:rFonts w:ascii="Times New Roman" w:hAnsi="Times New Roman" w:eastAsia="Times New Roman" w:cs="Times New Roman"/>
                <w:noProof w:val="0"/>
                <w:sz w:val="20"/>
                <w:szCs w:val="20"/>
                <w:lang w:val="en-US"/>
              </w:rPr>
              <w:t>QuizManag</w:t>
            </w:r>
            <w:r w:rsidRPr="26AD6153" w:rsidR="0C1495FD">
              <w:rPr>
                <w:rFonts w:ascii="Times New Roman" w:hAnsi="Times New Roman" w:eastAsia="Times New Roman" w:cs="Times New Roman"/>
                <w:noProof w:val="0"/>
                <w:sz w:val="20"/>
                <w:szCs w:val="20"/>
                <w:lang w:val="en-US"/>
              </w:rPr>
              <w:t>ement</w:t>
            </w:r>
          </w:p>
        </w:tc>
      </w:tr>
      <w:tr w:rsidR="13804F1E" w:rsidTr="26AD6153" w14:paraId="3DB311B7">
        <w:trPr>
          <w:trHeight w:val="300"/>
        </w:trPr>
        <w:tc>
          <w:tcPr>
            <w:tcW w:w="9198" w:type="dxa"/>
            <w:gridSpan w:val="2"/>
            <w:tcMar/>
          </w:tcPr>
          <w:p w:rsidR="13804F1E" w:rsidP="483A222D" w:rsidRDefault="13804F1E" w14:paraId="727A480D" w14:textId="5EFCF815">
            <w:pPr>
              <w:rPr>
                <w:rFonts w:ascii="Times New Roman" w:hAnsi="Times New Roman" w:eastAsia="Times New Roman" w:cs="Times New Roman"/>
                <w:noProof w:val="0"/>
                <w:sz w:val="20"/>
                <w:szCs w:val="20"/>
                <w:lang w:val="en-US"/>
              </w:rPr>
            </w:pPr>
            <w:r w:rsidRPr="483A222D" w:rsidR="13804F1E">
              <w:rPr>
                <w:b w:val="1"/>
                <w:bCs w:val="1"/>
              </w:rPr>
              <w:t xml:space="preserve">Description: </w:t>
            </w:r>
            <w:r w:rsidRPr="483A222D" w:rsidR="22E0C17E">
              <w:rPr>
                <w:rFonts w:ascii="Times New Roman" w:hAnsi="Times New Roman" w:eastAsia="Times New Roman" w:cs="Times New Roman"/>
                <w:noProof w:val="0"/>
                <w:sz w:val="20"/>
                <w:szCs w:val="20"/>
                <w:lang w:val="en-US"/>
              </w:rPr>
              <w:t>Manages the creation, updating, and retrieval of quizzes.</w:t>
            </w:r>
          </w:p>
        </w:tc>
      </w:tr>
      <w:tr w:rsidR="13804F1E" w:rsidTr="26AD6153" w14:paraId="253B53CB">
        <w:trPr>
          <w:trHeight w:val="300"/>
        </w:trPr>
        <w:tc>
          <w:tcPr>
            <w:tcW w:w="9198" w:type="dxa"/>
            <w:gridSpan w:val="2"/>
            <w:tcMar/>
          </w:tcPr>
          <w:p w:rsidR="13804F1E" w:rsidP="13804F1E" w:rsidRDefault="13804F1E" w14:paraId="3C0B55E6" w14:textId="5B3FBF00">
            <w:pPr>
              <w:rPr>
                <w:b w:val="1"/>
                <w:bCs w:val="1"/>
              </w:rPr>
            </w:pPr>
            <w:r w:rsidRPr="483A222D" w:rsidR="13804F1E">
              <w:rPr>
                <w:b w:val="1"/>
                <w:bCs w:val="1"/>
              </w:rPr>
              <w:t xml:space="preserve">Super classes: </w:t>
            </w:r>
            <w:r w:rsidRPr="483A222D" w:rsidR="78B3A605">
              <w:rPr>
                <w:b w:val="1"/>
                <w:bCs w:val="1"/>
              </w:rPr>
              <w:t>None</w:t>
            </w:r>
          </w:p>
        </w:tc>
      </w:tr>
      <w:tr w:rsidR="13804F1E" w:rsidTr="26AD6153" w14:paraId="1CD089E4">
        <w:trPr>
          <w:trHeight w:val="300"/>
        </w:trPr>
        <w:tc>
          <w:tcPr>
            <w:tcW w:w="4518" w:type="dxa"/>
            <w:tcMar/>
          </w:tcPr>
          <w:p w:rsidR="13804F1E" w:rsidP="13804F1E" w:rsidRDefault="13804F1E" w14:paraId="2BD9C07D" w14:textId="7D6B33D9">
            <w:pPr>
              <w:rPr>
                <w:b w:val="1"/>
                <w:bCs w:val="1"/>
              </w:rPr>
            </w:pPr>
            <w:r w:rsidRPr="13804F1E" w:rsidR="13804F1E">
              <w:rPr>
                <w:b w:val="1"/>
                <w:bCs w:val="1"/>
              </w:rPr>
              <w:t>Contracts:</w:t>
            </w:r>
          </w:p>
          <w:p w:rsidR="13804F1E" w:rsidP="26AD6153" w:rsidRDefault="13804F1E" w14:paraId="4E91ED25" w14:textId="3927DF33">
            <w:pPr>
              <w:rPr>
                <w:rFonts w:ascii="Times New Roman" w:hAnsi="Times New Roman" w:eastAsia="Times New Roman" w:cs="Times New Roman"/>
                <w:b w:val="1"/>
                <w:bCs w:val="1"/>
                <w:noProof w:val="0"/>
                <w:sz w:val="20"/>
                <w:szCs w:val="20"/>
                <w:lang w:val="en-US"/>
              </w:rPr>
            </w:pPr>
            <w:r w:rsidRPr="26AD6153" w:rsidR="6AD48EB1">
              <w:rPr>
                <w:b w:val="1"/>
                <w:bCs w:val="1"/>
              </w:rPr>
              <w:t xml:space="preserve">Contract </w:t>
            </w:r>
            <w:r w:rsidRPr="26AD6153" w:rsidR="64099832">
              <w:rPr>
                <w:b w:val="1"/>
                <w:bCs w:val="1"/>
              </w:rPr>
              <w:t>2</w:t>
            </w:r>
            <w:r w:rsidRPr="26AD6153" w:rsidR="6AD48EB1">
              <w:rPr>
                <w:b w:val="1"/>
                <w:bCs w:val="1"/>
              </w:rPr>
              <w:t xml:space="preserve">: </w:t>
            </w:r>
            <w:r w:rsidRPr="26AD6153" w:rsidR="14C4CC41">
              <w:rPr>
                <w:rFonts w:ascii="Times New Roman" w:hAnsi="Times New Roman" w:eastAsia="Times New Roman" w:cs="Times New Roman"/>
                <w:b w:val="1"/>
                <w:bCs w:val="1"/>
                <w:noProof w:val="0"/>
                <w:sz w:val="20"/>
                <w:szCs w:val="20"/>
                <w:lang w:val="en-US"/>
              </w:rPr>
              <w:t>Quiz</w:t>
            </w:r>
            <w:r w:rsidRPr="26AD6153" w:rsidR="6B08F40C">
              <w:rPr>
                <w:rFonts w:ascii="Times New Roman" w:hAnsi="Times New Roman" w:eastAsia="Times New Roman" w:cs="Times New Roman"/>
                <w:b w:val="1"/>
                <w:bCs w:val="1"/>
                <w:noProof w:val="0"/>
                <w:sz w:val="20"/>
                <w:szCs w:val="20"/>
                <w:lang w:val="en-US"/>
              </w:rPr>
              <w:t>Ma</w:t>
            </w:r>
            <w:r w:rsidRPr="26AD6153" w:rsidR="6B08F40C">
              <w:rPr>
                <w:rFonts w:ascii="Times New Roman" w:hAnsi="Times New Roman" w:eastAsia="Times New Roman" w:cs="Times New Roman"/>
                <w:b w:val="1"/>
                <w:bCs w:val="1"/>
                <w:noProof w:val="0"/>
                <w:sz w:val="20"/>
                <w:szCs w:val="20"/>
                <w:lang w:val="en-US"/>
              </w:rPr>
              <w:t>nager</w:t>
            </w:r>
          </w:p>
          <w:p w:rsidR="13804F1E" w:rsidP="13804F1E" w:rsidRDefault="13804F1E" w14:paraId="1652F7ED" w14:textId="0110766A">
            <w:pPr/>
            <w:r w:rsidRPr="483A222D" w:rsidR="13804F1E">
              <w:rPr>
                <w:b w:val="1"/>
                <w:bCs w:val="1"/>
              </w:rPr>
              <w:t>Description</w:t>
            </w:r>
            <w:r w:rsidRPr="483A222D" w:rsidR="13804F1E">
              <w:rPr>
                <w:b w:val="1"/>
                <w:bCs w:val="1"/>
              </w:rPr>
              <w:t xml:space="preserve">: </w:t>
            </w:r>
            <w:r w:rsidRPr="483A222D" w:rsidR="37A2F690">
              <w:rPr>
                <w:rFonts w:ascii="Times New Roman" w:hAnsi="Times New Roman" w:eastAsia="Times New Roman" w:cs="Times New Roman"/>
                <w:noProof w:val="0"/>
                <w:sz w:val="20"/>
                <w:szCs w:val="20"/>
                <w:lang w:val="en-US"/>
              </w:rPr>
              <w:t>Provides functionalities for managing quizzes such as grading and report summaries.</w:t>
            </w:r>
          </w:p>
          <w:p w:rsidR="13804F1E" w:rsidP="13804F1E" w:rsidRDefault="13804F1E" w14:paraId="49EF2B51" w14:textId="3A3EE633">
            <w:pPr>
              <w:rPr>
                <w:b w:val="1"/>
                <w:bCs w:val="1"/>
              </w:rPr>
            </w:pPr>
            <w:r w:rsidRPr="26AD6153" w:rsidR="6AD48EB1">
              <w:rPr>
                <w:b w:val="1"/>
                <w:bCs w:val="1"/>
              </w:rPr>
              <w:t xml:space="preserve">Private </w:t>
            </w:r>
            <w:r w:rsidRPr="26AD6153" w:rsidR="6AD48EB1">
              <w:rPr>
                <w:b w:val="1"/>
                <w:bCs w:val="1"/>
              </w:rPr>
              <w:t>Responsibilities</w:t>
            </w:r>
            <w:r w:rsidRPr="26AD6153" w:rsidR="6AD48EB1">
              <w:rPr>
                <w:b w:val="1"/>
                <w:bCs w:val="1"/>
              </w:rPr>
              <w:t>:</w:t>
            </w:r>
          </w:p>
          <w:p w:rsidR="13804F1E" w:rsidP="26AD6153" w:rsidRDefault="13804F1E" w14:paraId="25060172" w14:textId="593997BB">
            <w:pPr>
              <w:pStyle w:val="Normal"/>
              <w:spacing w:before="0" w:beforeAutospacing="off" w:after="0" w:afterAutospacing="off"/>
              <w:ind w:left="0"/>
              <w:rPr>
                <w:rFonts w:ascii="Times New Roman" w:hAnsi="Times New Roman" w:eastAsia="Times New Roman" w:cs="Times New Roman"/>
                <w:noProof w:val="0"/>
                <w:sz w:val="20"/>
                <w:szCs w:val="20"/>
                <w:lang w:val="en-US"/>
              </w:rPr>
            </w:pPr>
            <w:r w:rsidRPr="26AD6153" w:rsidR="2425E553">
              <w:rPr>
                <w:rFonts w:ascii="Times New Roman" w:hAnsi="Times New Roman" w:eastAsia="Times New Roman" w:cs="Times New Roman"/>
                <w:noProof w:val="0"/>
                <w:sz w:val="20"/>
                <w:szCs w:val="20"/>
                <w:lang w:val="en-US"/>
              </w:rPr>
              <w:t xml:space="preserve"> -Validate quiz details before storage.</w:t>
            </w:r>
          </w:p>
          <w:p w:rsidR="13804F1E" w:rsidP="26AD6153" w:rsidRDefault="13804F1E" w14:paraId="09F5A928" w14:textId="2453B376">
            <w:pPr>
              <w:pStyle w:val="Normal"/>
              <w:spacing w:before="0" w:beforeAutospacing="off" w:after="0" w:afterAutospacing="off"/>
              <w:ind w:left="0"/>
              <w:rPr>
                <w:rFonts w:ascii="Times New Roman" w:hAnsi="Times New Roman" w:eastAsia="Times New Roman" w:cs="Times New Roman"/>
                <w:noProof w:val="0"/>
                <w:sz w:val="20"/>
                <w:szCs w:val="20"/>
                <w:lang w:val="en-US"/>
              </w:rPr>
            </w:pPr>
            <w:r w:rsidRPr="26AD6153" w:rsidR="2425E553">
              <w:rPr>
                <w:rFonts w:ascii="Times New Roman" w:hAnsi="Times New Roman" w:eastAsia="Times New Roman" w:cs="Times New Roman"/>
                <w:noProof w:val="0"/>
                <w:sz w:val="20"/>
                <w:szCs w:val="20"/>
                <w:lang w:val="en-US"/>
              </w:rPr>
              <w:t xml:space="preserve"> -Link quizzes </w:t>
            </w:r>
            <w:r w:rsidRPr="26AD6153" w:rsidR="2425E553">
              <w:rPr>
                <w:rFonts w:ascii="Times New Roman" w:hAnsi="Times New Roman" w:eastAsia="Times New Roman" w:cs="Times New Roman"/>
                <w:noProof w:val="0"/>
                <w:sz w:val="20"/>
                <w:szCs w:val="20"/>
                <w:lang w:val="en-US"/>
              </w:rPr>
              <w:t>to</w:t>
            </w:r>
            <w:r w:rsidRPr="26AD6153" w:rsidR="2425E553">
              <w:rPr>
                <w:rFonts w:ascii="Times New Roman" w:hAnsi="Times New Roman" w:eastAsia="Times New Roman" w:cs="Times New Roman"/>
                <w:noProof w:val="0"/>
                <w:sz w:val="20"/>
                <w:szCs w:val="20"/>
                <w:lang w:val="en-US"/>
              </w:rPr>
              <w:t xml:space="preserve"> users.</w:t>
            </w:r>
          </w:p>
          <w:p w:rsidR="13804F1E" w:rsidP="13804F1E" w:rsidRDefault="13804F1E" w14:paraId="0709ED6E" w14:textId="5EF9B4BE">
            <w:pPr/>
          </w:p>
        </w:tc>
        <w:tc>
          <w:tcPr>
            <w:tcW w:w="4680" w:type="dxa"/>
            <w:tcMar/>
          </w:tcPr>
          <w:p w:rsidR="13804F1E" w:rsidP="13804F1E" w:rsidRDefault="13804F1E" w14:paraId="68DEA9A6">
            <w:pPr>
              <w:rPr>
                <w:b w:val="1"/>
                <w:bCs w:val="1"/>
              </w:rPr>
            </w:pPr>
          </w:p>
          <w:p w:rsidR="13804F1E" w:rsidP="13804F1E" w:rsidRDefault="13804F1E" w14:paraId="0620C8E5" w14:textId="4A7E727F">
            <w:pPr>
              <w:rPr>
                <w:b w:val="1"/>
                <w:bCs w:val="1"/>
              </w:rPr>
            </w:pPr>
            <w:r w:rsidRPr="26AD6153" w:rsidR="6AD48EB1">
              <w:rPr>
                <w:b w:val="1"/>
                <w:bCs w:val="1"/>
              </w:rPr>
              <w:t>Collaborations</w:t>
            </w:r>
            <w:r w:rsidRPr="26AD6153" w:rsidR="6AD48EB1">
              <w:rPr>
                <w:b w:val="1"/>
                <w:bCs w:val="1"/>
              </w:rPr>
              <w:t>:</w:t>
            </w:r>
          </w:p>
          <w:p w:rsidR="13804F1E" w:rsidRDefault="13804F1E" w14:paraId="74524893" w14:textId="17D22063">
            <w:r w:rsidR="5E200121">
              <w:rPr/>
              <w:t xml:space="preserve">Collaborating Class: </w:t>
            </w:r>
            <w:r w:rsidR="29122624">
              <w:rPr/>
              <w:t>QuizManager</w:t>
            </w:r>
            <w:r w:rsidR="53F8CE8A">
              <w:rPr/>
              <w:t xml:space="preserve"> </w:t>
            </w:r>
            <w:r w:rsidR="5E200121">
              <w:rPr/>
              <w:t>| Contract #</w:t>
            </w:r>
            <w:r w:rsidR="6BECFA07">
              <w:rPr/>
              <w:t>:2</w:t>
            </w:r>
          </w:p>
          <w:p w:rsidR="13804F1E" w:rsidRDefault="13804F1E" w14:paraId="78B3454E" w14:textId="214D7055">
            <w:r w:rsidR="6BECFA07">
              <w:rPr/>
              <w:t xml:space="preserve">Collaborating Class: </w:t>
            </w:r>
            <w:r w:rsidR="6BECFA07">
              <w:rPr/>
              <w:t>QuestionManager</w:t>
            </w:r>
            <w:r w:rsidR="6BECFA07">
              <w:rPr/>
              <w:t xml:space="preserve"> | Contract #:4</w:t>
            </w:r>
          </w:p>
          <w:p w:rsidR="13804F1E" w:rsidRDefault="13804F1E" w14:paraId="0EA08250" w14:textId="6A10B019"/>
        </w:tc>
      </w:tr>
      <w:tr w:rsidR="13804F1E" w:rsidTr="26AD6153" w14:paraId="0A87CBED">
        <w:trPr>
          <w:trHeight w:val="300"/>
        </w:trPr>
        <w:tc>
          <w:tcPr>
            <w:tcW w:w="9198" w:type="dxa"/>
            <w:gridSpan w:val="2"/>
            <w:tcBorders>
              <w:bottom w:val="single" w:color="000000" w:themeColor="text1" w:sz="4"/>
            </w:tcBorders>
            <w:tcMar/>
          </w:tcPr>
          <w:p w:rsidR="13804F1E" w:rsidP="26AD6153" w:rsidRDefault="13804F1E" w14:paraId="3B31AB34" w14:textId="7A616F09">
            <w:pPr>
              <w:spacing w:before="0" w:beforeAutospacing="off" w:after="0" w:afterAutospacing="off"/>
              <w:rPr>
                <w:b w:val="1"/>
                <w:bCs w:val="1"/>
                <w:noProof w:val="0"/>
                <w:lang w:val="en-US"/>
              </w:rPr>
            </w:pPr>
            <w:r w:rsidRPr="26AD6153" w:rsidR="6AD48EB1">
              <w:rPr>
                <w:b w:val="1"/>
                <w:bCs w:val="1"/>
              </w:rPr>
              <w:t>Comments:</w:t>
            </w:r>
          </w:p>
          <w:p w:rsidR="13804F1E" w:rsidP="13804F1E" w:rsidRDefault="13804F1E" w14:paraId="78CE67AA" w14:textId="31DD0645">
            <w:pPr>
              <w:pStyle w:val="ListParagraph"/>
              <w:numPr>
                <w:ilvl w:val="0"/>
                <w:numId w:val="23"/>
              </w:numPr>
              <w:spacing w:before="0" w:beforeAutospacing="off" w:after="0" w:afterAutospacing="off"/>
              <w:rPr>
                <w:rFonts w:ascii="Times New Roman" w:hAnsi="Times New Roman" w:eastAsia="Times New Roman" w:cs="Times New Roman"/>
                <w:noProof w:val="0"/>
                <w:sz w:val="20"/>
                <w:szCs w:val="20"/>
                <w:lang w:val="en-US"/>
              </w:rPr>
            </w:pPr>
            <w:r w:rsidRPr="26AD6153" w:rsidR="4D10E899">
              <w:rPr>
                <w:rFonts w:ascii="Times New Roman" w:hAnsi="Times New Roman" w:eastAsia="Times New Roman" w:cs="Times New Roman"/>
                <w:noProof w:val="0"/>
                <w:sz w:val="20"/>
                <w:szCs w:val="20"/>
                <w:lang w:val="en-US"/>
              </w:rPr>
              <w:t xml:space="preserve">Shows how the </w:t>
            </w:r>
            <w:r w:rsidRPr="26AD6153" w:rsidR="0FAA5877">
              <w:rPr>
                <w:rFonts w:ascii="Times New Roman" w:hAnsi="Times New Roman" w:eastAsia="Times New Roman" w:cs="Times New Roman"/>
                <w:noProof w:val="0"/>
                <w:sz w:val="20"/>
                <w:szCs w:val="20"/>
                <w:lang w:val="en-US"/>
              </w:rPr>
              <w:t xml:space="preserve">user </w:t>
            </w:r>
            <w:r w:rsidRPr="26AD6153" w:rsidR="4D10E899">
              <w:rPr>
                <w:rFonts w:ascii="Times New Roman" w:hAnsi="Times New Roman" w:eastAsia="Times New Roman" w:cs="Times New Roman"/>
                <w:noProof w:val="0"/>
                <w:sz w:val="20"/>
                <w:szCs w:val="20"/>
                <w:lang w:val="en-US"/>
              </w:rPr>
              <w:t xml:space="preserve">can create </w:t>
            </w:r>
            <w:r w:rsidRPr="26AD6153" w:rsidR="4D10E899">
              <w:rPr>
                <w:rFonts w:ascii="Times New Roman" w:hAnsi="Times New Roman" w:eastAsia="Times New Roman" w:cs="Times New Roman"/>
                <w:noProof w:val="0"/>
                <w:sz w:val="20"/>
                <w:szCs w:val="20"/>
                <w:lang w:val="en-US"/>
              </w:rPr>
              <w:t>quizzes</w:t>
            </w:r>
            <w:r w:rsidRPr="26AD6153" w:rsidR="4D10E899">
              <w:rPr>
                <w:rFonts w:ascii="Times New Roman" w:hAnsi="Times New Roman" w:eastAsia="Times New Roman" w:cs="Times New Roman"/>
                <w:noProof w:val="0"/>
                <w:sz w:val="20"/>
                <w:szCs w:val="20"/>
                <w:lang w:val="en-US"/>
              </w:rPr>
              <w:t xml:space="preserve"> or show premade quizzes</w:t>
            </w:r>
            <w:r w:rsidRPr="26AD6153" w:rsidR="6AD48EB1">
              <w:rPr>
                <w:rFonts w:ascii="Times New Roman" w:hAnsi="Times New Roman" w:eastAsia="Times New Roman" w:cs="Times New Roman"/>
                <w:noProof w:val="0"/>
                <w:sz w:val="20"/>
                <w:szCs w:val="20"/>
                <w:lang w:val="en-US"/>
              </w:rPr>
              <w:t>.</w:t>
            </w:r>
          </w:p>
          <w:p w:rsidR="13804F1E" w:rsidP="13804F1E" w:rsidRDefault="13804F1E" w14:paraId="07E88121" w14:textId="70EA65D2">
            <w:pPr>
              <w:pStyle w:val="ListParagraph"/>
              <w:numPr>
                <w:ilvl w:val="0"/>
                <w:numId w:val="23"/>
              </w:numPr>
              <w:spacing w:before="0" w:beforeAutospacing="off" w:after="0" w:afterAutospacing="off"/>
              <w:rPr>
                <w:rFonts w:ascii="Times New Roman" w:hAnsi="Times New Roman" w:eastAsia="Times New Roman" w:cs="Times New Roman"/>
                <w:noProof w:val="0"/>
                <w:sz w:val="20"/>
                <w:szCs w:val="20"/>
                <w:lang w:val="en-US"/>
              </w:rPr>
            </w:pPr>
            <w:r w:rsidRPr="26AD6153" w:rsidR="6D6DACE9">
              <w:rPr>
                <w:rFonts w:ascii="Times New Roman" w:hAnsi="Times New Roman" w:eastAsia="Times New Roman" w:cs="Times New Roman"/>
                <w:noProof w:val="0"/>
                <w:sz w:val="20"/>
                <w:szCs w:val="20"/>
                <w:lang w:val="en-US"/>
              </w:rPr>
              <w:t>Manages grades for users and performs computations.</w:t>
            </w:r>
          </w:p>
          <w:p w:rsidR="13804F1E" w:rsidRDefault="13804F1E" w14:paraId="2795A63D" w14:textId="1B8AA1B3"/>
        </w:tc>
      </w:tr>
    </w:tbl>
    <w:p w:rsidR="00F64D58" w:rsidRDefault="00F64D58" w14:paraId="2A0B216F" w14:textId="2A716DD8"/>
    <w:p w:rsidR="00A72DB8" w:rsidP="00A72DB8" w:rsidRDefault="00A72DB8" w14:paraId="3F39D50F" w14:textId="65D03392">
      <w:pPr>
        <w:pStyle w:val="Heading3"/>
        <w:rPr/>
      </w:pPr>
      <w:bookmarkStart w:name="_Toc322626982" w:id="64"/>
      <w:r w:rsidR="00A72DB8">
        <w:rPr/>
        <w:t>Contract</w:t>
      </w:r>
      <w:r w:rsidR="5ADAD337">
        <w:rPr/>
        <w:t xml:space="preserve"> – Quiz Mana</w:t>
      </w:r>
      <w:bookmarkEnd w:id="64"/>
      <w:r w:rsidR="5ADAD337">
        <w:rPr/>
        <w:t>gement</w:t>
      </w:r>
    </w:p>
    <w:p w:rsidR="5ADAD337" w:rsidRDefault="5ADAD337" w14:paraId="6D6AD732" w14:textId="427D60A4">
      <w:r w:rsidRPr="26AD6153" w:rsidR="5ADAD337">
        <w:rPr>
          <w:rFonts w:ascii="Times New Roman" w:hAnsi="Times New Roman" w:eastAsia="Times New Roman" w:cs="Times New Roman"/>
          <w:noProof w:val="0"/>
          <w:sz w:val="20"/>
          <w:szCs w:val="20"/>
          <w:lang w:val="en-US"/>
        </w:rPr>
        <w:t xml:space="preserve">The </w:t>
      </w:r>
      <w:r w:rsidRPr="26AD6153" w:rsidR="5ADAD337">
        <w:rPr>
          <w:rFonts w:ascii="Times New Roman" w:hAnsi="Times New Roman" w:eastAsia="Times New Roman" w:cs="Times New Roman"/>
          <w:b w:val="0"/>
          <w:bCs w:val="0"/>
          <w:noProof w:val="0"/>
          <w:sz w:val="20"/>
          <w:szCs w:val="20"/>
          <w:lang w:val="en-US"/>
        </w:rPr>
        <w:t>Quiz Management</w:t>
      </w:r>
      <w:r w:rsidRPr="26AD6153" w:rsidR="5ADAD337">
        <w:rPr>
          <w:rFonts w:ascii="Times New Roman" w:hAnsi="Times New Roman" w:eastAsia="Times New Roman" w:cs="Times New Roman"/>
          <w:b w:val="0"/>
          <w:bCs w:val="0"/>
          <w:noProof w:val="0"/>
          <w:sz w:val="20"/>
          <w:szCs w:val="20"/>
          <w:lang w:val="en-US"/>
        </w:rPr>
        <w:t xml:space="preserve"> </w:t>
      </w:r>
      <w:r w:rsidRPr="26AD6153" w:rsidR="5ADAD337">
        <w:rPr>
          <w:rFonts w:ascii="Times New Roman" w:hAnsi="Times New Roman" w:eastAsia="Times New Roman" w:cs="Times New Roman"/>
          <w:noProof w:val="0"/>
          <w:sz w:val="20"/>
          <w:szCs w:val="20"/>
          <w:lang w:val="en-US"/>
        </w:rPr>
        <w:t xml:space="preserve">contract </w:t>
      </w:r>
      <w:r w:rsidRPr="26AD6153" w:rsidR="5ADAD337">
        <w:rPr>
          <w:rFonts w:ascii="Times New Roman" w:hAnsi="Times New Roman" w:eastAsia="Times New Roman" w:cs="Times New Roman"/>
          <w:noProof w:val="0"/>
          <w:sz w:val="20"/>
          <w:szCs w:val="20"/>
          <w:lang w:val="en-US"/>
        </w:rPr>
        <w:t>is responsible for</w:t>
      </w:r>
      <w:r w:rsidRPr="26AD6153" w:rsidR="5ADAD337">
        <w:rPr>
          <w:rFonts w:ascii="Times New Roman" w:hAnsi="Times New Roman" w:eastAsia="Times New Roman" w:cs="Times New Roman"/>
          <w:noProof w:val="0"/>
          <w:sz w:val="20"/>
          <w:szCs w:val="20"/>
          <w:lang w:val="en-US"/>
        </w:rPr>
        <w:t xml:space="preserve"> managing the creation, storage, and retrieval of quizzes within the system. It defines the methods and protocols needed to allow users to create new quizzes, update existing ones, and retrieve them for gameplay. The contract ensures that each quiz is associated with an authenticated user, </w:t>
      </w:r>
      <w:r w:rsidRPr="26AD6153" w:rsidR="5ADAD337">
        <w:rPr>
          <w:rFonts w:ascii="Times New Roman" w:hAnsi="Times New Roman" w:eastAsia="Times New Roman" w:cs="Times New Roman"/>
          <w:noProof w:val="0"/>
          <w:sz w:val="20"/>
          <w:szCs w:val="20"/>
          <w:lang w:val="en-US"/>
        </w:rPr>
        <w:t>maintaining</w:t>
      </w:r>
      <w:r w:rsidRPr="26AD6153" w:rsidR="5ADAD337">
        <w:rPr>
          <w:rFonts w:ascii="Times New Roman" w:hAnsi="Times New Roman" w:eastAsia="Times New Roman" w:cs="Times New Roman"/>
          <w:noProof w:val="0"/>
          <w:sz w:val="20"/>
          <w:szCs w:val="20"/>
          <w:lang w:val="en-US"/>
        </w:rPr>
        <w:t xml:space="preserve"> security and access control. It also </w:t>
      </w:r>
      <w:r w:rsidRPr="26AD6153" w:rsidR="5ADAD337">
        <w:rPr>
          <w:rFonts w:ascii="Times New Roman" w:hAnsi="Times New Roman" w:eastAsia="Times New Roman" w:cs="Times New Roman"/>
          <w:noProof w:val="0"/>
          <w:sz w:val="20"/>
          <w:szCs w:val="20"/>
          <w:lang w:val="en-US"/>
        </w:rPr>
        <w:t>validates</w:t>
      </w:r>
      <w:r w:rsidRPr="26AD6153" w:rsidR="5ADAD337">
        <w:rPr>
          <w:rFonts w:ascii="Times New Roman" w:hAnsi="Times New Roman" w:eastAsia="Times New Roman" w:cs="Times New Roman"/>
          <w:noProof w:val="0"/>
          <w:sz w:val="20"/>
          <w:szCs w:val="20"/>
          <w:lang w:val="en-US"/>
        </w:rPr>
        <w:t xml:space="preserve"> quiz data for consistency, ensuring that all questions and options are correctly formatted and stored. By providing these functionalities, the contract </w:t>
      </w:r>
      <w:r w:rsidRPr="26AD6153" w:rsidR="5ADAD337">
        <w:rPr>
          <w:rFonts w:ascii="Times New Roman" w:hAnsi="Times New Roman" w:eastAsia="Times New Roman" w:cs="Times New Roman"/>
          <w:noProof w:val="0"/>
          <w:sz w:val="20"/>
          <w:szCs w:val="20"/>
          <w:lang w:val="en-US"/>
        </w:rPr>
        <w:t>maintains</w:t>
      </w:r>
      <w:r w:rsidRPr="26AD6153" w:rsidR="5ADAD337">
        <w:rPr>
          <w:rFonts w:ascii="Times New Roman" w:hAnsi="Times New Roman" w:eastAsia="Times New Roman" w:cs="Times New Roman"/>
          <w:noProof w:val="0"/>
          <w:sz w:val="20"/>
          <w:szCs w:val="20"/>
          <w:lang w:val="en-US"/>
        </w:rPr>
        <w:t xml:space="preserve"> the integrity and availability of quizzes, allowing the system to offer a dynamic and engaging user experience. Additionally, the contract supports interactions with the </w:t>
      </w:r>
      <w:r w:rsidRPr="26AD6153" w:rsidR="5ADAD337">
        <w:rPr>
          <w:rFonts w:ascii="Times New Roman" w:hAnsi="Times New Roman" w:eastAsia="Times New Roman" w:cs="Times New Roman"/>
          <w:noProof w:val="0"/>
          <w:sz w:val="20"/>
          <w:szCs w:val="20"/>
          <w:lang w:val="en-US"/>
        </w:rPr>
        <w:t>DatabaseManager</w:t>
      </w:r>
      <w:r w:rsidRPr="26AD6153" w:rsidR="5ADAD337">
        <w:rPr>
          <w:rFonts w:ascii="Times New Roman" w:hAnsi="Times New Roman" w:eastAsia="Times New Roman" w:cs="Times New Roman"/>
          <w:noProof w:val="0"/>
          <w:sz w:val="20"/>
          <w:szCs w:val="20"/>
          <w:lang w:val="en-US"/>
        </w:rPr>
        <w:t xml:space="preserve"> to handle data operations and with </w:t>
      </w:r>
      <w:r w:rsidRPr="26AD6153" w:rsidR="5ADAD337">
        <w:rPr>
          <w:rFonts w:ascii="Times New Roman" w:hAnsi="Times New Roman" w:eastAsia="Times New Roman" w:cs="Times New Roman"/>
          <w:noProof w:val="0"/>
          <w:sz w:val="20"/>
          <w:szCs w:val="20"/>
          <w:lang w:val="en-US"/>
        </w:rPr>
        <w:t>UserAuthentication</w:t>
      </w:r>
      <w:r w:rsidRPr="26AD6153" w:rsidR="5ADAD337">
        <w:rPr>
          <w:rFonts w:ascii="Times New Roman" w:hAnsi="Times New Roman" w:eastAsia="Times New Roman" w:cs="Times New Roman"/>
          <w:noProof w:val="0"/>
          <w:sz w:val="20"/>
          <w:szCs w:val="20"/>
          <w:lang w:val="en-US"/>
        </w:rPr>
        <w:t xml:space="preserve"> to verify user permissions, ensuring that only authorized users can create, </w:t>
      </w:r>
      <w:r w:rsidRPr="26AD6153" w:rsidR="5ADAD337">
        <w:rPr>
          <w:rFonts w:ascii="Times New Roman" w:hAnsi="Times New Roman" w:eastAsia="Times New Roman" w:cs="Times New Roman"/>
          <w:noProof w:val="0"/>
          <w:sz w:val="20"/>
          <w:szCs w:val="20"/>
          <w:lang w:val="en-US"/>
        </w:rPr>
        <w:t>modify</w:t>
      </w:r>
      <w:r w:rsidRPr="26AD6153" w:rsidR="5ADAD337">
        <w:rPr>
          <w:rFonts w:ascii="Times New Roman" w:hAnsi="Times New Roman" w:eastAsia="Times New Roman" w:cs="Times New Roman"/>
          <w:noProof w:val="0"/>
          <w:sz w:val="20"/>
          <w:szCs w:val="20"/>
          <w:lang w:val="en-US"/>
        </w:rPr>
        <w:t>, or access their quizzes.</w:t>
      </w:r>
    </w:p>
    <w:p w:rsidR="13804F1E" w:rsidRDefault="13804F1E" w14:paraId="19EA2862" w14:textId="724288B5"/>
    <w:p w:rsidR="13804F1E" w:rsidRDefault="13804F1E" w14:paraId="295B7C60" w14:textId="58D2FA97"/>
    <w:p w:rsidR="13804F1E" w:rsidRDefault="13804F1E" w14:paraId="74F1DF67" w14:textId="74837DE9"/>
    <w:p w:rsidR="13804F1E" w:rsidRDefault="13804F1E" w14:paraId="00984459" w14:textId="27A3A9DF"/>
    <w:p w:rsidR="13804F1E" w:rsidRDefault="13804F1E" w14:paraId="2A0D46EB" w14:textId="5D8E72FF"/>
    <w:p w:rsidR="13804F1E" w:rsidRDefault="13804F1E" w14:paraId="49B9488F" w14:textId="652FF784"/>
    <w:p w:rsidR="13804F1E" w:rsidRDefault="13804F1E" w14:paraId="66907A60" w14:textId="7C4C9ACC"/>
    <w:p w:rsidR="13804F1E" w:rsidRDefault="13804F1E" w14:paraId="7E4C7606" w14:textId="5BBF4C01"/>
    <w:p w:rsidR="13804F1E" w:rsidRDefault="13804F1E" w14:paraId="618CEDD8" w14:textId="0A4F5B7C"/>
    <w:p w:rsidR="13804F1E" w:rsidP="13804F1E" w:rsidRDefault="13804F1E" w14:paraId="3C0C947B" w14:textId="37AFBD8F">
      <w:pPr>
        <w:pStyle w:val="Normal"/>
      </w:pPr>
    </w:p>
    <w:p w:rsidR="13804F1E" w:rsidP="13804F1E" w:rsidRDefault="13804F1E" w14:paraId="1BE4230C" w14:textId="20570D39">
      <w:pPr>
        <w:pStyle w:val="Normal"/>
      </w:pPr>
    </w:p>
    <w:p w:rsidR="13804F1E" w:rsidP="13804F1E" w:rsidRDefault="13804F1E" w14:paraId="01A4DCE4" w14:textId="499980BF">
      <w:pPr>
        <w:pStyle w:val="Normal"/>
      </w:pPr>
    </w:p>
    <w:p w:rsidR="13804F1E" w:rsidP="13804F1E" w:rsidRDefault="13804F1E" w14:paraId="750F8310" w14:textId="305C801D">
      <w:pPr>
        <w:pStyle w:val="Normal"/>
      </w:pPr>
    </w:p>
    <w:p w:rsidR="13804F1E" w:rsidP="13804F1E" w:rsidRDefault="13804F1E" w14:paraId="48D186E8" w14:textId="1C17EC51">
      <w:pPr>
        <w:pStyle w:val="Normal"/>
      </w:pPr>
    </w:p>
    <w:p w:rsidR="13804F1E" w:rsidP="13804F1E" w:rsidRDefault="13804F1E" w14:paraId="5A905305" w14:textId="390CA78E">
      <w:pPr>
        <w:pStyle w:val="Normal"/>
      </w:pPr>
    </w:p>
    <w:p w:rsidR="13804F1E" w:rsidP="13804F1E" w:rsidRDefault="13804F1E" w14:paraId="6D541845" w14:textId="36D17D61">
      <w:pPr>
        <w:pStyle w:val="Normal"/>
      </w:pPr>
    </w:p>
    <w:p w:rsidR="13804F1E" w:rsidP="13804F1E" w:rsidRDefault="13804F1E" w14:paraId="608554DF" w14:textId="3145CB95">
      <w:pPr>
        <w:pStyle w:val="Normal"/>
      </w:pPr>
    </w:p>
    <w:p w:rsidR="13804F1E" w:rsidP="13804F1E" w:rsidRDefault="13804F1E" w14:paraId="555EB485" w14:textId="0786FA62">
      <w:pPr>
        <w:pStyle w:val="Normal"/>
      </w:pPr>
    </w:p>
    <w:p w:rsidR="13804F1E" w:rsidP="13804F1E" w:rsidRDefault="13804F1E" w14:paraId="3C5C0911" w14:textId="2E4591E1">
      <w:pPr>
        <w:pStyle w:val="Normal"/>
      </w:pPr>
    </w:p>
    <w:p w:rsidR="13804F1E" w:rsidP="13804F1E" w:rsidRDefault="13804F1E" w14:paraId="4B1626B2" w14:textId="0D023B79">
      <w:pPr>
        <w:pStyle w:val="Normal"/>
      </w:pPr>
    </w:p>
    <w:p w:rsidR="13804F1E" w:rsidP="13804F1E" w:rsidRDefault="13804F1E" w14:paraId="4CE5944C" w14:textId="1E1F52CB">
      <w:pPr>
        <w:pStyle w:val="Normal"/>
      </w:pPr>
    </w:p>
    <w:p w:rsidR="13804F1E" w:rsidP="13804F1E" w:rsidRDefault="13804F1E" w14:paraId="2B158842" w14:textId="23C4039B">
      <w:pPr>
        <w:pStyle w:val="Normal"/>
      </w:pPr>
    </w:p>
    <w:p w:rsidR="13804F1E" w:rsidP="13804F1E" w:rsidRDefault="13804F1E" w14:paraId="788B69D7" w14:textId="475E49D7">
      <w:pPr>
        <w:pStyle w:val="Normal"/>
      </w:pPr>
    </w:p>
    <w:p w:rsidR="13804F1E" w:rsidP="13804F1E" w:rsidRDefault="13804F1E" w14:paraId="1D22EAE7" w14:textId="60F0BC52">
      <w:pPr>
        <w:pStyle w:val="Normal"/>
      </w:pPr>
    </w:p>
    <w:p w:rsidR="13804F1E" w:rsidP="13804F1E" w:rsidRDefault="13804F1E" w14:paraId="1A1AC46B" w14:textId="05CB94AE">
      <w:pPr>
        <w:pStyle w:val="Normal"/>
      </w:pPr>
    </w:p>
    <w:p w:rsidR="13804F1E" w:rsidP="13804F1E" w:rsidRDefault="13804F1E" w14:paraId="65AE488D" w14:textId="18720128">
      <w:pPr>
        <w:pStyle w:val="Normal"/>
      </w:pPr>
    </w:p>
    <w:p w:rsidR="13804F1E" w:rsidP="13804F1E" w:rsidRDefault="13804F1E" w14:paraId="3DC5F952" w14:textId="1D93A85F">
      <w:pPr>
        <w:pStyle w:val="Normal"/>
      </w:pPr>
    </w:p>
    <w:p w:rsidR="13804F1E" w:rsidP="13804F1E" w:rsidRDefault="13804F1E" w14:paraId="58BAE15D" w14:textId="3C8B0ABA">
      <w:pPr>
        <w:pStyle w:val="Normal"/>
      </w:pPr>
    </w:p>
    <w:p w:rsidR="13804F1E" w:rsidP="13804F1E" w:rsidRDefault="13804F1E" w14:paraId="0F25917A" w14:textId="7C9F5207">
      <w:pPr>
        <w:pStyle w:val="Normal"/>
      </w:pPr>
    </w:p>
    <w:p w:rsidR="13804F1E" w:rsidP="13804F1E" w:rsidRDefault="13804F1E" w14:paraId="31DE0878" w14:textId="6B45CE70">
      <w:pPr>
        <w:pStyle w:val="Normal"/>
      </w:pPr>
    </w:p>
    <w:p w:rsidR="13804F1E" w:rsidP="13804F1E" w:rsidRDefault="13804F1E" w14:paraId="65C2D4C2" w14:textId="78AA96CF">
      <w:pPr>
        <w:pStyle w:val="Normal"/>
      </w:pPr>
    </w:p>
    <w:p w:rsidR="13804F1E" w:rsidP="13804F1E" w:rsidRDefault="13804F1E" w14:paraId="1076A89E" w14:textId="7B06F59C">
      <w:pPr>
        <w:pStyle w:val="Normal"/>
      </w:pPr>
    </w:p>
    <w:p w:rsidR="13804F1E" w:rsidP="13804F1E" w:rsidRDefault="13804F1E" w14:paraId="4815E95C" w14:textId="5102A187">
      <w:pPr>
        <w:pStyle w:val="Normal"/>
      </w:pPr>
    </w:p>
    <w:p w:rsidR="13804F1E" w:rsidP="13804F1E" w:rsidRDefault="13804F1E" w14:paraId="572836DB" w14:textId="140DCDFB">
      <w:pPr>
        <w:pStyle w:val="Normal"/>
      </w:pPr>
    </w:p>
    <w:p w:rsidR="13804F1E" w:rsidP="13804F1E" w:rsidRDefault="13804F1E" w14:paraId="2E0DA94D" w14:textId="019E4E87">
      <w:pPr>
        <w:pStyle w:val="Normal"/>
      </w:pPr>
    </w:p>
    <w:p w:rsidR="26AD6153" w:rsidP="26AD6153" w:rsidRDefault="26AD6153" w14:paraId="60D301D9" w14:textId="53E4EAC8">
      <w:pPr>
        <w:pStyle w:val="Normal"/>
      </w:pPr>
    </w:p>
    <w:p w:rsidR="26AD6153" w:rsidP="26AD6153" w:rsidRDefault="26AD6153" w14:paraId="53F5D9F7" w14:textId="5D3D2126">
      <w:pPr>
        <w:pStyle w:val="Normal"/>
      </w:pPr>
    </w:p>
    <w:p w:rsidR="13804F1E" w:rsidP="13804F1E" w:rsidRDefault="13804F1E" w14:paraId="683BD1B3" w14:textId="18CE4068">
      <w:pPr>
        <w:pStyle w:val="Normal"/>
      </w:pPr>
    </w:p>
    <w:p w:rsidR="13804F1E" w:rsidP="13804F1E" w:rsidRDefault="13804F1E" w14:paraId="6A41385B" w14:textId="0FD90C50">
      <w:pPr>
        <w:pStyle w:val="Normal"/>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0A0" w:firstRow="1" w:lastRow="0" w:firstColumn="1" w:lastColumn="0" w:noHBand="0" w:noVBand="0"/>
      </w:tblPr>
      <w:tblGrid>
        <w:gridCol w:w="9198"/>
      </w:tblGrid>
      <w:tr w:rsidR="13804F1E" w:rsidTr="26AD6153" w14:paraId="36B9B425">
        <w:trPr>
          <w:trHeight w:val="300"/>
        </w:trPr>
        <w:tc>
          <w:tcPr>
            <w:tcW w:w="9198" w:type="dxa"/>
            <w:tcMar/>
          </w:tcPr>
          <w:p w:rsidR="13804F1E" w:rsidRDefault="13804F1E" w14:paraId="41C730C7" w14:textId="62F7085A">
            <w:r w:rsidRPr="13804F1E" w:rsidR="13804F1E">
              <w:rPr>
                <w:b w:val="1"/>
                <w:bCs w:val="1"/>
              </w:rPr>
              <w:t>Subsystem Name:</w:t>
            </w:r>
            <w:r w:rsidR="13804F1E">
              <w:rPr/>
              <w:t xml:space="preserve"> </w:t>
            </w:r>
            <w:r w:rsidR="46244B29">
              <w:rPr/>
              <w:t>Exercise Challenge Subsystem</w:t>
            </w:r>
          </w:p>
        </w:tc>
      </w:tr>
      <w:tr w:rsidR="13804F1E" w:rsidTr="26AD6153" w14:paraId="05C6B604">
        <w:trPr>
          <w:trHeight w:val="300"/>
        </w:trPr>
        <w:tc>
          <w:tcPr>
            <w:tcW w:w="9198" w:type="dxa"/>
            <w:tcMar/>
          </w:tcPr>
          <w:p w:rsidR="13804F1E" w:rsidP="13804F1E" w:rsidRDefault="13804F1E" w14:paraId="4063C5EB" w14:textId="15F1A7C5">
            <w:pPr>
              <w:rPr>
                <w:b w:val="1"/>
                <w:bCs w:val="1"/>
              </w:rPr>
            </w:pPr>
            <w:r w:rsidRPr="13804F1E" w:rsidR="13804F1E">
              <w:rPr>
                <w:b w:val="1"/>
                <w:bCs w:val="1"/>
              </w:rPr>
              <w:t xml:space="preserve">Classes: </w:t>
            </w:r>
            <w:r w:rsidRPr="13804F1E" w:rsidR="13804F1E">
              <w:rPr>
                <w:b w:val="1"/>
                <w:bCs w:val="1"/>
              </w:rPr>
              <w:t>ExcercisePenaltyManager</w:t>
            </w:r>
          </w:p>
        </w:tc>
      </w:tr>
      <w:tr w:rsidR="13804F1E" w:rsidTr="26AD6153" w14:paraId="30CC00DA">
        <w:trPr>
          <w:trHeight w:val="300"/>
        </w:trPr>
        <w:tc>
          <w:tcPr>
            <w:tcW w:w="9198" w:type="dxa"/>
            <w:tcMar/>
          </w:tcPr>
          <w:p w:rsidR="13804F1E" w:rsidRDefault="13804F1E" w14:paraId="070B0C59" w14:textId="05F00350">
            <w:r w:rsidRPr="13804F1E" w:rsidR="13804F1E">
              <w:rPr>
                <w:b w:val="1"/>
                <w:bCs w:val="1"/>
              </w:rPr>
              <w:t>Collaboration</w:t>
            </w:r>
            <w:r w:rsidRPr="13804F1E" w:rsidR="13804F1E">
              <w:rPr>
                <w:b w:val="1"/>
                <w:bCs w:val="1"/>
              </w:rPr>
              <w:t xml:space="preserve"> Graph: </w:t>
            </w:r>
            <w:r w:rsidR="13804F1E">
              <w:drawing>
                <wp:inline wp14:editId="1AACAA71" wp14:anchorId="6BB3D098">
                  <wp:extent cx="3596952" cy="3673158"/>
                  <wp:effectExtent l="0" t="0" r="0" b="0"/>
                  <wp:docPr id="1770915726" name="" title=""/>
                  <wp:cNvGraphicFramePr>
                    <a:graphicFrameLocks noChangeAspect="1"/>
                  </wp:cNvGraphicFramePr>
                  <a:graphic>
                    <a:graphicData uri="http://schemas.openxmlformats.org/drawingml/2006/picture">
                      <pic:pic>
                        <pic:nvPicPr>
                          <pic:cNvPr id="0" name=""/>
                          <pic:cNvPicPr/>
                        </pic:nvPicPr>
                        <pic:blipFill>
                          <a:blip r:embed="Rd5de31699d8b496e">
                            <a:extLst>
                              <a:ext xmlns:a="http://schemas.openxmlformats.org/drawingml/2006/main" uri="{28A0092B-C50C-407E-A947-70E740481C1C}">
                                <a14:useLocalDpi val="0"/>
                              </a:ext>
                            </a:extLst>
                          </a:blip>
                          <a:stretch>
                            <a:fillRect/>
                          </a:stretch>
                        </pic:blipFill>
                        <pic:spPr>
                          <a:xfrm>
                            <a:off x="0" y="0"/>
                            <a:ext cx="3596952" cy="3673158"/>
                          </a:xfrm>
                          <a:prstGeom prst="rect">
                            <a:avLst/>
                          </a:prstGeom>
                        </pic:spPr>
                      </pic:pic>
                    </a:graphicData>
                  </a:graphic>
                </wp:inline>
              </w:drawing>
            </w:r>
          </w:p>
        </w:tc>
      </w:tr>
      <w:tr w:rsidR="13804F1E" w:rsidTr="26AD6153" w14:paraId="74B4BA95">
        <w:trPr>
          <w:trHeight w:val="300"/>
        </w:trPr>
        <w:tc>
          <w:tcPr>
            <w:tcW w:w="9198" w:type="dxa"/>
            <w:tcMar/>
          </w:tcPr>
          <w:p w:rsidR="13804F1E" w:rsidP="26AD6153" w:rsidRDefault="13804F1E" w14:paraId="597CDFDF" w14:textId="3E78D113">
            <w:pPr>
              <w:pStyle w:val="Normal"/>
              <w:suppressLineNumbers w:val="0"/>
              <w:bidi w:val="0"/>
              <w:spacing w:before="0" w:beforeAutospacing="off" w:after="0" w:afterAutospacing="off" w:line="259" w:lineRule="auto"/>
              <w:ind w:left="0" w:right="0"/>
              <w:jc w:val="left"/>
              <w:rPr>
                <w:b w:val="1"/>
                <w:bCs w:val="1"/>
              </w:rPr>
            </w:pPr>
            <w:r w:rsidRPr="26AD6153" w:rsidR="6552BD07">
              <w:rPr>
                <w:b w:val="1"/>
                <w:bCs w:val="1"/>
              </w:rPr>
              <w:t>Description</w:t>
            </w:r>
            <w:r w:rsidRPr="26AD6153" w:rsidR="6552BD07">
              <w:rPr>
                <w:b w:val="1"/>
                <w:bCs w:val="1"/>
              </w:rPr>
              <w:t xml:space="preserve">: </w:t>
            </w:r>
            <w:r w:rsidRPr="26AD6153" w:rsidR="377DB63A">
              <w:rPr>
                <w:b w:val="1"/>
                <w:bCs w:val="1"/>
              </w:rPr>
              <w:t>Assigns and tracks exercise penalties during quiz gameplay.</w:t>
            </w:r>
          </w:p>
        </w:tc>
      </w:tr>
      <w:tr w:rsidR="13804F1E" w:rsidTr="26AD6153" w14:paraId="11D4350F">
        <w:trPr>
          <w:trHeight w:val="300"/>
        </w:trPr>
        <w:tc>
          <w:tcPr>
            <w:tcW w:w="9198" w:type="dxa"/>
            <w:tcMar/>
          </w:tcPr>
          <w:p w:rsidR="13804F1E" w:rsidP="13804F1E" w:rsidRDefault="13804F1E" w14:paraId="7458A91F" w14:noSpellErr="1" w14:textId="02957CD0">
            <w:pPr>
              <w:rPr>
                <w:b w:val="1"/>
                <w:bCs w:val="1"/>
              </w:rPr>
            </w:pPr>
            <w:r w:rsidRPr="26AD6153" w:rsidR="6AD48EB1">
              <w:rPr>
                <w:b w:val="1"/>
                <w:bCs w:val="1"/>
              </w:rPr>
              <w:t>Contracts:</w:t>
            </w:r>
          </w:p>
          <w:p w:rsidR="13804F1E" w:rsidP="26AD6153" w:rsidRDefault="13804F1E" w14:paraId="1B907D47" w14:textId="365264E9">
            <w:pPr>
              <w:pStyle w:val="ListParagraph"/>
              <w:numPr>
                <w:ilvl w:val="0"/>
                <w:numId w:val="25"/>
              </w:numPr>
              <w:spacing w:before="0" w:beforeAutospacing="off" w:after="0" w:afterAutospacing="off"/>
              <w:rPr>
                <w:b w:val="1"/>
                <w:bCs w:val="1"/>
                <w:noProof w:val="0"/>
                <w:lang w:val="en-US"/>
              </w:rPr>
            </w:pPr>
            <w:r w:rsidRPr="26AD6153" w:rsidR="255A0D33">
              <w:rPr>
                <w:b w:val="1"/>
                <w:bCs w:val="1"/>
                <w:noProof w:val="0"/>
                <w:lang w:val="en-US"/>
              </w:rPr>
              <w:t>Penalty Assignment- Manages the assignment of exercise challenges</w:t>
            </w:r>
          </w:p>
          <w:p w:rsidR="13804F1E" w:rsidP="13804F1E" w:rsidRDefault="13804F1E" w14:paraId="18AE79CA" w14:textId="156B1A3D">
            <w:pPr>
              <w:rPr>
                <w:b w:val="1"/>
                <w:bCs w:val="1"/>
              </w:rPr>
            </w:pPr>
          </w:p>
        </w:tc>
      </w:tr>
    </w:tbl>
    <w:p w:rsidR="13804F1E" w:rsidRDefault="13804F1E" w14:paraId="732374D5"/>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0BF" w:firstRow="1" w:lastRow="0" w:firstColumn="1" w:lastColumn="0" w:noHBand="0" w:noVBand="0"/>
      </w:tblPr>
      <w:tblGrid>
        <w:gridCol w:w="4518"/>
        <w:gridCol w:w="4680"/>
      </w:tblGrid>
      <w:tr w:rsidR="13804F1E" w:rsidTr="26AD6153" w14:paraId="21FEF0B8">
        <w:trPr>
          <w:trHeight w:val="300"/>
        </w:trPr>
        <w:tc>
          <w:tcPr>
            <w:tcW w:w="9198" w:type="dxa"/>
            <w:gridSpan w:val="2"/>
            <w:tcMar/>
          </w:tcPr>
          <w:p w:rsidR="13804F1E" w:rsidP="26AD6153" w:rsidRDefault="13804F1E" w14:paraId="6DD2AEF1" w14:textId="48D02124">
            <w:pPr>
              <w:rPr>
                <w:b w:val="1"/>
                <w:bCs w:val="1"/>
              </w:rPr>
            </w:pPr>
            <w:r w:rsidRPr="26AD6153" w:rsidR="6AD48EB1">
              <w:rPr>
                <w:b w:val="1"/>
                <w:bCs w:val="1"/>
              </w:rPr>
              <w:t>+</w:t>
            </w:r>
            <w:r w:rsidRPr="26AD6153" w:rsidR="6AD48EB1">
              <w:rPr>
                <w:b w:val="1"/>
                <w:bCs w:val="1"/>
              </w:rPr>
              <w:t>Class Name:</w:t>
            </w:r>
            <w:r w:rsidR="6AD48EB1">
              <w:rPr/>
              <w:t xml:space="preserve"> </w:t>
            </w:r>
            <w:r w:rsidRPr="26AD6153" w:rsidR="356E296A">
              <w:rPr>
                <w:b w:val="1"/>
                <w:bCs w:val="1"/>
              </w:rPr>
              <w:t>ExcercisePenaltyManager</w:t>
            </w:r>
          </w:p>
        </w:tc>
      </w:tr>
      <w:tr w:rsidR="13804F1E" w:rsidTr="26AD6153" w14:paraId="60F0994B">
        <w:trPr>
          <w:trHeight w:val="300"/>
        </w:trPr>
        <w:tc>
          <w:tcPr>
            <w:tcW w:w="9198" w:type="dxa"/>
            <w:gridSpan w:val="2"/>
            <w:tcMar/>
          </w:tcPr>
          <w:p w:rsidR="13804F1E" w:rsidRDefault="13804F1E" w14:paraId="4628DED0" w14:textId="41A6DBB9">
            <w:r w:rsidRPr="26AD6153" w:rsidR="6AD48EB1">
              <w:rPr>
                <w:b w:val="1"/>
                <w:bCs w:val="1"/>
              </w:rPr>
              <w:t xml:space="preserve">Description: </w:t>
            </w:r>
            <w:r w:rsidRPr="26AD6153" w:rsidR="0AE9E2CA">
              <w:rPr>
                <w:rFonts w:ascii="Times New Roman" w:hAnsi="Times New Roman" w:eastAsia="Times New Roman" w:cs="Times New Roman"/>
                <w:noProof w:val="0"/>
                <w:sz w:val="20"/>
                <w:szCs w:val="20"/>
                <w:lang w:val="en-US"/>
              </w:rPr>
              <w:t>Assigns and tracks exercise penalties during quiz gameplay.</w:t>
            </w:r>
          </w:p>
        </w:tc>
      </w:tr>
      <w:tr w:rsidR="13804F1E" w:rsidTr="26AD6153" w14:paraId="41E9E816">
        <w:trPr>
          <w:trHeight w:val="300"/>
        </w:trPr>
        <w:tc>
          <w:tcPr>
            <w:tcW w:w="9198" w:type="dxa"/>
            <w:gridSpan w:val="2"/>
            <w:tcMar/>
          </w:tcPr>
          <w:p w:rsidR="13804F1E" w:rsidP="13804F1E" w:rsidRDefault="13804F1E" w14:paraId="1F9B86F7" w14:textId="308E4229">
            <w:pPr>
              <w:rPr>
                <w:b w:val="1"/>
                <w:bCs w:val="1"/>
              </w:rPr>
            </w:pPr>
            <w:r w:rsidRPr="26AD6153" w:rsidR="6AD48EB1">
              <w:rPr>
                <w:b w:val="1"/>
                <w:bCs w:val="1"/>
              </w:rPr>
              <w:t xml:space="preserve">Super classes: </w:t>
            </w:r>
            <w:r w:rsidRPr="26AD6153" w:rsidR="158046C8">
              <w:rPr>
                <w:b w:val="1"/>
                <w:bCs w:val="1"/>
              </w:rPr>
              <w:t>None</w:t>
            </w:r>
          </w:p>
        </w:tc>
      </w:tr>
      <w:tr w:rsidR="13804F1E" w:rsidTr="26AD6153" w14:paraId="280BCAC2">
        <w:trPr>
          <w:trHeight w:val="300"/>
        </w:trPr>
        <w:tc>
          <w:tcPr>
            <w:tcW w:w="4518" w:type="dxa"/>
            <w:tcMar/>
          </w:tcPr>
          <w:p w:rsidR="13804F1E" w:rsidP="13804F1E" w:rsidRDefault="13804F1E" w14:paraId="06EB5CBE" w14:textId="7D6B33D9">
            <w:pPr>
              <w:rPr>
                <w:b w:val="1"/>
                <w:bCs w:val="1"/>
              </w:rPr>
            </w:pPr>
            <w:r w:rsidRPr="13804F1E" w:rsidR="13804F1E">
              <w:rPr>
                <w:b w:val="1"/>
                <w:bCs w:val="1"/>
              </w:rPr>
              <w:t>Contracts:</w:t>
            </w:r>
          </w:p>
          <w:p w:rsidR="13804F1E" w:rsidRDefault="13804F1E" w14:paraId="59AE4C07" w14:textId="5368C16B">
            <w:r w:rsidRPr="26AD6153" w:rsidR="6AD48EB1">
              <w:rPr>
                <w:b w:val="1"/>
                <w:bCs w:val="1"/>
              </w:rPr>
              <w:t xml:space="preserve">Contract </w:t>
            </w:r>
            <w:r w:rsidRPr="26AD6153" w:rsidR="7731FDC8">
              <w:rPr>
                <w:b w:val="1"/>
                <w:bCs w:val="1"/>
              </w:rPr>
              <w:t>5</w:t>
            </w:r>
            <w:r w:rsidRPr="26AD6153" w:rsidR="6AD48EB1">
              <w:rPr>
                <w:b w:val="1"/>
                <w:bCs w:val="1"/>
              </w:rPr>
              <w:t xml:space="preserve">: </w:t>
            </w:r>
            <w:r w:rsidRPr="26AD6153" w:rsidR="24FDA13B">
              <w:rPr>
                <w:rFonts w:ascii="Times New Roman" w:hAnsi="Times New Roman" w:eastAsia="Times New Roman" w:cs="Times New Roman"/>
                <w:noProof w:val="0"/>
                <w:sz w:val="20"/>
                <w:szCs w:val="20"/>
                <w:lang w:val="en-US"/>
              </w:rPr>
              <w:t>Penalty Assignment</w:t>
            </w:r>
          </w:p>
          <w:p w:rsidR="13804F1E" w:rsidRDefault="13804F1E" w14:paraId="49C28A3E" w14:textId="38398A64">
            <w:r w:rsidRPr="26AD6153" w:rsidR="6AD48EB1">
              <w:rPr>
                <w:b w:val="1"/>
                <w:bCs w:val="1"/>
              </w:rPr>
              <w:t>Description</w:t>
            </w:r>
            <w:r w:rsidRPr="26AD6153" w:rsidR="6AD48EB1">
              <w:rPr>
                <w:b w:val="1"/>
                <w:bCs w:val="1"/>
              </w:rPr>
              <w:t xml:space="preserve">: </w:t>
            </w:r>
            <w:r w:rsidRPr="26AD6153" w:rsidR="779903E6">
              <w:rPr>
                <w:rFonts w:ascii="Times New Roman" w:hAnsi="Times New Roman" w:eastAsia="Times New Roman" w:cs="Times New Roman"/>
                <w:noProof w:val="0"/>
                <w:sz w:val="20"/>
                <w:szCs w:val="20"/>
                <w:lang w:val="en-US"/>
              </w:rPr>
              <w:t>Manages the assignment of exercise challenges.</w:t>
            </w:r>
          </w:p>
          <w:p w:rsidR="13804F1E" w:rsidP="26AD6153" w:rsidRDefault="13804F1E" w14:paraId="4CB0540E" w14:textId="59B7DDBF">
            <w:pPr>
              <w:pStyle w:val="ListParagraph"/>
              <w:numPr>
                <w:ilvl w:val="0"/>
                <w:numId w:val="25"/>
              </w:numPr>
              <w:spacing w:before="0" w:beforeAutospacing="off" w:after="0" w:afterAutospacing="off"/>
              <w:rPr>
                <w:rFonts w:ascii="Times New Roman" w:hAnsi="Times New Roman" w:eastAsia="Times New Roman" w:cs="Times New Roman"/>
                <w:noProof w:val="0"/>
                <w:sz w:val="20"/>
                <w:szCs w:val="20"/>
                <w:lang w:val="en-US"/>
              </w:rPr>
            </w:pPr>
            <w:r w:rsidRPr="26AD6153" w:rsidR="779903E6">
              <w:rPr>
                <w:rFonts w:ascii="Times New Roman" w:hAnsi="Times New Roman" w:eastAsia="Times New Roman" w:cs="Times New Roman"/>
                <w:b w:val="1"/>
                <w:bCs w:val="1"/>
                <w:noProof w:val="0"/>
                <w:sz w:val="20"/>
                <w:szCs w:val="20"/>
                <w:lang w:val="en-US"/>
              </w:rPr>
              <w:t>Pre-conditions</w:t>
            </w:r>
            <w:r w:rsidRPr="26AD6153" w:rsidR="779903E6">
              <w:rPr>
                <w:rFonts w:ascii="Times New Roman" w:hAnsi="Times New Roman" w:eastAsia="Times New Roman" w:cs="Times New Roman"/>
                <w:noProof w:val="0"/>
                <w:sz w:val="20"/>
                <w:szCs w:val="20"/>
                <w:lang w:val="en-US"/>
              </w:rPr>
              <w:t>: Quiz question must be answered incorrectly.</w:t>
            </w:r>
          </w:p>
          <w:p w:rsidR="13804F1E" w:rsidP="26AD6153" w:rsidRDefault="13804F1E" w14:paraId="5BCA558C" w14:textId="27E2498F">
            <w:pPr>
              <w:pStyle w:val="ListParagraph"/>
              <w:numPr>
                <w:ilvl w:val="0"/>
                <w:numId w:val="25"/>
              </w:numPr>
              <w:spacing w:before="0" w:beforeAutospacing="off" w:after="0" w:afterAutospacing="off"/>
              <w:rPr>
                <w:rFonts w:ascii="Times New Roman" w:hAnsi="Times New Roman" w:eastAsia="Times New Roman" w:cs="Times New Roman"/>
                <w:noProof w:val="0"/>
                <w:sz w:val="20"/>
                <w:szCs w:val="20"/>
                <w:lang w:val="en-US"/>
              </w:rPr>
            </w:pPr>
            <w:r w:rsidRPr="26AD6153" w:rsidR="779903E6">
              <w:rPr>
                <w:rFonts w:ascii="Times New Roman" w:hAnsi="Times New Roman" w:eastAsia="Times New Roman" w:cs="Times New Roman"/>
                <w:b w:val="1"/>
                <w:bCs w:val="1"/>
                <w:noProof w:val="0"/>
                <w:sz w:val="20"/>
                <w:szCs w:val="20"/>
                <w:lang w:val="en-US"/>
              </w:rPr>
              <w:t>Post-conditions</w:t>
            </w:r>
            <w:r w:rsidRPr="26AD6153" w:rsidR="779903E6">
              <w:rPr>
                <w:rFonts w:ascii="Times New Roman" w:hAnsi="Times New Roman" w:eastAsia="Times New Roman" w:cs="Times New Roman"/>
                <w:noProof w:val="0"/>
                <w:sz w:val="20"/>
                <w:szCs w:val="20"/>
                <w:lang w:val="en-US"/>
              </w:rPr>
              <w:t>: Exercise penalty is logged.</w:t>
            </w:r>
          </w:p>
          <w:p w:rsidR="13804F1E" w:rsidP="13804F1E" w:rsidRDefault="13804F1E" w14:paraId="64AA4B6A" w14:textId="4F775996">
            <w:pPr>
              <w:rPr>
                <w:b w:val="1"/>
                <w:bCs w:val="1"/>
              </w:rPr>
            </w:pPr>
          </w:p>
          <w:p w:rsidR="13804F1E" w:rsidP="13804F1E" w:rsidRDefault="13804F1E" w14:paraId="0C48DC66" w14:textId="3A3EE633">
            <w:pPr>
              <w:rPr>
                <w:b w:val="1"/>
                <w:bCs w:val="1"/>
              </w:rPr>
            </w:pPr>
            <w:r w:rsidRPr="13804F1E" w:rsidR="13804F1E">
              <w:rPr>
                <w:b w:val="1"/>
                <w:bCs w:val="1"/>
              </w:rPr>
              <w:t xml:space="preserve">Private </w:t>
            </w:r>
            <w:r w:rsidRPr="13804F1E" w:rsidR="13804F1E">
              <w:rPr>
                <w:b w:val="1"/>
                <w:bCs w:val="1"/>
              </w:rPr>
              <w:t>Responsibilities</w:t>
            </w:r>
            <w:r w:rsidRPr="13804F1E" w:rsidR="13804F1E">
              <w:rPr>
                <w:b w:val="1"/>
                <w:bCs w:val="1"/>
              </w:rPr>
              <w:t>:</w:t>
            </w:r>
          </w:p>
          <w:p w:rsidR="13804F1E" w:rsidRDefault="13804F1E" w14:paraId="2B38AF86" w14:textId="1005B51B">
            <w:r w:rsidRPr="13804F1E" w:rsidR="13804F1E">
              <w:rPr>
                <w:rFonts w:ascii="Times New Roman" w:hAnsi="Times New Roman" w:eastAsia="Times New Roman" w:cs="Times New Roman"/>
                <w:noProof w:val="0"/>
                <w:sz w:val="20"/>
                <w:szCs w:val="20"/>
                <w:lang w:val="en-US"/>
              </w:rPr>
              <w:t>- Encrypt user passwords before storage.</w:t>
            </w:r>
          </w:p>
          <w:p w:rsidR="13804F1E" w:rsidRDefault="13804F1E" w14:paraId="08294318" w14:textId="51A50F48">
            <w:r w:rsidR="13804F1E">
              <w:rPr/>
              <w:t xml:space="preserve">- </w:t>
            </w:r>
            <w:r w:rsidR="13804F1E">
              <w:rPr/>
              <w:t>Handle session token generation and expiration.</w:t>
            </w:r>
          </w:p>
          <w:p w:rsidR="13804F1E" w:rsidP="13804F1E" w:rsidRDefault="13804F1E" w14:paraId="281D6434">
            <w:pPr>
              <w:rPr>
                <w:b w:val="1"/>
                <w:bCs w:val="1"/>
              </w:rPr>
            </w:pPr>
            <w:r w:rsidR="13804F1E">
              <w:rPr/>
              <w:t>…</w:t>
            </w:r>
          </w:p>
        </w:tc>
        <w:tc>
          <w:tcPr>
            <w:tcW w:w="4680" w:type="dxa"/>
            <w:tcMar/>
          </w:tcPr>
          <w:p w:rsidR="13804F1E" w:rsidP="13804F1E" w:rsidRDefault="13804F1E" w14:paraId="59EC9036">
            <w:pPr>
              <w:rPr>
                <w:b w:val="1"/>
                <w:bCs w:val="1"/>
              </w:rPr>
            </w:pPr>
          </w:p>
          <w:p w:rsidR="13804F1E" w:rsidP="13804F1E" w:rsidRDefault="13804F1E" w14:paraId="18AD02E3" w14:textId="4A7E727F">
            <w:pPr>
              <w:rPr>
                <w:b w:val="1"/>
                <w:bCs w:val="1"/>
              </w:rPr>
            </w:pPr>
            <w:r w:rsidRPr="26AD6153" w:rsidR="6AD48EB1">
              <w:rPr>
                <w:b w:val="1"/>
                <w:bCs w:val="1"/>
              </w:rPr>
              <w:t>Collaborations</w:t>
            </w:r>
            <w:r w:rsidRPr="26AD6153" w:rsidR="6AD48EB1">
              <w:rPr>
                <w:b w:val="1"/>
                <w:bCs w:val="1"/>
              </w:rPr>
              <w:t>:</w:t>
            </w:r>
          </w:p>
          <w:p w:rsidR="13804F1E" w:rsidRDefault="13804F1E" w14:paraId="4A194485" w14:textId="43618BB7">
            <w:r w:rsidR="01C6DD23">
              <w:rPr/>
              <w:t xml:space="preserve">Collaborating Class: </w:t>
            </w:r>
            <w:r w:rsidR="153C018A">
              <w:rPr>
                <w:b w:val="0"/>
                <w:bCs w:val="0"/>
              </w:rPr>
              <w:t>ExcercisePenaltyManager</w:t>
            </w:r>
            <w:r w:rsidR="153C018A">
              <w:rPr>
                <w:b w:val="0"/>
                <w:bCs w:val="0"/>
              </w:rPr>
              <w:t xml:space="preserve"> </w:t>
            </w:r>
            <w:r w:rsidR="01C6DD23">
              <w:rPr/>
              <w:t>|</w:t>
            </w:r>
            <w:r w:rsidR="4CBE2D10">
              <w:rPr/>
              <w:t xml:space="preserve"> </w:t>
            </w:r>
            <w:r w:rsidR="01C6DD23">
              <w:rPr/>
              <w:t>Contract #:5</w:t>
            </w:r>
          </w:p>
          <w:p w:rsidR="13804F1E" w:rsidRDefault="13804F1E" w14:paraId="101F141D" w14:textId="5A5D0A1F"/>
        </w:tc>
      </w:tr>
      <w:tr w:rsidR="13804F1E" w:rsidTr="26AD6153" w14:paraId="47B39EF4">
        <w:trPr>
          <w:trHeight w:val="300"/>
        </w:trPr>
        <w:tc>
          <w:tcPr>
            <w:tcW w:w="9198" w:type="dxa"/>
            <w:gridSpan w:val="2"/>
            <w:tcBorders>
              <w:bottom w:val="single" w:color="000000" w:themeColor="text1" w:sz="4"/>
            </w:tcBorders>
            <w:tcMar/>
          </w:tcPr>
          <w:p w:rsidR="13804F1E" w:rsidP="13804F1E" w:rsidRDefault="13804F1E" w14:paraId="3DF53236">
            <w:pPr>
              <w:rPr>
                <w:b w:val="1"/>
                <w:bCs w:val="1"/>
              </w:rPr>
            </w:pPr>
            <w:r w:rsidRPr="26AD6153" w:rsidR="6AD48EB1">
              <w:rPr>
                <w:b w:val="1"/>
                <w:bCs w:val="1"/>
              </w:rPr>
              <w:t>Comments:</w:t>
            </w:r>
          </w:p>
          <w:p w:rsidR="5394ACD3" w:rsidP="26AD6153" w:rsidRDefault="5394ACD3" w14:paraId="65C43C57" w14:textId="59B103E2">
            <w:pPr>
              <w:pStyle w:val="ListParagraph"/>
              <w:numPr>
                <w:ilvl w:val="0"/>
                <w:numId w:val="23"/>
              </w:numPr>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noProof w:val="0"/>
                <w:sz w:val="20"/>
                <w:szCs w:val="20"/>
                <w:lang w:val="en-US"/>
              </w:rPr>
            </w:pPr>
            <w:r w:rsidRPr="26AD6153" w:rsidR="5394ACD3">
              <w:rPr>
                <w:rFonts w:ascii="Times New Roman" w:hAnsi="Times New Roman" w:eastAsia="Times New Roman" w:cs="Times New Roman"/>
                <w:noProof w:val="0"/>
                <w:sz w:val="20"/>
                <w:szCs w:val="20"/>
                <w:lang w:val="en-US"/>
              </w:rPr>
              <w:t>Distributes</w:t>
            </w:r>
            <w:r w:rsidRPr="26AD6153" w:rsidR="1C6644CA">
              <w:rPr>
                <w:rFonts w:ascii="Times New Roman" w:hAnsi="Times New Roman" w:eastAsia="Times New Roman" w:cs="Times New Roman"/>
                <w:noProof w:val="0"/>
                <w:sz w:val="20"/>
                <w:szCs w:val="20"/>
                <w:lang w:val="en-US"/>
              </w:rPr>
              <w:t xml:space="preserve"> penalties to users in the form of exercises.</w:t>
            </w:r>
          </w:p>
          <w:p w:rsidR="1C6644CA" w:rsidP="26AD6153" w:rsidRDefault="1C6644CA" w14:paraId="70EC39A1" w14:textId="600F157A">
            <w:pPr>
              <w:pStyle w:val="ListParagraph"/>
              <w:numPr>
                <w:ilvl w:val="0"/>
                <w:numId w:val="23"/>
              </w:numPr>
              <w:suppressLineNumbers w:val="0"/>
              <w:bidi w:val="0"/>
              <w:spacing w:before="0" w:beforeAutospacing="off" w:after="0" w:afterAutospacing="off" w:line="259" w:lineRule="auto"/>
              <w:ind w:left="720" w:right="0" w:hanging="360"/>
              <w:jc w:val="left"/>
              <w:rPr>
                <w:rFonts w:ascii="Times New Roman" w:hAnsi="Times New Roman" w:eastAsia="Times New Roman" w:cs="Times New Roman"/>
                <w:noProof w:val="0"/>
                <w:sz w:val="20"/>
                <w:szCs w:val="20"/>
                <w:lang w:val="en-US"/>
              </w:rPr>
            </w:pPr>
            <w:r w:rsidRPr="26AD6153" w:rsidR="1C6644CA">
              <w:rPr>
                <w:rFonts w:ascii="Times New Roman" w:hAnsi="Times New Roman" w:eastAsia="Times New Roman" w:cs="Times New Roman"/>
                <w:noProof w:val="0"/>
                <w:sz w:val="20"/>
                <w:szCs w:val="20"/>
                <w:lang w:val="en-US"/>
              </w:rPr>
              <w:t>Exercises can be random (pushups, situps).</w:t>
            </w:r>
          </w:p>
          <w:p w:rsidR="13804F1E" w:rsidRDefault="13804F1E" w14:paraId="55FC2F81" w14:textId="1B8AA1B3"/>
        </w:tc>
      </w:tr>
    </w:tbl>
    <w:p w:rsidR="13804F1E" w:rsidRDefault="13804F1E" w14:paraId="752873A6" w14:textId="2A716DD8"/>
    <w:p w:rsidR="50D6FA33" w:rsidP="13804F1E" w:rsidRDefault="50D6FA33" w14:paraId="08FC7679" w14:textId="30800D91">
      <w:pPr>
        <w:pStyle w:val="Heading3"/>
        <w:rPr/>
      </w:pPr>
      <w:r w:rsidR="50D6FA33">
        <w:rPr/>
        <w:t>Contract</w:t>
      </w:r>
      <w:r w:rsidR="57E04546">
        <w:rPr/>
        <w:t xml:space="preserve"> – Exercise Challenge</w:t>
      </w:r>
    </w:p>
    <w:p w:rsidR="57E04546" w:rsidRDefault="57E04546" w14:paraId="5308763A" w14:textId="0EEAA152">
      <w:r w:rsidRPr="26AD6153" w:rsidR="57E04546">
        <w:rPr>
          <w:rFonts w:ascii="Times New Roman" w:hAnsi="Times New Roman" w:eastAsia="Times New Roman" w:cs="Times New Roman"/>
          <w:noProof w:val="0"/>
          <w:sz w:val="20"/>
          <w:szCs w:val="20"/>
          <w:lang w:val="en-US"/>
        </w:rPr>
        <w:t xml:space="preserve">The </w:t>
      </w:r>
      <w:r w:rsidRPr="26AD6153" w:rsidR="57E04546">
        <w:rPr>
          <w:rFonts w:ascii="Times New Roman" w:hAnsi="Times New Roman" w:eastAsia="Times New Roman" w:cs="Times New Roman"/>
          <w:b w:val="0"/>
          <w:bCs w:val="0"/>
          <w:noProof w:val="0"/>
          <w:sz w:val="20"/>
          <w:szCs w:val="20"/>
          <w:lang w:val="en-US"/>
        </w:rPr>
        <w:t>Exercise Challenge</w:t>
      </w:r>
      <w:r w:rsidRPr="26AD6153" w:rsidR="57E04546">
        <w:rPr>
          <w:rFonts w:ascii="Times New Roman" w:hAnsi="Times New Roman" w:eastAsia="Times New Roman" w:cs="Times New Roman"/>
          <w:noProof w:val="0"/>
          <w:sz w:val="20"/>
          <w:szCs w:val="20"/>
          <w:lang w:val="en-US"/>
        </w:rPr>
        <w:t xml:space="preserve"> contract manages the assignment and tracking of physical exercise penalties when players answer quiz questions incorrectly. This contract outlines the methods and protocols required to randomly generate and assign appropriate exercise challenges, such as push-ups or squats, based on quiz results. It ensures that each challenge is logged and associated with the relevant user and game session, maintaining accurate tracking of physical activities performed during gameplay. The contract interacts with the QuizManager to determine when a penalty should be assigned and collaborates with the PerformanceReport system to log the penalties as part of the user’s performance data. By doing so, it promotes an engaging and interactive experience while integrating physical activities into the learning environment.</w:t>
      </w:r>
    </w:p>
    <w:p w:rsidR="13804F1E" w:rsidP="13804F1E" w:rsidRDefault="13804F1E" w14:paraId="534DC213" w14:textId="34E6D93B">
      <w:pPr>
        <w:pStyle w:val="Normal"/>
      </w:pPr>
    </w:p>
    <w:p w:rsidR="13804F1E" w:rsidP="13804F1E" w:rsidRDefault="13804F1E" w14:paraId="5AAA7FD8" w14:textId="75C5E86B">
      <w:pPr>
        <w:pStyle w:val="Normal"/>
      </w:pPr>
    </w:p>
    <w:p w:rsidR="13804F1E" w:rsidP="13804F1E" w:rsidRDefault="13804F1E" w14:paraId="0B30EF13" w14:textId="6ACFB98C">
      <w:pPr>
        <w:pStyle w:val="Normal"/>
      </w:pPr>
    </w:p>
    <w:p w:rsidR="13804F1E" w:rsidP="13804F1E" w:rsidRDefault="13804F1E" w14:paraId="30785D4E" w14:textId="63ABE804">
      <w:pPr>
        <w:pStyle w:val="Normal"/>
      </w:pPr>
    </w:p>
    <w:p w:rsidR="13804F1E" w:rsidP="13804F1E" w:rsidRDefault="13804F1E" w14:paraId="0BBFDFED" w14:textId="43C82F73">
      <w:pPr>
        <w:pStyle w:val="Normal"/>
      </w:pPr>
    </w:p>
    <w:p w:rsidR="13804F1E" w:rsidP="13804F1E" w:rsidRDefault="13804F1E" w14:paraId="547492CE" w14:textId="05208992">
      <w:pPr>
        <w:pStyle w:val="Normal"/>
      </w:pPr>
    </w:p>
    <w:p w:rsidR="13804F1E" w:rsidP="13804F1E" w:rsidRDefault="13804F1E" w14:paraId="33211CEB" w14:textId="37F271B0">
      <w:pPr>
        <w:pStyle w:val="Normal"/>
      </w:pPr>
    </w:p>
    <w:p w:rsidR="13804F1E" w:rsidP="13804F1E" w:rsidRDefault="13804F1E" w14:paraId="212E8557" w14:textId="00112E1D">
      <w:pPr>
        <w:pStyle w:val="Normal"/>
      </w:pPr>
    </w:p>
    <w:p w:rsidR="13804F1E" w:rsidP="13804F1E" w:rsidRDefault="13804F1E" w14:paraId="46402F88" w14:textId="278C881D">
      <w:pPr>
        <w:pStyle w:val="Normal"/>
      </w:pPr>
    </w:p>
    <w:p w:rsidR="13804F1E" w:rsidP="13804F1E" w:rsidRDefault="13804F1E" w14:paraId="41F6EFA7" w14:textId="09CE8959">
      <w:pPr>
        <w:pStyle w:val="Normal"/>
      </w:pPr>
    </w:p>
    <w:p w:rsidR="13804F1E" w:rsidP="13804F1E" w:rsidRDefault="13804F1E" w14:paraId="550D2B9D" w14:textId="1E7CD215">
      <w:pPr>
        <w:pStyle w:val="Normal"/>
      </w:pPr>
    </w:p>
    <w:p w:rsidR="13804F1E" w:rsidP="13804F1E" w:rsidRDefault="13804F1E" w14:paraId="0A8C7FA6" w14:textId="0AC6CA6D">
      <w:pPr>
        <w:pStyle w:val="Normal"/>
      </w:pPr>
    </w:p>
    <w:p w:rsidR="13804F1E" w:rsidP="13804F1E" w:rsidRDefault="13804F1E" w14:paraId="3FD2A828" w14:textId="42ECA97D">
      <w:pPr>
        <w:pStyle w:val="Normal"/>
      </w:pPr>
    </w:p>
    <w:p w:rsidR="13804F1E" w:rsidP="13804F1E" w:rsidRDefault="13804F1E" w14:paraId="5C8A7C54" w14:textId="51C9110D">
      <w:pPr>
        <w:pStyle w:val="Normal"/>
      </w:pPr>
    </w:p>
    <w:p w:rsidR="13804F1E" w:rsidP="13804F1E" w:rsidRDefault="13804F1E" w14:paraId="5DFEA583" w14:textId="4298DE38">
      <w:pPr>
        <w:pStyle w:val="Normal"/>
      </w:pPr>
    </w:p>
    <w:p w:rsidR="13804F1E" w:rsidP="13804F1E" w:rsidRDefault="13804F1E" w14:paraId="593B5360" w14:textId="0307D519">
      <w:pPr>
        <w:pStyle w:val="Normal"/>
      </w:pPr>
    </w:p>
    <w:p w:rsidR="13804F1E" w:rsidP="13804F1E" w:rsidRDefault="13804F1E" w14:paraId="0EF5BF48" w14:textId="4FAFDF5A">
      <w:pPr>
        <w:pStyle w:val="Normal"/>
      </w:pPr>
    </w:p>
    <w:p w:rsidR="13804F1E" w:rsidP="13804F1E" w:rsidRDefault="13804F1E" w14:paraId="61191079" w14:textId="212429D1">
      <w:pPr>
        <w:pStyle w:val="Normal"/>
      </w:pPr>
    </w:p>
    <w:p w:rsidR="13804F1E" w:rsidP="13804F1E" w:rsidRDefault="13804F1E" w14:paraId="46B8BC6E" w14:textId="1E54F110">
      <w:pPr>
        <w:pStyle w:val="Normal"/>
      </w:pPr>
    </w:p>
    <w:p w:rsidR="13804F1E" w:rsidP="13804F1E" w:rsidRDefault="13804F1E" w14:paraId="5090901C" w14:textId="681317C4">
      <w:pPr>
        <w:pStyle w:val="Normal"/>
      </w:pPr>
    </w:p>
    <w:p w:rsidR="13804F1E" w:rsidP="13804F1E" w:rsidRDefault="13804F1E" w14:paraId="14EE6640" w14:textId="351A81C0">
      <w:pPr>
        <w:pStyle w:val="Normal"/>
      </w:pPr>
    </w:p>
    <w:p w:rsidR="13804F1E" w:rsidP="13804F1E" w:rsidRDefault="13804F1E" w14:paraId="1DD91D06" w14:textId="213F7820">
      <w:pPr>
        <w:pStyle w:val="Normal"/>
      </w:pPr>
    </w:p>
    <w:p w:rsidR="13804F1E" w:rsidP="13804F1E" w:rsidRDefault="13804F1E" w14:paraId="5BFDCA7D" w14:textId="5B2131E2">
      <w:pPr>
        <w:pStyle w:val="Normal"/>
      </w:pPr>
    </w:p>
    <w:p w:rsidR="13804F1E" w:rsidP="13804F1E" w:rsidRDefault="13804F1E" w14:paraId="271EBE7D" w14:textId="5F5B9682">
      <w:pPr>
        <w:pStyle w:val="Normal"/>
      </w:pPr>
    </w:p>
    <w:p w:rsidR="13804F1E" w:rsidP="13804F1E" w:rsidRDefault="13804F1E" w14:paraId="786C8AE4" w14:textId="4E9054F7">
      <w:pPr>
        <w:pStyle w:val="Normal"/>
      </w:pPr>
    </w:p>
    <w:p w:rsidR="13804F1E" w:rsidP="13804F1E" w:rsidRDefault="13804F1E" w14:paraId="0F2C2527" w14:textId="5A433F95">
      <w:pPr>
        <w:pStyle w:val="Normal"/>
      </w:pPr>
    </w:p>
    <w:p w:rsidR="13804F1E" w:rsidP="13804F1E" w:rsidRDefault="13804F1E" w14:paraId="1DC1CEA1" w14:textId="68328C57">
      <w:pPr>
        <w:pStyle w:val="Normal"/>
      </w:pPr>
    </w:p>
    <w:p w:rsidR="13804F1E" w:rsidP="13804F1E" w:rsidRDefault="13804F1E" w14:paraId="62C485B3" w14:textId="74283B39">
      <w:pPr>
        <w:pStyle w:val="Normal"/>
      </w:pPr>
    </w:p>
    <w:p w:rsidR="13804F1E" w:rsidP="13804F1E" w:rsidRDefault="13804F1E" w14:paraId="361138FE" w14:textId="46E9B7FD">
      <w:pPr>
        <w:pStyle w:val="Normal"/>
      </w:pPr>
    </w:p>
    <w:p w:rsidR="13804F1E" w:rsidP="13804F1E" w:rsidRDefault="13804F1E" w14:paraId="3D8410EA" w14:textId="7AF0F4E9">
      <w:pPr>
        <w:pStyle w:val="Normal"/>
      </w:pPr>
    </w:p>
    <w:p w:rsidR="13804F1E" w:rsidP="13804F1E" w:rsidRDefault="13804F1E" w14:paraId="7ED7D047" w14:textId="3D342987">
      <w:pPr>
        <w:pStyle w:val="Normal"/>
      </w:pPr>
    </w:p>
    <w:p w:rsidR="26AD6153" w:rsidP="26AD6153" w:rsidRDefault="26AD6153" w14:paraId="5F469B61" w14:textId="5749F663">
      <w:pPr>
        <w:pStyle w:val="Normal"/>
      </w:pPr>
    </w:p>
    <w:p w:rsidR="26AD6153" w:rsidP="26AD6153" w:rsidRDefault="26AD6153" w14:paraId="1B6A15A0" w14:textId="3366548C">
      <w:pPr>
        <w:pStyle w:val="Normal"/>
      </w:pPr>
    </w:p>
    <w:p w:rsidR="26AD6153" w:rsidP="26AD6153" w:rsidRDefault="26AD6153" w14:paraId="14F376EA" w14:textId="6674FC80">
      <w:pPr>
        <w:pStyle w:val="Normal"/>
      </w:pPr>
    </w:p>
    <w:p w:rsidR="26AD6153" w:rsidP="26AD6153" w:rsidRDefault="26AD6153" w14:paraId="463D0E71" w14:textId="26642F06">
      <w:pPr>
        <w:pStyle w:val="Normal"/>
      </w:pPr>
    </w:p>
    <w:p w:rsidR="26AD6153" w:rsidP="26AD6153" w:rsidRDefault="26AD6153" w14:paraId="3E6E43AA" w14:textId="6CAF2D95">
      <w:pPr>
        <w:pStyle w:val="Normal"/>
      </w:pPr>
    </w:p>
    <w:p w:rsidR="13804F1E" w:rsidP="13804F1E" w:rsidRDefault="13804F1E" w14:paraId="08C4D807" w14:textId="5395A42C">
      <w:pPr>
        <w:pStyle w:val="Normal"/>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0A0" w:firstRow="1" w:lastRow="0" w:firstColumn="1" w:lastColumn="0" w:noHBand="0" w:noVBand="0"/>
      </w:tblPr>
      <w:tblGrid>
        <w:gridCol w:w="9198"/>
      </w:tblGrid>
      <w:tr w:rsidR="13804F1E" w:rsidTr="26AD6153" w14:paraId="0E3E49CB">
        <w:trPr>
          <w:trHeight w:val="300"/>
        </w:trPr>
        <w:tc>
          <w:tcPr>
            <w:tcW w:w="9198" w:type="dxa"/>
            <w:tcMar/>
          </w:tcPr>
          <w:p w:rsidR="13804F1E" w:rsidRDefault="13804F1E" w14:paraId="40066ADE" w14:textId="4B30F2BA">
            <w:r w:rsidRPr="13804F1E" w:rsidR="13804F1E">
              <w:rPr>
                <w:b w:val="1"/>
                <w:bCs w:val="1"/>
              </w:rPr>
              <w:t>Subsystem Name:</w:t>
            </w:r>
            <w:r w:rsidR="13804F1E">
              <w:rPr/>
              <w:t xml:space="preserve"> </w:t>
            </w:r>
            <w:r w:rsidR="78A6ADBF">
              <w:rPr/>
              <w:t>Performance Reporting Subsystem</w:t>
            </w:r>
          </w:p>
        </w:tc>
      </w:tr>
      <w:tr w:rsidR="13804F1E" w:rsidTr="26AD6153" w14:paraId="34D536BD">
        <w:trPr>
          <w:trHeight w:val="300"/>
        </w:trPr>
        <w:tc>
          <w:tcPr>
            <w:tcW w:w="9198" w:type="dxa"/>
            <w:tcMar/>
          </w:tcPr>
          <w:p w:rsidR="13804F1E" w:rsidRDefault="13804F1E" w14:paraId="52847DA6" w14:textId="1E759A4A">
            <w:pPr>
              <w:rPr>
                <w:b w:val="0"/>
                <w:bCs w:val="0"/>
              </w:rPr>
            </w:pPr>
            <w:r w:rsidRPr="26AD6153" w:rsidR="6AD48EB1">
              <w:rPr>
                <w:b w:val="1"/>
                <w:bCs w:val="1"/>
              </w:rPr>
              <w:t xml:space="preserve">Classes: </w:t>
            </w:r>
            <w:r w:rsidRPr="26AD6153" w:rsidR="7C5D546B">
              <w:rPr>
                <w:b w:val="1"/>
                <w:bCs w:val="1"/>
              </w:rPr>
              <w:t>PerformanceReport</w:t>
            </w:r>
          </w:p>
        </w:tc>
      </w:tr>
      <w:tr w:rsidR="13804F1E" w:rsidTr="26AD6153" w14:paraId="7FA4D839">
        <w:trPr>
          <w:trHeight w:val="300"/>
        </w:trPr>
        <w:tc>
          <w:tcPr>
            <w:tcW w:w="9198" w:type="dxa"/>
            <w:tcMar/>
          </w:tcPr>
          <w:p w:rsidR="13804F1E" w:rsidRDefault="13804F1E" w14:paraId="185C3A18" w14:textId="39CDD0D4">
            <w:r w:rsidRPr="26AD6153" w:rsidR="6AD48EB1">
              <w:rPr>
                <w:b w:val="1"/>
                <w:bCs w:val="1"/>
              </w:rPr>
              <w:t>Collaboration</w:t>
            </w:r>
            <w:r w:rsidRPr="26AD6153" w:rsidR="6AD48EB1">
              <w:rPr>
                <w:b w:val="1"/>
                <w:bCs w:val="1"/>
              </w:rPr>
              <w:t xml:space="preserve"> Graph: </w:t>
            </w:r>
            <w:r w:rsidR="0986347F">
              <w:drawing>
                <wp:inline wp14:editId="55F282E3" wp14:anchorId="33DF5118">
                  <wp:extent cx="1790855" cy="3101608"/>
                  <wp:effectExtent l="0" t="0" r="0" b="0"/>
                  <wp:docPr id="2046049797" name="" title=""/>
                  <wp:cNvGraphicFramePr>
                    <a:graphicFrameLocks noChangeAspect="1"/>
                  </wp:cNvGraphicFramePr>
                  <a:graphic>
                    <a:graphicData uri="http://schemas.openxmlformats.org/drawingml/2006/picture">
                      <pic:pic>
                        <pic:nvPicPr>
                          <pic:cNvPr id="0" name=""/>
                          <pic:cNvPicPr/>
                        </pic:nvPicPr>
                        <pic:blipFill>
                          <a:blip r:embed="Rd6d03a2e911148e8">
                            <a:extLst>
                              <a:ext xmlns:a="http://schemas.openxmlformats.org/drawingml/2006/main" uri="{28A0092B-C50C-407E-A947-70E740481C1C}">
                                <a14:useLocalDpi val="0"/>
                              </a:ext>
                            </a:extLst>
                          </a:blip>
                          <a:stretch>
                            <a:fillRect/>
                          </a:stretch>
                        </pic:blipFill>
                        <pic:spPr>
                          <a:xfrm>
                            <a:off x="0" y="0"/>
                            <a:ext cx="1790855" cy="3101608"/>
                          </a:xfrm>
                          <a:prstGeom prst="rect">
                            <a:avLst/>
                          </a:prstGeom>
                        </pic:spPr>
                      </pic:pic>
                    </a:graphicData>
                  </a:graphic>
                </wp:inline>
              </w:drawing>
            </w:r>
          </w:p>
        </w:tc>
      </w:tr>
      <w:tr w:rsidR="13804F1E" w:rsidTr="26AD6153" w14:paraId="16C73C35">
        <w:trPr>
          <w:trHeight w:val="300"/>
        </w:trPr>
        <w:tc>
          <w:tcPr>
            <w:tcW w:w="9198" w:type="dxa"/>
            <w:tcMar/>
          </w:tcPr>
          <w:p w:rsidR="13804F1E" w:rsidP="26AD6153" w:rsidRDefault="13804F1E" w14:paraId="08C63D6A" w14:textId="15B2E905">
            <w:pPr>
              <w:pStyle w:val="Normal"/>
              <w:suppressLineNumbers w:val="0"/>
              <w:bidi w:val="0"/>
              <w:spacing w:before="0" w:beforeAutospacing="off" w:after="0" w:afterAutospacing="off" w:line="259" w:lineRule="auto"/>
              <w:ind w:left="0" w:right="0"/>
              <w:jc w:val="left"/>
              <w:rPr>
                <w:b w:val="1"/>
                <w:bCs w:val="1"/>
              </w:rPr>
            </w:pPr>
            <w:r w:rsidRPr="26AD6153" w:rsidR="53E3CDDA">
              <w:rPr>
                <w:b w:val="1"/>
                <w:bCs w:val="1"/>
              </w:rPr>
              <w:t xml:space="preserve">Description: </w:t>
            </w:r>
            <w:r w:rsidRPr="26AD6153" w:rsidR="69FECC0E">
              <w:rPr>
                <w:b w:val="1"/>
                <w:bCs w:val="1"/>
              </w:rPr>
              <w:t>Manages the generation and retrieval of performance reports.</w:t>
            </w:r>
          </w:p>
        </w:tc>
      </w:tr>
      <w:tr w:rsidR="13804F1E" w:rsidTr="26AD6153" w14:paraId="37E6557F">
        <w:trPr>
          <w:trHeight w:val="300"/>
        </w:trPr>
        <w:tc>
          <w:tcPr>
            <w:tcW w:w="9198" w:type="dxa"/>
            <w:tcMar/>
          </w:tcPr>
          <w:p w:rsidR="13804F1E" w:rsidP="13804F1E" w:rsidRDefault="13804F1E" w14:noSpellErr="1" w14:paraId="363AE0F4" w14:textId="76F6B792">
            <w:pPr>
              <w:rPr>
                <w:b w:val="1"/>
                <w:bCs w:val="1"/>
              </w:rPr>
            </w:pPr>
            <w:r w:rsidRPr="13804F1E" w:rsidR="13804F1E">
              <w:rPr>
                <w:b w:val="1"/>
                <w:bCs w:val="1"/>
              </w:rPr>
              <w:t>Contracts:</w:t>
            </w:r>
          </w:p>
          <w:p w:rsidR="13804F1E" w:rsidP="13804F1E" w:rsidRDefault="13804F1E" w14:paraId="468E7B01" w14:textId="6386F9EF">
            <w:pPr>
              <w:pStyle w:val="ListParagraph"/>
              <w:numPr>
                <w:ilvl w:val="0"/>
                <w:numId w:val="25"/>
              </w:numPr>
              <w:spacing w:before="0" w:beforeAutospacing="off" w:after="0" w:afterAutospacing="off"/>
              <w:rPr>
                <w:noProof w:val="0"/>
                <w:lang w:val="en-US"/>
              </w:rPr>
            </w:pPr>
            <w:r w:rsidRPr="26AD6153" w:rsidR="681EB719">
              <w:rPr>
                <w:noProof w:val="0"/>
                <w:lang w:val="en-US"/>
              </w:rPr>
              <w:t>Reporting</w:t>
            </w:r>
            <w:r w:rsidRPr="26AD6153" w:rsidR="66EA7225">
              <w:rPr>
                <w:noProof w:val="0"/>
                <w:lang w:val="en-US"/>
              </w:rPr>
              <w:t xml:space="preserve"> </w:t>
            </w:r>
            <w:r w:rsidRPr="26AD6153" w:rsidR="681EB719">
              <w:rPr>
                <w:noProof w:val="0"/>
                <w:lang w:val="en-US"/>
              </w:rPr>
              <w:t>- Compiles and retrieves user performance data</w:t>
            </w:r>
          </w:p>
          <w:p w:rsidR="13804F1E" w:rsidP="13804F1E" w:rsidRDefault="13804F1E" w14:paraId="061E1234" w14:textId="156B1A3D">
            <w:pPr>
              <w:rPr>
                <w:b w:val="1"/>
                <w:bCs w:val="1"/>
              </w:rPr>
            </w:pPr>
          </w:p>
        </w:tc>
      </w:tr>
    </w:tbl>
    <w:p w:rsidR="13804F1E" w:rsidRDefault="13804F1E" w14:paraId="47947A5D"/>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0BF" w:firstRow="1" w:lastRow="0" w:firstColumn="1" w:lastColumn="0" w:noHBand="0" w:noVBand="0"/>
      </w:tblPr>
      <w:tblGrid>
        <w:gridCol w:w="4518"/>
        <w:gridCol w:w="4680"/>
      </w:tblGrid>
      <w:tr w:rsidR="13804F1E" w:rsidTr="26AD6153" w14:paraId="49877DEF">
        <w:trPr>
          <w:trHeight w:val="300"/>
        </w:trPr>
        <w:tc>
          <w:tcPr>
            <w:tcW w:w="9198" w:type="dxa"/>
            <w:gridSpan w:val="2"/>
            <w:tcMar/>
          </w:tcPr>
          <w:p w:rsidR="13804F1E" w:rsidRDefault="13804F1E" w14:paraId="1F28FDA7" w14:textId="34B0D6B3">
            <w:r w:rsidRPr="26AD6153" w:rsidR="6AD48EB1">
              <w:rPr>
                <w:b w:val="1"/>
                <w:bCs w:val="1"/>
              </w:rPr>
              <w:t>+</w:t>
            </w:r>
            <w:r w:rsidRPr="26AD6153" w:rsidR="6AD48EB1">
              <w:rPr>
                <w:b w:val="1"/>
                <w:bCs w:val="1"/>
              </w:rPr>
              <w:t>Class Name:</w:t>
            </w:r>
            <w:r w:rsidR="6AD48EB1">
              <w:rPr/>
              <w:t xml:space="preserve"> </w:t>
            </w:r>
            <w:r w:rsidRPr="26AD6153" w:rsidR="792627EA">
              <w:rPr>
                <w:rFonts w:ascii="Times New Roman" w:hAnsi="Times New Roman" w:eastAsia="Times New Roman" w:cs="Times New Roman"/>
                <w:noProof w:val="0"/>
                <w:sz w:val="20"/>
                <w:szCs w:val="20"/>
                <w:lang w:val="en-US"/>
              </w:rPr>
              <w:t>PerformanceReport</w:t>
            </w:r>
          </w:p>
        </w:tc>
      </w:tr>
      <w:tr w:rsidR="13804F1E" w:rsidTr="26AD6153" w14:paraId="2DB2F46E">
        <w:trPr>
          <w:trHeight w:val="300"/>
        </w:trPr>
        <w:tc>
          <w:tcPr>
            <w:tcW w:w="9198" w:type="dxa"/>
            <w:gridSpan w:val="2"/>
            <w:tcMar/>
          </w:tcPr>
          <w:p w:rsidR="13804F1E" w:rsidRDefault="13804F1E" w14:paraId="2E155671" w14:textId="73836B24">
            <w:r w:rsidRPr="26AD6153" w:rsidR="6AD48EB1">
              <w:rPr>
                <w:b w:val="1"/>
                <w:bCs w:val="1"/>
              </w:rPr>
              <w:t>Description:</w:t>
            </w:r>
            <w:r w:rsidRPr="26AD6153" w:rsidR="3BFF32C9">
              <w:rPr>
                <w:rFonts w:ascii="Times New Roman" w:hAnsi="Times New Roman" w:eastAsia="Times New Roman" w:cs="Times New Roman"/>
                <w:noProof w:val="0"/>
                <w:sz w:val="20"/>
                <w:szCs w:val="20"/>
                <w:lang w:val="en-US"/>
              </w:rPr>
              <w:t xml:space="preserve"> Manages the generation and retrieval of performance reports.</w:t>
            </w:r>
          </w:p>
        </w:tc>
      </w:tr>
      <w:tr w:rsidR="13804F1E" w:rsidTr="26AD6153" w14:paraId="00340E6A">
        <w:trPr>
          <w:trHeight w:val="300"/>
        </w:trPr>
        <w:tc>
          <w:tcPr>
            <w:tcW w:w="9198" w:type="dxa"/>
            <w:gridSpan w:val="2"/>
            <w:tcMar/>
          </w:tcPr>
          <w:p w:rsidR="13804F1E" w:rsidP="26AD6153" w:rsidRDefault="13804F1E" w14:paraId="187251A0" w14:textId="1F7166F7">
            <w:pPr>
              <w:rPr>
                <w:b w:val="0"/>
                <w:bCs w:val="0"/>
              </w:rPr>
            </w:pPr>
            <w:r w:rsidRPr="26AD6153" w:rsidR="6AD48EB1">
              <w:rPr>
                <w:b w:val="1"/>
                <w:bCs w:val="1"/>
              </w:rPr>
              <w:t xml:space="preserve">Super classes: </w:t>
            </w:r>
            <w:r w:rsidR="47C07088">
              <w:rPr>
                <w:b w:val="0"/>
                <w:bCs w:val="0"/>
              </w:rPr>
              <w:t>None</w:t>
            </w:r>
          </w:p>
        </w:tc>
      </w:tr>
      <w:tr w:rsidR="13804F1E" w:rsidTr="26AD6153" w14:paraId="715126C5">
        <w:trPr>
          <w:trHeight w:val="300"/>
        </w:trPr>
        <w:tc>
          <w:tcPr>
            <w:tcW w:w="4518" w:type="dxa"/>
            <w:tcMar/>
          </w:tcPr>
          <w:p w:rsidR="13804F1E" w:rsidP="13804F1E" w:rsidRDefault="13804F1E" w14:paraId="3D2F6C05" w14:textId="7D6B33D9">
            <w:pPr>
              <w:rPr>
                <w:b w:val="1"/>
                <w:bCs w:val="1"/>
              </w:rPr>
            </w:pPr>
            <w:r w:rsidRPr="13804F1E" w:rsidR="13804F1E">
              <w:rPr>
                <w:b w:val="1"/>
                <w:bCs w:val="1"/>
              </w:rPr>
              <w:t>Contracts:</w:t>
            </w:r>
          </w:p>
          <w:p w:rsidR="13804F1E" w:rsidP="26AD6153" w:rsidRDefault="13804F1E" w14:paraId="3544970A" w14:textId="5EE1A404">
            <w:pPr>
              <w:rPr>
                <w:b w:val="1"/>
                <w:bCs w:val="1"/>
              </w:rPr>
            </w:pPr>
            <w:r w:rsidRPr="26AD6153" w:rsidR="6AD48EB1">
              <w:rPr>
                <w:b w:val="1"/>
                <w:bCs w:val="1"/>
              </w:rPr>
              <w:t xml:space="preserve">Contract </w:t>
            </w:r>
            <w:r w:rsidRPr="26AD6153" w:rsidR="40CFC4CA">
              <w:rPr>
                <w:b w:val="1"/>
                <w:bCs w:val="1"/>
              </w:rPr>
              <w:t>7</w:t>
            </w:r>
            <w:r w:rsidRPr="26AD6153" w:rsidR="6AD48EB1">
              <w:rPr>
                <w:b w:val="1"/>
                <w:bCs w:val="1"/>
              </w:rPr>
              <w:t xml:space="preserve">: </w:t>
            </w:r>
            <w:r w:rsidRPr="26AD6153" w:rsidR="7BC27DFD">
              <w:rPr>
                <w:b w:val="1"/>
                <w:bCs w:val="1"/>
              </w:rPr>
              <w:t>Performance</w:t>
            </w:r>
          </w:p>
          <w:p w:rsidR="6AD48EB1" w:rsidRDefault="6AD48EB1" w14:paraId="549680AE" w14:textId="77C56528">
            <w:r w:rsidRPr="26AD6153" w:rsidR="6AD48EB1">
              <w:rPr>
                <w:b w:val="1"/>
                <w:bCs w:val="1"/>
              </w:rPr>
              <w:t>Description</w:t>
            </w:r>
            <w:r w:rsidRPr="26AD6153" w:rsidR="6AD48EB1">
              <w:rPr>
                <w:b w:val="1"/>
                <w:bCs w:val="1"/>
              </w:rPr>
              <w:t xml:space="preserve">: </w:t>
            </w:r>
            <w:r w:rsidRPr="26AD6153" w:rsidR="7DF6E6E2">
              <w:rPr>
                <w:b w:val="1"/>
                <w:bCs w:val="1"/>
              </w:rPr>
              <w:t>Compiles and retrieves user performance data</w:t>
            </w:r>
          </w:p>
          <w:p w:rsidR="6AD48EB1" w:rsidP="26AD6153" w:rsidRDefault="6AD48EB1" w14:paraId="6D246EAF" w14:textId="79C5067B">
            <w:pPr>
              <w:pStyle w:val="Normal"/>
              <w:suppressLineNumbers w:val="0"/>
              <w:bidi w:val="0"/>
              <w:spacing w:before="0" w:beforeAutospacing="off" w:after="0" w:afterAutospacing="off" w:line="259" w:lineRule="auto"/>
              <w:ind w:left="0" w:right="0"/>
              <w:jc w:val="left"/>
            </w:pPr>
            <w:r w:rsidR="6AD48EB1">
              <w:rPr/>
              <w:t xml:space="preserve">- </w:t>
            </w:r>
            <w:r w:rsidR="6E156C33">
              <w:rPr/>
              <w:t xml:space="preserve">A way to generate </w:t>
            </w:r>
            <w:r w:rsidR="6E156C33">
              <w:rPr/>
              <w:t>performance</w:t>
            </w:r>
            <w:r w:rsidR="6E156C33">
              <w:rPr/>
              <w:t xml:space="preserve"> and stats</w:t>
            </w:r>
          </w:p>
          <w:p w:rsidR="6E156C33" w:rsidP="26AD6153" w:rsidRDefault="6E156C33" w14:paraId="258BDBB4" w14:textId="3CB6632E">
            <w:pPr>
              <w:pStyle w:val="Normal"/>
              <w:suppressLineNumbers w:val="0"/>
              <w:bidi w:val="0"/>
              <w:spacing w:before="0" w:beforeAutospacing="off" w:after="0" w:afterAutospacing="off" w:line="259" w:lineRule="auto"/>
              <w:ind w:left="0" w:right="0"/>
              <w:jc w:val="left"/>
            </w:pPr>
            <w:r w:rsidR="6E156C33">
              <w:rPr/>
              <w:t xml:space="preserve">- A chance to </w:t>
            </w:r>
            <w:r w:rsidR="6E156C33">
              <w:rPr/>
              <w:t>recieve</w:t>
            </w:r>
            <w:r w:rsidR="6E156C33">
              <w:rPr/>
              <w:t xml:space="preserve"> feedback</w:t>
            </w:r>
          </w:p>
          <w:p w:rsidR="13804F1E" w:rsidP="13804F1E" w:rsidRDefault="13804F1E" w14:paraId="4BBD5900">
            <w:pPr>
              <w:rPr>
                <w:b w:val="1"/>
                <w:bCs w:val="1"/>
              </w:rPr>
            </w:pPr>
          </w:p>
          <w:p w:rsidR="13804F1E" w:rsidP="13804F1E" w:rsidRDefault="13804F1E" w14:paraId="19CBD777" w14:textId="3A3EE633">
            <w:pPr>
              <w:rPr>
                <w:b w:val="1"/>
                <w:bCs w:val="1"/>
              </w:rPr>
            </w:pPr>
            <w:r w:rsidRPr="13804F1E" w:rsidR="13804F1E">
              <w:rPr>
                <w:b w:val="1"/>
                <w:bCs w:val="1"/>
              </w:rPr>
              <w:t xml:space="preserve">Private </w:t>
            </w:r>
            <w:r w:rsidRPr="13804F1E" w:rsidR="13804F1E">
              <w:rPr>
                <w:b w:val="1"/>
                <w:bCs w:val="1"/>
              </w:rPr>
              <w:t>Responsibilities</w:t>
            </w:r>
            <w:r w:rsidRPr="13804F1E" w:rsidR="13804F1E">
              <w:rPr>
                <w:b w:val="1"/>
                <w:bCs w:val="1"/>
              </w:rPr>
              <w:t>:</w:t>
            </w:r>
          </w:p>
          <w:p w:rsidR="13804F1E" w:rsidP="26AD6153" w:rsidRDefault="13804F1E" w14:paraId="277F1582" w14:textId="3679C06F">
            <w:pPr>
              <w:pStyle w:val="ListParagraph"/>
              <w:numPr>
                <w:ilvl w:val="0"/>
                <w:numId w:val="29"/>
              </w:numPr>
              <w:rPr>
                <w:rFonts w:ascii="Times New Roman" w:hAnsi="Times New Roman" w:eastAsia="Times New Roman" w:cs="Times New Roman"/>
                <w:noProof w:val="0"/>
                <w:sz w:val="20"/>
                <w:szCs w:val="20"/>
                <w:lang w:val="en-US"/>
              </w:rPr>
            </w:pPr>
            <w:r w:rsidRPr="26AD6153" w:rsidR="157BE582">
              <w:rPr>
                <w:rFonts w:ascii="Times New Roman" w:hAnsi="Times New Roman" w:eastAsia="Times New Roman" w:cs="Times New Roman"/>
                <w:noProof w:val="0"/>
                <w:sz w:val="20"/>
                <w:szCs w:val="20"/>
                <w:lang w:val="en-US"/>
              </w:rPr>
              <w:t>Show scores to UI.</w:t>
            </w:r>
          </w:p>
        </w:tc>
        <w:tc>
          <w:tcPr>
            <w:tcW w:w="4680" w:type="dxa"/>
            <w:tcMar/>
          </w:tcPr>
          <w:p w:rsidR="13804F1E" w:rsidP="13804F1E" w:rsidRDefault="13804F1E" w14:paraId="5267A9CF">
            <w:pPr>
              <w:rPr>
                <w:b w:val="1"/>
                <w:bCs w:val="1"/>
              </w:rPr>
            </w:pPr>
          </w:p>
          <w:p w:rsidR="13804F1E" w:rsidP="13804F1E" w:rsidRDefault="13804F1E" w14:paraId="21BCE668" w14:textId="4A7E727F">
            <w:pPr>
              <w:rPr>
                <w:b w:val="1"/>
                <w:bCs w:val="1"/>
              </w:rPr>
            </w:pPr>
            <w:r w:rsidRPr="26AD6153" w:rsidR="6AD48EB1">
              <w:rPr>
                <w:b w:val="1"/>
                <w:bCs w:val="1"/>
              </w:rPr>
              <w:t>Collaborations</w:t>
            </w:r>
            <w:r w:rsidRPr="26AD6153" w:rsidR="6AD48EB1">
              <w:rPr>
                <w:b w:val="1"/>
                <w:bCs w:val="1"/>
              </w:rPr>
              <w:t>:</w:t>
            </w:r>
          </w:p>
          <w:p w:rsidR="13804F1E" w:rsidRDefault="13804F1E" w14:paraId="7C201F91" w14:textId="41242376">
            <w:r w:rsidR="40702CF7">
              <w:rPr/>
              <w:t xml:space="preserve">Collaborating Class: </w:t>
            </w:r>
            <w:r w:rsidR="40702CF7">
              <w:rPr/>
              <w:t>ExcercisePenaltyManager</w:t>
            </w:r>
            <w:r w:rsidR="40702CF7">
              <w:rPr/>
              <w:t xml:space="preserve"> | Contract #:</w:t>
            </w:r>
            <w:r w:rsidR="492DA2EC">
              <w:rPr/>
              <w:t>7</w:t>
            </w:r>
          </w:p>
          <w:p w:rsidR="13804F1E" w:rsidRDefault="13804F1E" w14:paraId="608DBDEA" w14:textId="7C27B948"/>
        </w:tc>
      </w:tr>
      <w:tr w:rsidR="13804F1E" w:rsidTr="26AD6153" w14:paraId="0568D659">
        <w:trPr>
          <w:trHeight w:val="300"/>
        </w:trPr>
        <w:tc>
          <w:tcPr>
            <w:tcW w:w="9198" w:type="dxa"/>
            <w:gridSpan w:val="2"/>
            <w:tcBorders>
              <w:bottom w:val="single" w:color="000000" w:themeColor="text1" w:sz="4"/>
            </w:tcBorders>
            <w:tcMar/>
          </w:tcPr>
          <w:p w:rsidR="13804F1E" w:rsidP="13804F1E" w:rsidRDefault="13804F1E" w14:paraId="5C7A7FEB">
            <w:pPr>
              <w:rPr>
                <w:b w:val="1"/>
                <w:bCs w:val="1"/>
              </w:rPr>
            </w:pPr>
            <w:r w:rsidRPr="13804F1E" w:rsidR="13804F1E">
              <w:rPr>
                <w:b w:val="1"/>
                <w:bCs w:val="1"/>
              </w:rPr>
              <w:t>Comments:</w:t>
            </w:r>
          </w:p>
          <w:p w:rsidR="13804F1E" w:rsidP="13804F1E" w:rsidRDefault="13804F1E" w14:paraId="13519865" w14:textId="6869E146">
            <w:pPr>
              <w:pStyle w:val="ListParagraph"/>
              <w:numPr>
                <w:ilvl w:val="0"/>
                <w:numId w:val="23"/>
              </w:numPr>
              <w:spacing w:before="0" w:beforeAutospacing="off" w:after="0" w:afterAutospacing="off"/>
              <w:rPr>
                <w:rFonts w:ascii="Times New Roman" w:hAnsi="Times New Roman" w:eastAsia="Times New Roman" w:cs="Times New Roman"/>
                <w:noProof w:val="0"/>
                <w:sz w:val="20"/>
                <w:szCs w:val="20"/>
                <w:lang w:val="en-US"/>
              </w:rPr>
            </w:pPr>
            <w:r w:rsidRPr="26AD6153" w:rsidR="61433676">
              <w:rPr>
                <w:rFonts w:ascii="Times New Roman" w:hAnsi="Times New Roman" w:eastAsia="Times New Roman" w:cs="Times New Roman"/>
                <w:noProof w:val="0"/>
                <w:sz w:val="20"/>
                <w:szCs w:val="20"/>
                <w:lang w:val="en-US"/>
              </w:rPr>
              <w:t>Gives performance report to user in friendly format.</w:t>
            </w:r>
          </w:p>
          <w:p w:rsidR="6DF77BAF" w:rsidP="26AD6153" w:rsidRDefault="6DF77BAF" w14:paraId="5DD5A44F" w14:textId="2023775E">
            <w:pPr>
              <w:pStyle w:val="ListParagraph"/>
              <w:numPr>
                <w:ilvl w:val="0"/>
                <w:numId w:val="23"/>
              </w:numPr>
              <w:spacing w:before="0" w:beforeAutospacing="off" w:after="0" w:afterAutospacing="off"/>
              <w:rPr>
                <w:rFonts w:ascii="Times New Roman" w:hAnsi="Times New Roman" w:eastAsia="Times New Roman" w:cs="Times New Roman"/>
                <w:noProof w:val="0"/>
                <w:sz w:val="20"/>
                <w:szCs w:val="20"/>
                <w:lang w:val="en-US"/>
              </w:rPr>
            </w:pPr>
            <w:r w:rsidRPr="26AD6153" w:rsidR="6DF77BAF">
              <w:rPr>
                <w:rFonts w:ascii="Times New Roman" w:hAnsi="Times New Roman" w:eastAsia="Times New Roman" w:cs="Times New Roman"/>
                <w:noProof w:val="0"/>
                <w:sz w:val="20"/>
                <w:szCs w:val="20"/>
                <w:lang w:val="en-US"/>
              </w:rPr>
              <w:t>Shows scores as well as progress</w:t>
            </w:r>
          </w:p>
          <w:p w:rsidR="13804F1E" w:rsidP="26AD6153" w:rsidRDefault="13804F1E" w14:paraId="597F9E0B" w14:textId="47860E6C">
            <w:pPr>
              <w:pStyle w:val="ListParagraph"/>
              <w:spacing w:before="0" w:beforeAutospacing="off" w:after="0" w:afterAutospacing="off"/>
              <w:ind w:left="720"/>
              <w:rPr>
                <w:rFonts w:ascii="Times New Roman" w:hAnsi="Times New Roman" w:eastAsia="Times New Roman" w:cs="Times New Roman"/>
                <w:noProof w:val="0"/>
                <w:sz w:val="20"/>
                <w:szCs w:val="20"/>
                <w:lang w:val="en-US"/>
              </w:rPr>
            </w:pPr>
          </w:p>
          <w:p w:rsidR="13804F1E" w:rsidRDefault="13804F1E" w14:paraId="50019F86" w14:textId="1B8AA1B3"/>
        </w:tc>
      </w:tr>
    </w:tbl>
    <w:p w:rsidR="13804F1E" w:rsidRDefault="13804F1E" w14:paraId="596B2C79" w14:textId="2A716DD8"/>
    <w:p w:rsidR="48F4B866" w:rsidP="13804F1E" w:rsidRDefault="48F4B866" w14:paraId="26A95C72" w14:textId="7D6FE2E7">
      <w:pPr>
        <w:pStyle w:val="Heading3"/>
        <w:rPr/>
      </w:pPr>
      <w:r w:rsidR="48F4B866">
        <w:rPr/>
        <w:t>Contract</w:t>
      </w:r>
      <w:r w:rsidR="126E3E2C">
        <w:rPr/>
        <w:t xml:space="preserve"> – Performance Report</w:t>
      </w:r>
    </w:p>
    <w:p w:rsidR="126E3E2C" w:rsidRDefault="126E3E2C" w14:paraId="375D3269" w14:textId="72F24020">
      <w:r w:rsidRPr="26AD6153" w:rsidR="126E3E2C">
        <w:rPr>
          <w:rFonts w:ascii="Times New Roman" w:hAnsi="Times New Roman" w:eastAsia="Times New Roman" w:cs="Times New Roman"/>
          <w:noProof w:val="0"/>
          <w:sz w:val="20"/>
          <w:szCs w:val="20"/>
          <w:lang w:val="en-US"/>
        </w:rPr>
        <w:t>The Performance Report contract is responsible for generating, storing, and retrieving user performance reports based on quiz results and exercise challenges completed during gameplay. This contract defines the methods and protocols needed to compile quiz scores, track completed exercise penalties, and produce a comprehensive report that summarizes the user’s performance. It ensures that reports are accurately generated by gathering data from the GameSession and Exercise Challenge subsystems. The contract also facilitates retrieving historical reports for users, allowing them to review and track their progress over time. To maintain data integrity, it interacts with the DatabaseManager for storing and accessing report data securely. By implementing these functionalities, the contract supports continuous feedback for users, helping them assess their performance and motivating them to improve in future sessions.</w:t>
      </w:r>
    </w:p>
    <w:p w:rsidR="13804F1E" w:rsidRDefault="13804F1E" w14:paraId="73C54BB9" w14:textId="29C246CE"/>
    <w:p w:rsidR="13804F1E" w:rsidP="13804F1E" w:rsidRDefault="13804F1E" w14:paraId="746C2FD5" w14:textId="53E3D741">
      <w:pPr>
        <w:pStyle w:val="Normal"/>
      </w:pPr>
    </w:p>
    <w:p w:rsidR="13804F1E" w:rsidP="13804F1E" w:rsidRDefault="13804F1E" w14:paraId="644713F5" w14:textId="3C02E526">
      <w:pPr>
        <w:pStyle w:val="Normal"/>
      </w:pPr>
    </w:p>
    <w:p w:rsidR="13804F1E" w:rsidP="13804F1E" w:rsidRDefault="13804F1E" w14:paraId="632470DD" w14:textId="28D39E59">
      <w:pPr>
        <w:pStyle w:val="Normal"/>
      </w:pPr>
    </w:p>
    <w:p w:rsidR="13804F1E" w:rsidP="13804F1E" w:rsidRDefault="13804F1E" w14:paraId="72FA0DF0" w14:textId="54C1F5A3">
      <w:pPr>
        <w:pStyle w:val="Normal"/>
      </w:pPr>
    </w:p>
    <w:p w:rsidR="13804F1E" w:rsidP="13804F1E" w:rsidRDefault="13804F1E" w14:paraId="37CDDE59" w14:textId="490DE72E">
      <w:pPr>
        <w:pStyle w:val="Normal"/>
      </w:pPr>
    </w:p>
    <w:p w:rsidR="13804F1E" w:rsidP="13804F1E" w:rsidRDefault="13804F1E" w14:paraId="208D2ACD" w14:textId="6BD12C3B">
      <w:pPr>
        <w:pStyle w:val="Normal"/>
      </w:pPr>
    </w:p>
    <w:p w:rsidR="13804F1E" w:rsidP="13804F1E" w:rsidRDefault="13804F1E" w14:paraId="1A05E2AE" w14:textId="6AE08F6C">
      <w:pPr>
        <w:pStyle w:val="Normal"/>
      </w:pPr>
    </w:p>
    <w:p w:rsidR="13804F1E" w:rsidP="13804F1E" w:rsidRDefault="13804F1E" w14:paraId="70FB1BEC" w14:textId="4A189F10">
      <w:pPr>
        <w:pStyle w:val="Normal"/>
      </w:pPr>
    </w:p>
    <w:p w:rsidR="13804F1E" w:rsidP="13804F1E" w:rsidRDefault="13804F1E" w14:paraId="2C341BD5" w14:textId="4E08A35F">
      <w:pPr>
        <w:pStyle w:val="Normal"/>
      </w:pPr>
    </w:p>
    <w:p w:rsidR="13804F1E" w:rsidP="13804F1E" w:rsidRDefault="13804F1E" w14:paraId="22FE60A5" w14:textId="028DB720">
      <w:pPr>
        <w:pStyle w:val="Normal"/>
      </w:pPr>
    </w:p>
    <w:p w:rsidR="13804F1E" w:rsidP="13804F1E" w:rsidRDefault="13804F1E" w14:paraId="77545E1F" w14:textId="0F10FBD2">
      <w:pPr>
        <w:pStyle w:val="Normal"/>
      </w:pPr>
    </w:p>
    <w:p w:rsidR="13804F1E" w:rsidP="13804F1E" w:rsidRDefault="13804F1E" w14:paraId="59331FEB" w14:textId="060FAB72">
      <w:pPr>
        <w:pStyle w:val="Normal"/>
      </w:pPr>
    </w:p>
    <w:p w:rsidR="13804F1E" w:rsidP="13804F1E" w:rsidRDefault="13804F1E" w14:paraId="4761BE3A" w14:textId="1DEA0BB0">
      <w:pPr>
        <w:pStyle w:val="Normal"/>
      </w:pPr>
    </w:p>
    <w:p w:rsidR="13804F1E" w:rsidP="13804F1E" w:rsidRDefault="13804F1E" w14:paraId="2333B144" w14:textId="6FFC6F8C">
      <w:pPr>
        <w:pStyle w:val="Normal"/>
      </w:pPr>
    </w:p>
    <w:p w:rsidR="13804F1E" w:rsidP="13804F1E" w:rsidRDefault="13804F1E" w14:paraId="3B717EA2" w14:textId="00946FD4">
      <w:pPr>
        <w:pStyle w:val="Normal"/>
      </w:pPr>
    </w:p>
    <w:p w:rsidR="13804F1E" w:rsidP="13804F1E" w:rsidRDefault="13804F1E" w14:paraId="031F5655" w14:textId="516813C5">
      <w:pPr>
        <w:pStyle w:val="Normal"/>
      </w:pPr>
    </w:p>
    <w:p w:rsidR="13804F1E" w:rsidP="13804F1E" w:rsidRDefault="13804F1E" w14:paraId="689C9B14" w14:textId="1085759C">
      <w:pPr>
        <w:pStyle w:val="Normal"/>
      </w:pPr>
    </w:p>
    <w:p w:rsidR="13804F1E" w:rsidP="13804F1E" w:rsidRDefault="13804F1E" w14:paraId="10148FEB" w14:textId="18518C90">
      <w:pPr>
        <w:pStyle w:val="Normal"/>
      </w:pPr>
    </w:p>
    <w:p w:rsidR="13804F1E" w:rsidP="13804F1E" w:rsidRDefault="13804F1E" w14:paraId="53DA7677" w14:textId="14E575CA">
      <w:pPr>
        <w:pStyle w:val="Normal"/>
      </w:pPr>
    </w:p>
    <w:p w:rsidR="13804F1E" w:rsidP="13804F1E" w:rsidRDefault="13804F1E" w14:paraId="65FC2758" w14:textId="2C685368">
      <w:pPr>
        <w:pStyle w:val="Normal"/>
      </w:pPr>
    </w:p>
    <w:p w:rsidR="13804F1E" w:rsidP="13804F1E" w:rsidRDefault="13804F1E" w14:paraId="4BA09403" w14:textId="430C0380">
      <w:pPr>
        <w:pStyle w:val="Normal"/>
      </w:pPr>
    </w:p>
    <w:p w:rsidR="13804F1E" w:rsidP="13804F1E" w:rsidRDefault="13804F1E" w14:paraId="12F421F5" w14:textId="5E6D325E">
      <w:pPr>
        <w:pStyle w:val="Normal"/>
      </w:pPr>
    </w:p>
    <w:p w:rsidR="13804F1E" w:rsidP="13804F1E" w:rsidRDefault="13804F1E" w14:paraId="70408833" w14:textId="025E5406">
      <w:pPr>
        <w:pStyle w:val="Normal"/>
      </w:pPr>
    </w:p>
    <w:p w:rsidR="13804F1E" w:rsidP="13804F1E" w:rsidRDefault="13804F1E" w14:paraId="1EF2CF37" w14:textId="24775ACE">
      <w:pPr>
        <w:pStyle w:val="Normal"/>
      </w:pPr>
    </w:p>
    <w:p w:rsidR="13804F1E" w:rsidP="13804F1E" w:rsidRDefault="13804F1E" w14:paraId="23E03C27" w14:textId="52E44189">
      <w:pPr>
        <w:pStyle w:val="Normal"/>
      </w:pPr>
    </w:p>
    <w:p w:rsidR="13804F1E" w:rsidP="13804F1E" w:rsidRDefault="13804F1E" w14:paraId="34DD58AF" w14:textId="6D302E66">
      <w:pPr>
        <w:pStyle w:val="Normal"/>
      </w:pPr>
    </w:p>
    <w:p w:rsidR="13804F1E" w:rsidP="13804F1E" w:rsidRDefault="13804F1E" w14:paraId="2DF7E860" w14:textId="2B631FC1">
      <w:pPr>
        <w:pStyle w:val="Normal"/>
      </w:pPr>
    </w:p>
    <w:p w:rsidR="13804F1E" w:rsidP="13804F1E" w:rsidRDefault="13804F1E" w14:paraId="33856E1E" w14:textId="411DAB80">
      <w:pPr>
        <w:pStyle w:val="Normal"/>
      </w:pPr>
    </w:p>
    <w:p w:rsidR="13804F1E" w:rsidP="13804F1E" w:rsidRDefault="13804F1E" w14:paraId="43604624" w14:textId="17852AD4">
      <w:pPr>
        <w:pStyle w:val="Normal"/>
      </w:pPr>
    </w:p>
    <w:p w:rsidR="13804F1E" w:rsidP="13804F1E" w:rsidRDefault="13804F1E" w14:paraId="621AF44E" w14:textId="6D683191">
      <w:pPr>
        <w:pStyle w:val="Normal"/>
      </w:pPr>
    </w:p>
    <w:p w:rsidR="13804F1E" w:rsidP="13804F1E" w:rsidRDefault="13804F1E" w14:paraId="3C21B82F" w14:textId="52B758B3">
      <w:pPr>
        <w:pStyle w:val="Normal"/>
      </w:pPr>
    </w:p>
    <w:p w:rsidR="13804F1E" w:rsidP="13804F1E" w:rsidRDefault="13804F1E" w14:paraId="1A4DE23A" w14:textId="3F7E26ED">
      <w:pPr>
        <w:pStyle w:val="Normal"/>
      </w:pPr>
    </w:p>
    <w:p w:rsidR="13804F1E" w:rsidP="13804F1E" w:rsidRDefault="13804F1E" w14:paraId="3D577AAB" w14:textId="7C2EACFD">
      <w:pPr>
        <w:pStyle w:val="Normal"/>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0A0" w:firstRow="1" w:lastRow="0" w:firstColumn="1" w:lastColumn="0" w:noHBand="0" w:noVBand="0"/>
      </w:tblPr>
      <w:tblGrid>
        <w:gridCol w:w="9198"/>
      </w:tblGrid>
      <w:tr w:rsidR="13804F1E" w:rsidTr="26AD6153" w14:paraId="0EFDEEFA">
        <w:trPr>
          <w:trHeight w:val="300"/>
        </w:trPr>
        <w:tc>
          <w:tcPr>
            <w:tcW w:w="9198" w:type="dxa"/>
            <w:tcMar/>
          </w:tcPr>
          <w:p w:rsidR="13804F1E" w:rsidRDefault="13804F1E" w14:paraId="0162EFB6" w14:textId="1A6E4715">
            <w:r w:rsidRPr="13804F1E" w:rsidR="13804F1E">
              <w:rPr>
                <w:b w:val="1"/>
                <w:bCs w:val="1"/>
              </w:rPr>
              <w:t>Subsystem Name:</w:t>
            </w:r>
            <w:r w:rsidR="13804F1E">
              <w:rPr/>
              <w:t xml:space="preserve"> </w:t>
            </w:r>
            <w:r w:rsidR="7A69D798">
              <w:rPr/>
              <w:t>Game Session Subsystem</w:t>
            </w:r>
          </w:p>
        </w:tc>
      </w:tr>
      <w:tr w:rsidR="13804F1E" w:rsidTr="26AD6153" w14:paraId="0FB0B895">
        <w:trPr>
          <w:trHeight w:val="300"/>
        </w:trPr>
        <w:tc>
          <w:tcPr>
            <w:tcW w:w="9198" w:type="dxa"/>
            <w:tcMar/>
          </w:tcPr>
          <w:p w:rsidR="13804F1E" w:rsidRDefault="13804F1E" w14:paraId="249C83D8" w14:textId="74201190">
            <w:pPr>
              <w:rPr>
                <w:b w:val="0"/>
                <w:bCs w:val="0"/>
              </w:rPr>
            </w:pPr>
            <w:r w:rsidRPr="26AD6153" w:rsidR="6AD48EB1">
              <w:rPr>
                <w:b w:val="1"/>
                <w:bCs w:val="1"/>
              </w:rPr>
              <w:t xml:space="preserve">Classes: </w:t>
            </w:r>
            <w:r w:rsidRPr="26AD6153" w:rsidR="42A0A597">
              <w:rPr>
                <w:b w:val="1"/>
                <w:bCs w:val="1"/>
              </w:rPr>
              <w:t>GameSession</w:t>
            </w:r>
          </w:p>
        </w:tc>
      </w:tr>
      <w:tr w:rsidR="13804F1E" w:rsidTr="26AD6153" w14:paraId="263A7E29">
        <w:trPr>
          <w:trHeight w:val="300"/>
        </w:trPr>
        <w:tc>
          <w:tcPr>
            <w:tcW w:w="9198" w:type="dxa"/>
            <w:tcMar/>
          </w:tcPr>
          <w:p w:rsidR="13804F1E" w:rsidRDefault="13804F1E" w14:paraId="4EC23B49" w14:textId="74F7B367">
            <w:r w:rsidRPr="13804F1E" w:rsidR="13804F1E">
              <w:rPr>
                <w:b w:val="1"/>
                <w:bCs w:val="1"/>
              </w:rPr>
              <w:t>Collaboration</w:t>
            </w:r>
            <w:r w:rsidRPr="13804F1E" w:rsidR="13804F1E">
              <w:rPr>
                <w:b w:val="1"/>
                <w:bCs w:val="1"/>
              </w:rPr>
              <w:t xml:space="preserve"> Graph: </w:t>
            </w:r>
            <w:r w:rsidR="13804F1E">
              <w:drawing>
                <wp:inline wp14:editId="688916A5" wp14:anchorId="774D71B5">
                  <wp:extent cx="3055885" cy="3779847"/>
                  <wp:effectExtent l="0" t="0" r="0" b="0"/>
                  <wp:docPr id="1271125737" name="" title=""/>
                  <wp:cNvGraphicFramePr>
                    <a:graphicFrameLocks noChangeAspect="1"/>
                  </wp:cNvGraphicFramePr>
                  <a:graphic>
                    <a:graphicData uri="http://schemas.openxmlformats.org/drawingml/2006/picture">
                      <pic:pic>
                        <pic:nvPicPr>
                          <pic:cNvPr id="0" name=""/>
                          <pic:cNvPicPr/>
                        </pic:nvPicPr>
                        <pic:blipFill>
                          <a:blip r:embed="R8f897d0ec10d4d9a">
                            <a:extLst>
                              <a:ext xmlns:a="http://schemas.openxmlformats.org/drawingml/2006/main" uri="{28A0092B-C50C-407E-A947-70E740481C1C}">
                                <a14:useLocalDpi val="0"/>
                              </a:ext>
                            </a:extLst>
                          </a:blip>
                          <a:stretch>
                            <a:fillRect/>
                          </a:stretch>
                        </pic:blipFill>
                        <pic:spPr>
                          <a:xfrm>
                            <a:off x="0" y="0"/>
                            <a:ext cx="3055885" cy="3779847"/>
                          </a:xfrm>
                          <a:prstGeom prst="rect">
                            <a:avLst/>
                          </a:prstGeom>
                        </pic:spPr>
                      </pic:pic>
                    </a:graphicData>
                  </a:graphic>
                </wp:inline>
              </w:drawing>
            </w:r>
          </w:p>
        </w:tc>
      </w:tr>
      <w:tr w:rsidR="13804F1E" w:rsidTr="26AD6153" w14:paraId="125F9A73">
        <w:trPr>
          <w:trHeight w:val="300"/>
        </w:trPr>
        <w:tc>
          <w:tcPr>
            <w:tcW w:w="9198" w:type="dxa"/>
            <w:tcMar/>
          </w:tcPr>
          <w:p w:rsidR="13804F1E" w:rsidP="26AD6153" w:rsidRDefault="13804F1E" w14:paraId="16C737FF" w14:textId="772147D7">
            <w:pPr>
              <w:pStyle w:val="Normal"/>
              <w:suppressLineNumbers w:val="0"/>
              <w:bidi w:val="0"/>
              <w:spacing w:before="0" w:beforeAutospacing="off" w:after="0" w:afterAutospacing="off" w:line="259" w:lineRule="auto"/>
              <w:ind w:left="0" w:right="0"/>
              <w:jc w:val="left"/>
              <w:rPr>
                <w:b w:val="1"/>
                <w:bCs w:val="1"/>
              </w:rPr>
            </w:pPr>
            <w:r w:rsidRPr="26AD6153" w:rsidR="08A2BC32">
              <w:rPr>
                <w:b w:val="1"/>
                <w:bCs w:val="1"/>
              </w:rPr>
              <w:t xml:space="preserve">Description: </w:t>
            </w:r>
            <w:r w:rsidRPr="26AD6153" w:rsidR="72239973">
              <w:rPr>
                <w:b w:val="1"/>
                <w:bCs w:val="1"/>
              </w:rPr>
              <w:t>Controls gameplay, managing quiz sequences and scoring.</w:t>
            </w:r>
          </w:p>
        </w:tc>
      </w:tr>
      <w:tr w:rsidR="13804F1E" w:rsidTr="26AD6153" w14:paraId="4CFB7EE0">
        <w:trPr>
          <w:trHeight w:val="300"/>
        </w:trPr>
        <w:tc>
          <w:tcPr>
            <w:tcW w:w="9198" w:type="dxa"/>
            <w:tcMar/>
          </w:tcPr>
          <w:p w:rsidR="13804F1E" w:rsidP="13804F1E" w:rsidRDefault="13804F1E" w14:noSpellErr="1" w14:paraId="705BB490" w14:textId="76F6B792">
            <w:pPr>
              <w:rPr>
                <w:b w:val="1"/>
                <w:bCs w:val="1"/>
              </w:rPr>
            </w:pPr>
            <w:r w:rsidRPr="13804F1E" w:rsidR="13804F1E">
              <w:rPr>
                <w:b w:val="1"/>
                <w:bCs w:val="1"/>
              </w:rPr>
              <w:t>Contracts:</w:t>
            </w:r>
          </w:p>
          <w:p w:rsidR="13804F1E" w:rsidP="13804F1E" w:rsidRDefault="13804F1E" w14:paraId="433E0198" w14:textId="726D1B45">
            <w:pPr>
              <w:pStyle w:val="ListParagraph"/>
              <w:numPr>
                <w:ilvl w:val="0"/>
                <w:numId w:val="25"/>
              </w:numPr>
              <w:spacing w:before="0" w:beforeAutospacing="off" w:after="0" w:afterAutospacing="off"/>
              <w:rPr>
                <w:noProof w:val="0"/>
                <w:lang w:val="en-US"/>
              </w:rPr>
            </w:pPr>
            <w:r w:rsidRPr="13804F1E" w:rsidR="13804F1E">
              <w:rPr>
                <w:b w:val="1"/>
                <w:bCs w:val="1"/>
                <w:noProof w:val="0"/>
                <w:lang w:val="en-US"/>
              </w:rPr>
              <w:t>UserAuthentication</w:t>
            </w:r>
            <w:r w:rsidRPr="13804F1E" w:rsidR="13804F1E">
              <w:rPr>
                <w:noProof w:val="0"/>
                <w:lang w:val="en-US"/>
              </w:rPr>
              <w:t>: Manages login, registration, and logout processes for users.</w:t>
            </w:r>
          </w:p>
          <w:p w:rsidR="13804F1E" w:rsidP="13804F1E" w:rsidRDefault="13804F1E" w14:paraId="283CD778" w14:textId="2F5A9A2A">
            <w:pPr>
              <w:pStyle w:val="ListParagraph"/>
              <w:numPr>
                <w:ilvl w:val="0"/>
                <w:numId w:val="25"/>
              </w:numPr>
              <w:spacing w:before="0" w:beforeAutospacing="off" w:after="0" w:afterAutospacing="off"/>
              <w:rPr>
                <w:noProof w:val="0"/>
                <w:lang w:val="en-US"/>
              </w:rPr>
            </w:pPr>
            <w:r w:rsidRPr="13804F1E" w:rsidR="13804F1E">
              <w:rPr>
                <w:b w:val="1"/>
                <w:bCs w:val="1"/>
                <w:noProof w:val="0"/>
                <w:lang w:val="en-US"/>
              </w:rPr>
              <w:t>UserProfile</w:t>
            </w:r>
            <w:r w:rsidRPr="13804F1E" w:rsidR="13804F1E">
              <w:rPr>
                <w:noProof w:val="0"/>
                <w:lang w:val="en-US"/>
              </w:rPr>
              <w:t>: Manages updating and retrieval of user profile details like quiz history and performance.</w:t>
            </w:r>
          </w:p>
          <w:p w:rsidR="13804F1E" w:rsidP="13804F1E" w:rsidRDefault="13804F1E" w14:paraId="5C0229EC" w14:textId="156B1A3D">
            <w:pPr>
              <w:rPr>
                <w:b w:val="1"/>
                <w:bCs w:val="1"/>
              </w:rPr>
            </w:pPr>
          </w:p>
        </w:tc>
      </w:tr>
    </w:tbl>
    <w:p w:rsidR="13804F1E" w:rsidRDefault="13804F1E" w14:paraId="783F9382"/>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0BF" w:firstRow="1" w:lastRow="0" w:firstColumn="1" w:lastColumn="0" w:noHBand="0" w:noVBand="0"/>
      </w:tblPr>
      <w:tblGrid>
        <w:gridCol w:w="4518"/>
        <w:gridCol w:w="4680"/>
      </w:tblGrid>
      <w:tr w:rsidR="13804F1E" w:rsidTr="26AD6153" w14:paraId="7715B6D5">
        <w:trPr>
          <w:trHeight w:val="300"/>
        </w:trPr>
        <w:tc>
          <w:tcPr>
            <w:tcW w:w="9198" w:type="dxa"/>
            <w:gridSpan w:val="2"/>
            <w:tcMar/>
          </w:tcPr>
          <w:p w:rsidR="13804F1E" w:rsidRDefault="13804F1E" w14:paraId="1E5F00B7" w14:textId="4FC74B73">
            <w:r w:rsidRPr="26AD6153" w:rsidR="6AD48EB1">
              <w:rPr>
                <w:b w:val="1"/>
                <w:bCs w:val="1"/>
              </w:rPr>
              <w:t>+</w:t>
            </w:r>
            <w:r w:rsidRPr="26AD6153" w:rsidR="6AD48EB1">
              <w:rPr>
                <w:b w:val="1"/>
                <w:bCs w:val="1"/>
              </w:rPr>
              <w:t>Class Name:</w:t>
            </w:r>
            <w:r w:rsidR="6AD48EB1">
              <w:rPr/>
              <w:t xml:space="preserve"> </w:t>
            </w:r>
            <w:r w:rsidR="486A2546">
              <w:rPr/>
              <w:t>GameSession</w:t>
            </w:r>
          </w:p>
        </w:tc>
      </w:tr>
      <w:tr w:rsidR="13804F1E" w:rsidTr="26AD6153" w14:paraId="6E010B93">
        <w:trPr>
          <w:trHeight w:val="300"/>
        </w:trPr>
        <w:tc>
          <w:tcPr>
            <w:tcW w:w="9198" w:type="dxa"/>
            <w:gridSpan w:val="2"/>
            <w:tcMar/>
          </w:tcPr>
          <w:p w:rsidR="13804F1E" w:rsidRDefault="13804F1E" w14:paraId="05A6F875" w14:textId="1721915B">
            <w:r w:rsidRPr="13804F1E" w:rsidR="13804F1E">
              <w:rPr>
                <w:b w:val="1"/>
                <w:bCs w:val="1"/>
              </w:rPr>
              <w:t xml:space="preserve">Description: </w:t>
            </w:r>
            <w:r w:rsidRPr="13804F1E" w:rsidR="13804F1E">
              <w:rPr>
                <w:rFonts w:ascii="Times New Roman" w:hAnsi="Times New Roman" w:eastAsia="Times New Roman" w:cs="Times New Roman"/>
                <w:noProof w:val="0"/>
                <w:sz w:val="20"/>
                <w:szCs w:val="20"/>
                <w:lang w:val="en-US"/>
              </w:rPr>
              <w:t>Handles the processes involved in authenticating users, including logging in, registering new accounts, and logging out.</w:t>
            </w:r>
          </w:p>
        </w:tc>
      </w:tr>
      <w:tr w:rsidR="13804F1E" w:rsidTr="26AD6153" w14:paraId="6E1BFF24">
        <w:trPr>
          <w:trHeight w:val="300"/>
        </w:trPr>
        <w:tc>
          <w:tcPr>
            <w:tcW w:w="9198" w:type="dxa"/>
            <w:gridSpan w:val="2"/>
            <w:tcMar/>
          </w:tcPr>
          <w:p w:rsidR="13804F1E" w:rsidP="13804F1E" w:rsidRDefault="13804F1E" w14:paraId="200AAB19" w14:textId="7831C21A">
            <w:pPr>
              <w:rPr>
                <w:b w:val="1"/>
                <w:bCs w:val="1"/>
              </w:rPr>
            </w:pPr>
            <w:r w:rsidRPr="13804F1E" w:rsidR="13804F1E">
              <w:rPr>
                <w:b w:val="1"/>
                <w:bCs w:val="1"/>
              </w:rPr>
              <w:t xml:space="preserve">Super classes: </w:t>
            </w:r>
            <w:r w:rsidRPr="13804F1E" w:rsidR="13804F1E">
              <w:rPr>
                <w:b w:val="1"/>
                <w:bCs w:val="1"/>
              </w:rPr>
              <w:t>UserAccountManager</w:t>
            </w:r>
          </w:p>
        </w:tc>
      </w:tr>
      <w:tr w:rsidR="13804F1E" w:rsidTr="26AD6153" w14:paraId="2431F0AB">
        <w:trPr>
          <w:trHeight w:val="300"/>
        </w:trPr>
        <w:tc>
          <w:tcPr>
            <w:tcW w:w="4518" w:type="dxa"/>
            <w:tcMar/>
          </w:tcPr>
          <w:p w:rsidR="13804F1E" w:rsidP="13804F1E" w:rsidRDefault="13804F1E" w14:paraId="35A98620" w14:textId="7D6B33D9">
            <w:pPr>
              <w:rPr>
                <w:b w:val="1"/>
                <w:bCs w:val="1"/>
              </w:rPr>
            </w:pPr>
            <w:r w:rsidRPr="13804F1E" w:rsidR="13804F1E">
              <w:rPr>
                <w:b w:val="1"/>
                <w:bCs w:val="1"/>
              </w:rPr>
              <w:t>Contracts:</w:t>
            </w:r>
          </w:p>
          <w:p w:rsidR="13804F1E" w:rsidRDefault="13804F1E" w14:paraId="498CD33B" w14:textId="1C1D19E1">
            <w:r w:rsidRPr="26AD6153" w:rsidR="6AD48EB1">
              <w:rPr>
                <w:b w:val="1"/>
                <w:bCs w:val="1"/>
              </w:rPr>
              <w:t>Contract 1</w:t>
            </w:r>
            <w:r w:rsidRPr="26AD6153" w:rsidR="6AD48EB1">
              <w:rPr>
                <w:b w:val="1"/>
                <w:bCs w:val="1"/>
              </w:rPr>
              <w:t xml:space="preserve">: </w:t>
            </w:r>
            <w:r w:rsidRPr="26AD6153" w:rsidR="646853E3">
              <w:rPr>
                <w:b w:val="1"/>
                <w:bCs w:val="1"/>
              </w:rPr>
              <w:t>Game Management</w:t>
            </w:r>
          </w:p>
          <w:p w:rsidR="13804F1E" w:rsidRDefault="13804F1E" w14:paraId="731E79AD" w14:textId="0C843DF1">
            <w:r w:rsidRPr="13804F1E" w:rsidR="13804F1E">
              <w:rPr>
                <w:b w:val="1"/>
                <w:bCs w:val="1"/>
              </w:rPr>
              <w:t>Description</w:t>
            </w:r>
            <w:r w:rsidRPr="13804F1E" w:rsidR="13804F1E">
              <w:rPr>
                <w:b w:val="1"/>
                <w:bCs w:val="1"/>
              </w:rPr>
              <w:t xml:space="preserve">: </w:t>
            </w:r>
            <w:r w:rsidRPr="13804F1E" w:rsidR="13804F1E">
              <w:rPr>
                <w:b w:val="1"/>
                <w:bCs w:val="1"/>
              </w:rPr>
              <w:t>Handles user login and logout, validating credentials, and maintaining active sessions.</w:t>
            </w:r>
          </w:p>
          <w:p w:rsidR="13804F1E" w:rsidRDefault="13804F1E" w14:paraId="09E41644" w14:textId="66C00685">
            <w:r w:rsidR="13804F1E">
              <w:rPr/>
              <w:t xml:space="preserve">- </w:t>
            </w:r>
            <w:r w:rsidR="13804F1E">
              <w:rPr/>
              <w:t>Allow users to change their passwords and update profile settings.</w:t>
            </w:r>
          </w:p>
          <w:p w:rsidR="13804F1E" w:rsidRDefault="13804F1E" w14:paraId="69C54C3E" w14:textId="2C824532">
            <w:r w:rsidR="13804F1E">
              <w:rPr/>
              <w:t xml:space="preserve">- </w:t>
            </w:r>
            <w:r w:rsidR="13804F1E">
              <w:rPr/>
              <w:t>Securely validate and save updated account information.</w:t>
            </w:r>
          </w:p>
          <w:p w:rsidR="13804F1E" w:rsidP="13804F1E" w:rsidRDefault="13804F1E" w14:paraId="73E32838">
            <w:pPr>
              <w:rPr>
                <w:b w:val="1"/>
                <w:bCs w:val="1"/>
              </w:rPr>
            </w:pPr>
          </w:p>
          <w:p w:rsidR="13804F1E" w:rsidP="13804F1E" w:rsidRDefault="13804F1E" w14:paraId="7FBB9FC0" w14:textId="3A3EE633">
            <w:pPr>
              <w:rPr>
                <w:b w:val="1"/>
                <w:bCs w:val="1"/>
              </w:rPr>
            </w:pPr>
            <w:r w:rsidRPr="13804F1E" w:rsidR="13804F1E">
              <w:rPr>
                <w:b w:val="1"/>
                <w:bCs w:val="1"/>
              </w:rPr>
              <w:t xml:space="preserve">Private </w:t>
            </w:r>
            <w:r w:rsidRPr="13804F1E" w:rsidR="13804F1E">
              <w:rPr>
                <w:b w:val="1"/>
                <w:bCs w:val="1"/>
              </w:rPr>
              <w:t>Responsibilities</w:t>
            </w:r>
            <w:r w:rsidRPr="13804F1E" w:rsidR="13804F1E">
              <w:rPr>
                <w:b w:val="1"/>
                <w:bCs w:val="1"/>
              </w:rPr>
              <w:t>:</w:t>
            </w:r>
          </w:p>
          <w:p w:rsidR="13804F1E" w:rsidRDefault="13804F1E" w14:paraId="3252E7A7" w14:textId="1005B51B">
            <w:r w:rsidRPr="13804F1E" w:rsidR="13804F1E">
              <w:rPr>
                <w:rFonts w:ascii="Times New Roman" w:hAnsi="Times New Roman" w:eastAsia="Times New Roman" w:cs="Times New Roman"/>
                <w:noProof w:val="0"/>
                <w:sz w:val="20"/>
                <w:szCs w:val="20"/>
                <w:lang w:val="en-US"/>
              </w:rPr>
              <w:t>- Encrypt user passwords before storage.</w:t>
            </w:r>
          </w:p>
          <w:p w:rsidR="13804F1E" w:rsidRDefault="13804F1E" w14:paraId="22A66BB1" w14:textId="51A50F48">
            <w:r w:rsidR="13804F1E">
              <w:rPr/>
              <w:t xml:space="preserve">- </w:t>
            </w:r>
            <w:r w:rsidR="13804F1E">
              <w:rPr/>
              <w:t>Handle session token generation and expiration.</w:t>
            </w:r>
          </w:p>
          <w:p w:rsidR="13804F1E" w:rsidP="13804F1E" w:rsidRDefault="13804F1E" w14:paraId="296ED1A6">
            <w:pPr>
              <w:rPr>
                <w:b w:val="1"/>
                <w:bCs w:val="1"/>
              </w:rPr>
            </w:pPr>
            <w:r w:rsidR="13804F1E">
              <w:rPr/>
              <w:t>…</w:t>
            </w:r>
          </w:p>
        </w:tc>
        <w:tc>
          <w:tcPr>
            <w:tcW w:w="4680" w:type="dxa"/>
            <w:tcMar/>
          </w:tcPr>
          <w:p w:rsidR="13804F1E" w:rsidP="13804F1E" w:rsidRDefault="13804F1E" w14:paraId="09557BF2">
            <w:pPr>
              <w:rPr>
                <w:b w:val="1"/>
                <w:bCs w:val="1"/>
              </w:rPr>
            </w:pPr>
          </w:p>
          <w:p w:rsidR="13804F1E" w:rsidP="13804F1E" w:rsidRDefault="13804F1E" w14:paraId="6876A4C0" w14:textId="4A7E727F">
            <w:pPr>
              <w:rPr>
                <w:b w:val="1"/>
                <w:bCs w:val="1"/>
              </w:rPr>
            </w:pPr>
            <w:r w:rsidRPr="13804F1E" w:rsidR="13804F1E">
              <w:rPr>
                <w:b w:val="1"/>
                <w:bCs w:val="1"/>
              </w:rPr>
              <w:t>Collaborations</w:t>
            </w:r>
            <w:r w:rsidRPr="13804F1E" w:rsidR="13804F1E">
              <w:rPr>
                <w:b w:val="1"/>
                <w:bCs w:val="1"/>
              </w:rPr>
              <w:t>:</w:t>
            </w:r>
          </w:p>
          <w:p w:rsidR="13804F1E" w:rsidRDefault="13804F1E" w14:paraId="009ECAF7" w14:textId="06F2F6B2">
            <w:r w:rsidR="13804F1E">
              <w:rPr/>
              <w:t xml:space="preserve">&lt; </w:t>
            </w:r>
            <w:r w:rsidR="13804F1E">
              <w:rPr/>
              <w:t>Collaborating class</w:t>
            </w:r>
            <w:r w:rsidR="13804F1E">
              <w:rPr/>
              <w:t xml:space="preserve"> with contract number</w:t>
            </w:r>
            <w:r w:rsidR="13804F1E">
              <w:rPr/>
              <w:t xml:space="preserve"> &gt;&gt;</w:t>
            </w:r>
          </w:p>
        </w:tc>
      </w:tr>
      <w:tr w:rsidR="13804F1E" w:rsidTr="26AD6153" w14:paraId="7C67466E">
        <w:trPr>
          <w:trHeight w:val="300"/>
        </w:trPr>
        <w:tc>
          <w:tcPr>
            <w:tcW w:w="9198" w:type="dxa"/>
            <w:gridSpan w:val="2"/>
            <w:tcBorders>
              <w:bottom w:val="single" w:color="000000" w:themeColor="text1" w:sz="4"/>
            </w:tcBorders>
            <w:tcMar/>
          </w:tcPr>
          <w:p w:rsidR="13804F1E" w:rsidP="13804F1E" w:rsidRDefault="13804F1E" w14:paraId="4E6067FA">
            <w:pPr>
              <w:rPr>
                <w:b w:val="1"/>
                <w:bCs w:val="1"/>
              </w:rPr>
            </w:pPr>
            <w:r w:rsidRPr="13804F1E" w:rsidR="13804F1E">
              <w:rPr>
                <w:b w:val="1"/>
                <w:bCs w:val="1"/>
              </w:rPr>
              <w:t>Comments:</w:t>
            </w:r>
          </w:p>
          <w:p w:rsidR="13804F1E" w:rsidP="26AD6153" w:rsidRDefault="13804F1E" w14:paraId="121F6FF5" w14:textId="2223E360">
            <w:pPr>
              <w:pStyle w:val="ListParagraph"/>
              <w:numPr>
                <w:ilvl w:val="0"/>
                <w:numId w:val="23"/>
              </w:numPr>
              <w:spacing w:before="0" w:beforeAutospacing="off" w:after="0" w:afterAutospacing="off"/>
              <w:rPr>
                <w:rFonts w:ascii="Times New Roman" w:hAnsi="Times New Roman" w:eastAsia="Times New Roman" w:cs="Times New Roman"/>
                <w:noProof w:val="0"/>
                <w:sz w:val="20"/>
                <w:szCs w:val="20"/>
                <w:lang w:val="en-US"/>
              </w:rPr>
            </w:pPr>
            <w:r w:rsidRPr="26AD6153" w:rsidR="6AD48EB1">
              <w:rPr>
                <w:rFonts w:ascii="Times New Roman" w:hAnsi="Times New Roman" w:eastAsia="Times New Roman" w:cs="Times New Roman"/>
                <w:noProof w:val="0"/>
                <w:sz w:val="20"/>
                <w:szCs w:val="20"/>
                <w:lang w:val="en-US"/>
              </w:rPr>
              <w:t xml:space="preserve">This class </w:t>
            </w:r>
            <w:r w:rsidRPr="26AD6153" w:rsidR="6AD48EB1">
              <w:rPr>
                <w:rFonts w:ascii="Times New Roman" w:hAnsi="Times New Roman" w:eastAsia="Times New Roman" w:cs="Times New Roman"/>
                <w:noProof w:val="0"/>
                <w:sz w:val="20"/>
                <w:szCs w:val="20"/>
                <w:lang w:val="en-US"/>
              </w:rPr>
              <w:t>requires</w:t>
            </w:r>
            <w:r w:rsidRPr="26AD6153" w:rsidR="6AD48EB1">
              <w:rPr>
                <w:rFonts w:ascii="Times New Roman" w:hAnsi="Times New Roman" w:eastAsia="Times New Roman" w:cs="Times New Roman"/>
                <w:noProof w:val="0"/>
                <w:sz w:val="20"/>
                <w:szCs w:val="20"/>
                <w:lang w:val="en-US"/>
              </w:rPr>
              <w:t xml:space="preserve"> secure encryption standards for password management.</w:t>
            </w:r>
          </w:p>
        </w:tc>
      </w:tr>
    </w:tbl>
    <w:p w:rsidR="13804F1E" w:rsidP="26AD6153" w:rsidRDefault="13804F1E" w14:paraId="06B4EA4E" w14:textId="7F9C5879">
      <w:pPr>
        <w:pStyle w:val="Normal"/>
      </w:pPr>
    </w:p>
    <w:p w:rsidR="13804F1E" w:rsidRDefault="13804F1E" w14:paraId="49A7D57B" w14:textId="7F56BBD2"/>
    <w:p w:rsidR="13804F1E" w:rsidRDefault="13804F1E" w14:paraId="5D8EEEDC" w14:textId="7D050890"/>
    <w:p w:rsidR="13804F1E" w:rsidRDefault="13804F1E" w14:paraId="7AA082D1" w14:textId="03AE9B6A"/>
    <w:p w:rsidR="13804F1E" w:rsidRDefault="13804F1E" w14:paraId="2CFC17BB" w14:textId="773FA1FB"/>
    <w:p w:rsidR="13804F1E" w:rsidRDefault="13804F1E" w14:paraId="0A4A8340" w14:textId="263C8C50"/>
    <w:p w:rsidR="13804F1E" w:rsidRDefault="13804F1E" w14:paraId="4F95475E" w14:textId="65019224"/>
    <w:p w:rsidR="13804F1E" w:rsidRDefault="13804F1E" w14:paraId="7180C7CA" w14:textId="2FEAFC94"/>
    <w:p w:rsidR="13804F1E" w:rsidRDefault="13804F1E" w14:paraId="50DDF2C9" w14:textId="2F28AF48"/>
    <w:p w:rsidR="13804F1E" w:rsidRDefault="13804F1E" w14:paraId="27ACF34A" w14:textId="03D616FC"/>
    <w:p w:rsidR="13804F1E" w:rsidRDefault="13804F1E" w14:paraId="1B388FBF" w14:textId="21127BD7"/>
    <w:p w:rsidR="13804F1E" w:rsidRDefault="13804F1E" w14:paraId="1C63B79E" w14:textId="6D4063CF"/>
    <w:p w:rsidR="13804F1E" w:rsidRDefault="13804F1E" w14:paraId="28468F04" w14:textId="04C726B8"/>
    <w:p w:rsidR="13804F1E" w:rsidRDefault="13804F1E" w14:paraId="72AB2D92" w14:textId="265ECA53"/>
    <w:p w:rsidR="13804F1E" w:rsidRDefault="13804F1E" w14:paraId="0EEAB16F" w14:textId="7A5D0ABA"/>
    <w:p w:rsidR="13804F1E" w:rsidRDefault="13804F1E" w14:paraId="23EC5C1C" w14:textId="1C8AB019"/>
    <w:p w:rsidR="13804F1E" w:rsidRDefault="13804F1E" w14:paraId="14E30C68" w14:textId="42451C6F"/>
    <w:p w:rsidR="13804F1E" w:rsidRDefault="13804F1E" w14:paraId="2C51102D" w14:textId="0B655447"/>
    <w:p w:rsidR="13804F1E" w:rsidRDefault="13804F1E" w14:paraId="2E28778B" w14:textId="3C8EF729"/>
    <w:p w:rsidR="13804F1E" w:rsidRDefault="13804F1E" w14:paraId="11511035" w14:textId="7564B630"/>
    <w:p w:rsidR="13804F1E" w:rsidRDefault="13804F1E" w14:paraId="2A237475" w14:textId="07295A20"/>
    <w:p w:rsidR="13804F1E" w:rsidRDefault="13804F1E" w14:paraId="21BB3F19" w14:textId="5C4EC750"/>
    <w:p w:rsidR="13804F1E" w:rsidRDefault="13804F1E" w14:paraId="6E0A268C" w14:textId="05E238E8"/>
    <w:p w:rsidR="13804F1E" w:rsidRDefault="13804F1E" w14:paraId="5ABAA9D3" w14:textId="53457B8E"/>
    <w:p w:rsidR="13804F1E" w:rsidRDefault="13804F1E" w14:paraId="188367B3" w14:textId="09DFD608"/>
    <w:p w:rsidR="13804F1E" w:rsidRDefault="13804F1E" w14:paraId="2D27B635" w14:textId="59F8D1F0"/>
    <w:p w:rsidR="13804F1E" w:rsidRDefault="13804F1E" w14:paraId="0A8E7C7C" w14:textId="0621084D"/>
    <w:p w:rsidR="13804F1E" w:rsidRDefault="13804F1E" w14:paraId="2B3A75EC" w14:textId="34965CBD"/>
    <w:p w:rsidR="13804F1E" w:rsidRDefault="13804F1E" w14:paraId="42BCA607" w14:textId="1C548B08"/>
    <w:p w:rsidR="13804F1E" w:rsidRDefault="13804F1E" w14:paraId="138E8705" w14:textId="07268125"/>
    <w:p w:rsidR="13804F1E" w:rsidRDefault="13804F1E" w14:paraId="18E27E4B" w14:textId="376158A8"/>
    <w:p w:rsidR="26AD6153" w:rsidRDefault="26AD6153" w14:paraId="0E13D54D" w14:textId="756EC0B5"/>
    <w:p w:rsidR="26AD6153" w:rsidRDefault="26AD6153" w14:paraId="532643B7" w14:textId="6615FCB7"/>
    <w:p w:rsidR="26AD6153" w:rsidRDefault="26AD6153" w14:paraId="1E11D105" w14:textId="79A32686"/>
    <w:p w:rsidR="13804F1E" w:rsidP="13804F1E" w:rsidRDefault="13804F1E" w14:paraId="22B783BD" w14:textId="5856E860">
      <w:pPr>
        <w:pStyle w:val="Normal"/>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0A0" w:firstRow="1" w:lastRow="0" w:firstColumn="1" w:lastColumn="0" w:noHBand="0" w:noVBand="0"/>
      </w:tblPr>
      <w:tblGrid>
        <w:gridCol w:w="9198"/>
      </w:tblGrid>
      <w:tr w:rsidR="13804F1E" w:rsidTr="13804F1E" w14:paraId="5671DF90">
        <w:trPr>
          <w:trHeight w:val="300"/>
        </w:trPr>
        <w:tc>
          <w:tcPr>
            <w:tcW w:w="9198" w:type="dxa"/>
            <w:tcMar/>
          </w:tcPr>
          <w:p w:rsidR="13804F1E" w:rsidRDefault="13804F1E" w14:paraId="65214ADA" w14:textId="62B863F2">
            <w:r w:rsidRPr="13804F1E" w:rsidR="13804F1E">
              <w:rPr>
                <w:b w:val="1"/>
                <w:bCs w:val="1"/>
              </w:rPr>
              <w:t>Subsystem Name:</w:t>
            </w:r>
            <w:r w:rsidR="13804F1E">
              <w:rPr/>
              <w:t xml:space="preserve"> </w:t>
            </w:r>
            <w:r w:rsidR="492D1493">
              <w:rPr/>
              <w:t>Database Management Subsystem</w:t>
            </w:r>
          </w:p>
        </w:tc>
      </w:tr>
      <w:tr w:rsidR="13804F1E" w:rsidTr="13804F1E" w14:paraId="665425E1">
        <w:trPr>
          <w:trHeight w:val="300"/>
        </w:trPr>
        <w:tc>
          <w:tcPr>
            <w:tcW w:w="9198" w:type="dxa"/>
            <w:tcMar/>
          </w:tcPr>
          <w:p w:rsidR="13804F1E" w:rsidRDefault="13804F1E" w14:paraId="6D720692" w14:textId="32274EC2">
            <w:pPr>
              <w:rPr>
                <w:b w:val="0"/>
                <w:bCs w:val="0"/>
              </w:rPr>
            </w:pPr>
            <w:r w:rsidRPr="13804F1E" w:rsidR="13804F1E">
              <w:rPr>
                <w:b w:val="1"/>
                <w:bCs w:val="1"/>
              </w:rPr>
              <w:t xml:space="preserve">Classes: </w:t>
            </w:r>
            <w:r w:rsidRPr="13804F1E" w:rsidR="13804F1E">
              <w:rPr>
                <w:b w:val="1"/>
                <w:bCs w:val="1"/>
              </w:rPr>
              <w:t>QuizManager, QuestionManager</w:t>
            </w:r>
          </w:p>
        </w:tc>
      </w:tr>
      <w:tr w:rsidR="13804F1E" w:rsidTr="13804F1E" w14:paraId="3501B76F">
        <w:trPr>
          <w:trHeight w:val="300"/>
        </w:trPr>
        <w:tc>
          <w:tcPr>
            <w:tcW w:w="9198" w:type="dxa"/>
            <w:tcMar/>
          </w:tcPr>
          <w:p w:rsidR="13804F1E" w:rsidRDefault="13804F1E" w14:paraId="2FA7C4B1" w14:textId="417F6B2D">
            <w:r w:rsidRPr="13804F1E" w:rsidR="13804F1E">
              <w:rPr>
                <w:b w:val="1"/>
                <w:bCs w:val="1"/>
              </w:rPr>
              <w:t>Collaboration</w:t>
            </w:r>
            <w:r w:rsidRPr="13804F1E" w:rsidR="13804F1E">
              <w:rPr>
                <w:b w:val="1"/>
                <w:bCs w:val="1"/>
              </w:rPr>
              <w:t xml:space="preserve"> Graph: </w:t>
            </w:r>
            <w:r w:rsidR="13804F1E">
              <w:drawing>
                <wp:inline wp14:editId="291A156F" wp14:anchorId="587CBE30">
                  <wp:extent cx="1950889" cy="4397121"/>
                  <wp:effectExtent l="0" t="0" r="0" b="0"/>
                  <wp:docPr id="706978341" name="" title="Inserting image..."/>
                  <wp:cNvGraphicFramePr>
                    <a:graphicFrameLocks noChangeAspect="1"/>
                  </wp:cNvGraphicFramePr>
                  <a:graphic>
                    <a:graphicData uri="http://schemas.openxmlformats.org/drawingml/2006/picture">
                      <pic:pic>
                        <pic:nvPicPr>
                          <pic:cNvPr id="0" name=""/>
                          <pic:cNvPicPr/>
                        </pic:nvPicPr>
                        <pic:blipFill>
                          <a:blip r:embed="R378d3aa0479649ab">
                            <a:extLst>
                              <a:ext xmlns:a="http://schemas.openxmlformats.org/drawingml/2006/main" uri="{28A0092B-C50C-407E-A947-70E740481C1C}">
                                <a14:useLocalDpi val="0"/>
                              </a:ext>
                            </a:extLst>
                          </a:blip>
                          <a:stretch>
                            <a:fillRect/>
                          </a:stretch>
                        </pic:blipFill>
                        <pic:spPr>
                          <a:xfrm>
                            <a:off x="0" y="0"/>
                            <a:ext cx="1950889" cy="4397121"/>
                          </a:xfrm>
                          <a:prstGeom prst="rect">
                            <a:avLst/>
                          </a:prstGeom>
                        </pic:spPr>
                      </pic:pic>
                    </a:graphicData>
                  </a:graphic>
                </wp:inline>
              </w:drawing>
            </w:r>
          </w:p>
        </w:tc>
      </w:tr>
      <w:tr w:rsidR="13804F1E" w:rsidTr="13804F1E" w14:paraId="418854BF">
        <w:trPr>
          <w:trHeight w:val="300"/>
        </w:trPr>
        <w:tc>
          <w:tcPr>
            <w:tcW w:w="9198" w:type="dxa"/>
            <w:tcMar/>
          </w:tcPr>
          <w:p w:rsidR="13804F1E" w:rsidP="13804F1E" w:rsidRDefault="13804F1E" w14:paraId="088EAE66" w14:textId="1F8EC770">
            <w:pPr>
              <w:pStyle w:val="Normal"/>
              <w:suppressLineNumbers w:val="0"/>
              <w:bidi w:val="0"/>
              <w:spacing w:before="0" w:beforeAutospacing="off" w:after="0" w:afterAutospacing="off" w:line="259" w:lineRule="auto"/>
              <w:ind w:left="0" w:right="0"/>
              <w:jc w:val="left"/>
            </w:pPr>
            <w:r w:rsidRPr="13804F1E" w:rsidR="13804F1E">
              <w:rPr>
                <w:b w:val="1"/>
                <w:bCs w:val="1"/>
              </w:rPr>
              <w:t>``</w:t>
            </w:r>
          </w:p>
        </w:tc>
      </w:tr>
      <w:tr w:rsidR="13804F1E" w:rsidTr="13804F1E" w14:paraId="1EDE84DE">
        <w:trPr>
          <w:trHeight w:val="300"/>
        </w:trPr>
        <w:tc>
          <w:tcPr>
            <w:tcW w:w="9198" w:type="dxa"/>
            <w:tcMar/>
          </w:tcPr>
          <w:p w:rsidR="13804F1E" w:rsidP="13804F1E" w:rsidRDefault="13804F1E" w14:noSpellErr="1" w14:paraId="3BED9A3C" w14:textId="76F6B792">
            <w:pPr>
              <w:rPr>
                <w:b w:val="1"/>
                <w:bCs w:val="1"/>
              </w:rPr>
            </w:pPr>
            <w:r w:rsidRPr="13804F1E" w:rsidR="13804F1E">
              <w:rPr>
                <w:b w:val="1"/>
                <w:bCs w:val="1"/>
              </w:rPr>
              <w:t>Contracts:</w:t>
            </w:r>
          </w:p>
          <w:p w:rsidR="13804F1E" w:rsidP="13804F1E" w:rsidRDefault="13804F1E" w14:paraId="5E374A0D" w14:textId="726D1B45">
            <w:pPr>
              <w:pStyle w:val="ListParagraph"/>
              <w:numPr>
                <w:ilvl w:val="0"/>
                <w:numId w:val="25"/>
              </w:numPr>
              <w:spacing w:before="0" w:beforeAutospacing="off" w:after="0" w:afterAutospacing="off"/>
              <w:rPr>
                <w:noProof w:val="0"/>
                <w:lang w:val="en-US"/>
              </w:rPr>
            </w:pPr>
            <w:r w:rsidRPr="13804F1E" w:rsidR="13804F1E">
              <w:rPr>
                <w:b w:val="1"/>
                <w:bCs w:val="1"/>
                <w:noProof w:val="0"/>
                <w:lang w:val="en-US"/>
              </w:rPr>
              <w:t>UserAuthentication</w:t>
            </w:r>
            <w:r w:rsidRPr="13804F1E" w:rsidR="13804F1E">
              <w:rPr>
                <w:noProof w:val="0"/>
                <w:lang w:val="en-US"/>
              </w:rPr>
              <w:t>: Manages login, registration, and logout processes for users.</w:t>
            </w:r>
          </w:p>
          <w:p w:rsidR="13804F1E" w:rsidP="13804F1E" w:rsidRDefault="13804F1E" w14:paraId="33D70BB8" w14:textId="2F5A9A2A">
            <w:pPr>
              <w:pStyle w:val="ListParagraph"/>
              <w:numPr>
                <w:ilvl w:val="0"/>
                <w:numId w:val="25"/>
              </w:numPr>
              <w:spacing w:before="0" w:beforeAutospacing="off" w:after="0" w:afterAutospacing="off"/>
              <w:rPr>
                <w:noProof w:val="0"/>
                <w:lang w:val="en-US"/>
              </w:rPr>
            </w:pPr>
            <w:r w:rsidRPr="13804F1E" w:rsidR="13804F1E">
              <w:rPr>
                <w:b w:val="1"/>
                <w:bCs w:val="1"/>
                <w:noProof w:val="0"/>
                <w:lang w:val="en-US"/>
              </w:rPr>
              <w:t>UserProfile</w:t>
            </w:r>
            <w:r w:rsidRPr="13804F1E" w:rsidR="13804F1E">
              <w:rPr>
                <w:noProof w:val="0"/>
                <w:lang w:val="en-US"/>
              </w:rPr>
              <w:t>: Manages updating and retrieval of user profile details like quiz history and performance.</w:t>
            </w:r>
          </w:p>
          <w:p w:rsidR="13804F1E" w:rsidP="13804F1E" w:rsidRDefault="13804F1E" w14:paraId="02EC1A4B" w14:textId="156B1A3D">
            <w:pPr>
              <w:rPr>
                <w:b w:val="1"/>
                <w:bCs w:val="1"/>
              </w:rPr>
            </w:pPr>
          </w:p>
        </w:tc>
      </w:tr>
    </w:tbl>
    <w:p w:rsidR="13804F1E" w:rsidRDefault="13804F1E" w14:paraId="07354F54" w14:textId="72DFEFEF"/>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0BF" w:firstRow="1" w:lastRow="0" w:firstColumn="1" w:lastColumn="0" w:noHBand="0" w:noVBand="0"/>
      </w:tblPr>
      <w:tblGrid>
        <w:gridCol w:w="4518"/>
        <w:gridCol w:w="4680"/>
      </w:tblGrid>
      <w:tr w:rsidR="13804F1E" w:rsidTr="13804F1E" w14:paraId="5F1F19B8">
        <w:trPr>
          <w:trHeight w:val="300"/>
        </w:trPr>
        <w:tc>
          <w:tcPr>
            <w:tcW w:w="9198" w:type="dxa"/>
            <w:gridSpan w:val="2"/>
            <w:tcMar/>
          </w:tcPr>
          <w:p w:rsidR="13804F1E" w:rsidRDefault="13804F1E" w14:paraId="4C60A8EC" w14:textId="6B1D8AB3">
            <w:r w:rsidRPr="13804F1E" w:rsidR="13804F1E">
              <w:rPr>
                <w:b w:val="1"/>
                <w:bCs w:val="1"/>
              </w:rPr>
              <w:t>+</w:t>
            </w:r>
            <w:r w:rsidRPr="13804F1E" w:rsidR="13804F1E">
              <w:rPr>
                <w:b w:val="1"/>
                <w:bCs w:val="1"/>
              </w:rPr>
              <w:t>Class Name:</w:t>
            </w:r>
            <w:r w:rsidR="13804F1E">
              <w:rPr/>
              <w:t xml:space="preserve"> </w:t>
            </w:r>
            <w:r w:rsidR="13804F1E">
              <w:rPr/>
              <w:t>UserAuthentication</w:t>
            </w:r>
          </w:p>
        </w:tc>
      </w:tr>
      <w:tr w:rsidR="13804F1E" w:rsidTr="13804F1E" w14:paraId="5335DFDD">
        <w:trPr>
          <w:trHeight w:val="300"/>
        </w:trPr>
        <w:tc>
          <w:tcPr>
            <w:tcW w:w="9198" w:type="dxa"/>
            <w:gridSpan w:val="2"/>
            <w:tcMar/>
          </w:tcPr>
          <w:p w:rsidR="13804F1E" w:rsidRDefault="13804F1E" w14:paraId="688065CF" w14:textId="1721915B">
            <w:r w:rsidRPr="13804F1E" w:rsidR="13804F1E">
              <w:rPr>
                <w:b w:val="1"/>
                <w:bCs w:val="1"/>
              </w:rPr>
              <w:t xml:space="preserve">Description: </w:t>
            </w:r>
            <w:r w:rsidRPr="13804F1E" w:rsidR="13804F1E">
              <w:rPr>
                <w:rFonts w:ascii="Times New Roman" w:hAnsi="Times New Roman" w:eastAsia="Times New Roman" w:cs="Times New Roman"/>
                <w:noProof w:val="0"/>
                <w:sz w:val="20"/>
                <w:szCs w:val="20"/>
                <w:lang w:val="en-US"/>
              </w:rPr>
              <w:t>Handles the processes involved in authenticating users, including logging in, registering new accounts, and logging out.</w:t>
            </w:r>
          </w:p>
        </w:tc>
      </w:tr>
      <w:tr w:rsidR="13804F1E" w:rsidTr="13804F1E" w14:paraId="02AD039A">
        <w:trPr>
          <w:trHeight w:val="300"/>
        </w:trPr>
        <w:tc>
          <w:tcPr>
            <w:tcW w:w="9198" w:type="dxa"/>
            <w:gridSpan w:val="2"/>
            <w:tcMar/>
          </w:tcPr>
          <w:p w:rsidR="13804F1E" w:rsidP="13804F1E" w:rsidRDefault="13804F1E" w14:paraId="751BC4E6" w14:textId="7831C21A">
            <w:pPr>
              <w:rPr>
                <w:b w:val="1"/>
                <w:bCs w:val="1"/>
              </w:rPr>
            </w:pPr>
            <w:r w:rsidRPr="13804F1E" w:rsidR="13804F1E">
              <w:rPr>
                <w:b w:val="1"/>
                <w:bCs w:val="1"/>
              </w:rPr>
              <w:t xml:space="preserve">Super classes: </w:t>
            </w:r>
            <w:r w:rsidRPr="13804F1E" w:rsidR="13804F1E">
              <w:rPr>
                <w:b w:val="1"/>
                <w:bCs w:val="1"/>
              </w:rPr>
              <w:t>UserAccountManager</w:t>
            </w:r>
          </w:p>
        </w:tc>
      </w:tr>
      <w:tr w:rsidR="13804F1E" w:rsidTr="13804F1E" w14:paraId="5978D924">
        <w:trPr>
          <w:trHeight w:val="300"/>
        </w:trPr>
        <w:tc>
          <w:tcPr>
            <w:tcW w:w="4518" w:type="dxa"/>
            <w:tcMar/>
          </w:tcPr>
          <w:p w:rsidR="13804F1E" w:rsidP="13804F1E" w:rsidRDefault="13804F1E" w14:paraId="113123EE" w14:textId="7D6B33D9">
            <w:pPr>
              <w:rPr>
                <w:b w:val="1"/>
                <w:bCs w:val="1"/>
              </w:rPr>
            </w:pPr>
            <w:r w:rsidRPr="13804F1E" w:rsidR="13804F1E">
              <w:rPr>
                <w:b w:val="1"/>
                <w:bCs w:val="1"/>
              </w:rPr>
              <w:t>Contracts:</w:t>
            </w:r>
          </w:p>
          <w:p w:rsidR="13804F1E" w:rsidRDefault="13804F1E" w14:paraId="0ACD1D36" w14:textId="7DE6403A">
            <w:r w:rsidRPr="13804F1E" w:rsidR="13804F1E">
              <w:rPr>
                <w:b w:val="1"/>
                <w:bCs w:val="1"/>
              </w:rPr>
              <w:t>Contract 1</w:t>
            </w:r>
            <w:r w:rsidRPr="13804F1E" w:rsidR="13804F1E">
              <w:rPr>
                <w:b w:val="1"/>
                <w:bCs w:val="1"/>
              </w:rPr>
              <w:t xml:space="preserve">: </w:t>
            </w:r>
            <w:r w:rsidRPr="13804F1E" w:rsidR="13804F1E">
              <w:rPr>
                <w:b w:val="1"/>
                <w:bCs w:val="1"/>
              </w:rPr>
              <w:t>User Authentication</w:t>
            </w:r>
          </w:p>
          <w:p w:rsidR="13804F1E" w:rsidRDefault="13804F1E" w14:paraId="2A831BFC" w14:textId="0C843DF1">
            <w:r w:rsidRPr="13804F1E" w:rsidR="13804F1E">
              <w:rPr>
                <w:b w:val="1"/>
                <w:bCs w:val="1"/>
              </w:rPr>
              <w:t>Description</w:t>
            </w:r>
            <w:r w:rsidRPr="13804F1E" w:rsidR="13804F1E">
              <w:rPr>
                <w:b w:val="1"/>
                <w:bCs w:val="1"/>
              </w:rPr>
              <w:t xml:space="preserve">: </w:t>
            </w:r>
            <w:r w:rsidRPr="13804F1E" w:rsidR="13804F1E">
              <w:rPr>
                <w:b w:val="1"/>
                <w:bCs w:val="1"/>
              </w:rPr>
              <w:t>Handles user login and logout, validating credentials, and maintaining active sessions.</w:t>
            </w:r>
          </w:p>
          <w:p w:rsidR="13804F1E" w:rsidRDefault="13804F1E" w14:paraId="0C6C7CF9" w14:textId="66C00685">
            <w:r w:rsidR="13804F1E">
              <w:rPr/>
              <w:t xml:space="preserve">- </w:t>
            </w:r>
            <w:r w:rsidR="13804F1E">
              <w:rPr/>
              <w:t>Allow users to change their passwords and update profile settings.</w:t>
            </w:r>
          </w:p>
          <w:p w:rsidR="13804F1E" w:rsidRDefault="13804F1E" w14:paraId="339274D8" w14:textId="2C824532">
            <w:r w:rsidR="13804F1E">
              <w:rPr/>
              <w:t xml:space="preserve">- </w:t>
            </w:r>
            <w:r w:rsidR="13804F1E">
              <w:rPr/>
              <w:t>Securely validate and save updated account information.</w:t>
            </w:r>
          </w:p>
          <w:p w:rsidR="13804F1E" w:rsidP="13804F1E" w:rsidRDefault="13804F1E" w14:paraId="005A1D04">
            <w:pPr>
              <w:rPr>
                <w:b w:val="1"/>
                <w:bCs w:val="1"/>
              </w:rPr>
            </w:pPr>
          </w:p>
          <w:p w:rsidR="13804F1E" w:rsidP="13804F1E" w:rsidRDefault="13804F1E" w14:paraId="32331F66" w14:textId="3A3EE633">
            <w:pPr>
              <w:rPr>
                <w:b w:val="1"/>
                <w:bCs w:val="1"/>
              </w:rPr>
            </w:pPr>
            <w:r w:rsidRPr="13804F1E" w:rsidR="13804F1E">
              <w:rPr>
                <w:b w:val="1"/>
                <w:bCs w:val="1"/>
              </w:rPr>
              <w:t xml:space="preserve">Private </w:t>
            </w:r>
            <w:r w:rsidRPr="13804F1E" w:rsidR="13804F1E">
              <w:rPr>
                <w:b w:val="1"/>
                <w:bCs w:val="1"/>
              </w:rPr>
              <w:t>Responsibilities</w:t>
            </w:r>
            <w:r w:rsidRPr="13804F1E" w:rsidR="13804F1E">
              <w:rPr>
                <w:b w:val="1"/>
                <w:bCs w:val="1"/>
              </w:rPr>
              <w:t>:</w:t>
            </w:r>
          </w:p>
          <w:p w:rsidR="13804F1E" w:rsidRDefault="13804F1E" w14:paraId="1DCFEA8D" w14:textId="1005B51B">
            <w:r w:rsidRPr="13804F1E" w:rsidR="13804F1E">
              <w:rPr>
                <w:rFonts w:ascii="Times New Roman" w:hAnsi="Times New Roman" w:eastAsia="Times New Roman" w:cs="Times New Roman"/>
                <w:noProof w:val="0"/>
                <w:sz w:val="20"/>
                <w:szCs w:val="20"/>
                <w:lang w:val="en-US"/>
              </w:rPr>
              <w:t>- Encrypt user passwords before storage.</w:t>
            </w:r>
          </w:p>
          <w:p w:rsidR="13804F1E" w:rsidRDefault="13804F1E" w14:paraId="154DF3D5" w14:textId="51A50F48">
            <w:r w:rsidR="13804F1E">
              <w:rPr/>
              <w:t xml:space="preserve">- </w:t>
            </w:r>
            <w:r w:rsidR="13804F1E">
              <w:rPr/>
              <w:t>Handle session token generation and expiration.</w:t>
            </w:r>
          </w:p>
          <w:p w:rsidR="13804F1E" w:rsidP="13804F1E" w:rsidRDefault="13804F1E" w14:paraId="63633880">
            <w:pPr>
              <w:rPr>
                <w:b w:val="1"/>
                <w:bCs w:val="1"/>
              </w:rPr>
            </w:pPr>
            <w:r w:rsidR="13804F1E">
              <w:rPr/>
              <w:t>…</w:t>
            </w:r>
          </w:p>
        </w:tc>
        <w:tc>
          <w:tcPr>
            <w:tcW w:w="4680" w:type="dxa"/>
            <w:tcMar/>
          </w:tcPr>
          <w:p w:rsidR="13804F1E" w:rsidP="13804F1E" w:rsidRDefault="13804F1E" w14:paraId="7773B753">
            <w:pPr>
              <w:rPr>
                <w:b w:val="1"/>
                <w:bCs w:val="1"/>
              </w:rPr>
            </w:pPr>
          </w:p>
          <w:p w:rsidR="13804F1E" w:rsidP="13804F1E" w:rsidRDefault="13804F1E" w14:paraId="2E2CC5D9" w14:textId="4A7E727F">
            <w:pPr>
              <w:rPr>
                <w:b w:val="1"/>
                <w:bCs w:val="1"/>
              </w:rPr>
            </w:pPr>
            <w:r w:rsidRPr="13804F1E" w:rsidR="13804F1E">
              <w:rPr>
                <w:b w:val="1"/>
                <w:bCs w:val="1"/>
              </w:rPr>
              <w:t>Collaborations</w:t>
            </w:r>
            <w:r w:rsidRPr="13804F1E" w:rsidR="13804F1E">
              <w:rPr>
                <w:b w:val="1"/>
                <w:bCs w:val="1"/>
              </w:rPr>
              <w:t>:</w:t>
            </w:r>
          </w:p>
          <w:p w:rsidR="13804F1E" w:rsidRDefault="13804F1E" w14:paraId="10D06B7A" w14:textId="06F2F6B2">
            <w:r w:rsidR="13804F1E">
              <w:rPr/>
              <w:t xml:space="preserve">&lt; </w:t>
            </w:r>
            <w:r w:rsidR="13804F1E">
              <w:rPr/>
              <w:t>Collaborating class</w:t>
            </w:r>
            <w:r w:rsidR="13804F1E">
              <w:rPr/>
              <w:t xml:space="preserve"> with contract number</w:t>
            </w:r>
            <w:r w:rsidR="13804F1E">
              <w:rPr/>
              <w:t xml:space="preserve"> &gt;&gt;</w:t>
            </w:r>
          </w:p>
        </w:tc>
      </w:tr>
      <w:tr w:rsidR="13804F1E" w:rsidTr="13804F1E" w14:paraId="1D695ADB">
        <w:trPr>
          <w:trHeight w:val="300"/>
        </w:trPr>
        <w:tc>
          <w:tcPr>
            <w:tcW w:w="9198" w:type="dxa"/>
            <w:gridSpan w:val="2"/>
            <w:tcBorders>
              <w:bottom w:val="single" w:color="000000" w:themeColor="text1" w:sz="4"/>
            </w:tcBorders>
            <w:tcMar/>
          </w:tcPr>
          <w:p w:rsidR="13804F1E" w:rsidP="13804F1E" w:rsidRDefault="13804F1E" w14:paraId="76FA03BC">
            <w:pPr>
              <w:rPr>
                <w:b w:val="1"/>
                <w:bCs w:val="1"/>
              </w:rPr>
            </w:pPr>
            <w:r w:rsidRPr="13804F1E" w:rsidR="13804F1E">
              <w:rPr>
                <w:b w:val="1"/>
                <w:bCs w:val="1"/>
              </w:rPr>
              <w:t>Comments:</w:t>
            </w:r>
          </w:p>
          <w:p w:rsidR="13804F1E" w:rsidP="13804F1E" w:rsidRDefault="13804F1E" w14:paraId="3B6F44B2" w14:textId="575A9404">
            <w:pPr>
              <w:pStyle w:val="ListParagraph"/>
              <w:numPr>
                <w:ilvl w:val="0"/>
                <w:numId w:val="23"/>
              </w:numPr>
              <w:spacing w:before="0" w:beforeAutospacing="off" w:after="0" w:afterAutospacing="off"/>
              <w:rPr>
                <w:rFonts w:ascii="Times New Roman" w:hAnsi="Times New Roman" w:eastAsia="Times New Roman" w:cs="Times New Roman"/>
                <w:noProof w:val="0"/>
                <w:sz w:val="20"/>
                <w:szCs w:val="20"/>
                <w:lang w:val="en-US"/>
              </w:rPr>
            </w:pPr>
            <w:r w:rsidRPr="13804F1E" w:rsidR="13804F1E">
              <w:rPr>
                <w:rFonts w:ascii="Times New Roman" w:hAnsi="Times New Roman" w:eastAsia="Times New Roman" w:cs="Times New Roman"/>
                <w:noProof w:val="0"/>
                <w:sz w:val="20"/>
                <w:szCs w:val="20"/>
                <w:lang w:val="en-US"/>
              </w:rPr>
              <w:t>This class requires secure encryption standards for password management.</w:t>
            </w:r>
          </w:p>
          <w:p w:rsidR="13804F1E" w:rsidP="13804F1E" w:rsidRDefault="13804F1E" w14:paraId="14FF0958" w14:textId="0ACE18CB">
            <w:pPr>
              <w:pStyle w:val="ListParagraph"/>
              <w:numPr>
                <w:ilvl w:val="0"/>
                <w:numId w:val="23"/>
              </w:numPr>
              <w:spacing w:before="0" w:beforeAutospacing="off" w:after="0" w:afterAutospacing="off"/>
              <w:rPr>
                <w:rFonts w:ascii="Times New Roman" w:hAnsi="Times New Roman" w:eastAsia="Times New Roman" w:cs="Times New Roman"/>
                <w:noProof w:val="0"/>
                <w:sz w:val="20"/>
                <w:szCs w:val="20"/>
                <w:lang w:val="en-US"/>
              </w:rPr>
            </w:pPr>
            <w:r w:rsidRPr="13804F1E" w:rsidR="13804F1E">
              <w:rPr>
                <w:rFonts w:ascii="Times New Roman" w:hAnsi="Times New Roman" w:eastAsia="Times New Roman" w:cs="Times New Roman"/>
                <w:noProof w:val="0"/>
                <w:sz w:val="20"/>
                <w:szCs w:val="20"/>
                <w:lang w:val="en-US"/>
              </w:rPr>
              <w:t xml:space="preserve">Known attributes include </w:t>
            </w:r>
            <w:r w:rsidRPr="13804F1E" w:rsidR="13804F1E">
              <w:rPr>
                <w:rFonts w:ascii="Consolas" w:hAnsi="Consolas" w:eastAsia="Consolas" w:cs="Consolas"/>
                <w:noProof w:val="0"/>
                <w:sz w:val="20"/>
                <w:szCs w:val="20"/>
                <w:lang w:val="en-US"/>
              </w:rPr>
              <w:t xml:space="preserve">userToken </w:t>
            </w:r>
            <w:r w:rsidRPr="13804F1E" w:rsidR="13804F1E">
              <w:rPr>
                <w:rFonts w:ascii="Consolas" w:hAnsi="Consolas" w:eastAsia="Consolas" w:cs="Consolas"/>
                <w:noProof w:val="0"/>
                <w:sz w:val="20"/>
                <w:szCs w:val="20"/>
                <w:lang w:val="en-US"/>
              </w:rPr>
              <w:t>and</w:t>
            </w:r>
            <w:r w:rsidRPr="13804F1E" w:rsidR="13804F1E">
              <w:rPr>
                <w:rFonts w:ascii="Times New Roman" w:hAnsi="Times New Roman" w:eastAsia="Times New Roman" w:cs="Times New Roman"/>
                <w:noProof w:val="0"/>
                <w:sz w:val="20"/>
                <w:szCs w:val="20"/>
                <w:lang w:val="en-US"/>
              </w:rPr>
              <w:t xml:space="preserve"> </w:t>
            </w:r>
            <w:r w:rsidRPr="13804F1E" w:rsidR="13804F1E">
              <w:rPr>
                <w:rFonts w:ascii="Consolas" w:hAnsi="Consolas" w:eastAsia="Consolas" w:cs="Consolas"/>
                <w:noProof w:val="0"/>
                <w:sz w:val="20"/>
                <w:szCs w:val="20"/>
                <w:lang w:val="en-US"/>
              </w:rPr>
              <w:t>passwordHash</w:t>
            </w:r>
            <w:r w:rsidRPr="13804F1E" w:rsidR="13804F1E">
              <w:rPr>
                <w:rFonts w:ascii="Times New Roman" w:hAnsi="Times New Roman" w:eastAsia="Times New Roman" w:cs="Times New Roman"/>
                <w:noProof w:val="0"/>
                <w:sz w:val="20"/>
                <w:szCs w:val="20"/>
                <w:lang w:val="en-US"/>
              </w:rPr>
              <w:t>.</w:t>
            </w:r>
          </w:p>
          <w:p w:rsidR="13804F1E" w:rsidRDefault="13804F1E" w14:paraId="79009B09" w14:textId="1B8AA1B3"/>
        </w:tc>
      </w:tr>
    </w:tbl>
    <w:p w:rsidR="13804F1E" w:rsidRDefault="13804F1E" w14:paraId="477422FA" w14:textId="2C98F30C"/>
    <w:p w:rsidR="3986CD64" w:rsidP="13804F1E" w:rsidRDefault="3986CD64" w14:paraId="546B5668" w14:textId="372D16D3">
      <w:pPr>
        <w:pStyle w:val="Heading3"/>
        <w:rPr/>
      </w:pPr>
      <w:r w:rsidR="3986CD64">
        <w:rPr/>
        <w:t>Contract - User Authen</w:t>
      </w:r>
      <w:r w:rsidR="3986CD64">
        <w:rPr/>
        <w:t>tication</w:t>
      </w:r>
    </w:p>
    <w:p w:rsidR="3986CD64" w:rsidRDefault="3986CD64" w14:paraId="486CDF67" w14:textId="2A744C64">
      <w:r w:rsidR="3986CD64">
        <w:rPr/>
        <w:t>This contract ensures secure user authentication via email and password. It also manages session tokens to keep track of logged-in users while having met the pre-condition of the user providing their current password to authorize sensitive updates while the post-condition would be that the new updated information would be stored in the database. Its responsibility includes facilitating the secure updates of user credentials and profile information.</w:t>
      </w:r>
    </w:p>
    <w:p w:rsidR="13804F1E" w:rsidRDefault="13804F1E" w14:paraId="4214BE50" w14:textId="051CD931"/>
    <w:p w:rsidR="13804F1E" w:rsidP="13804F1E" w:rsidRDefault="13804F1E" w14:paraId="7D742FEC" w14:textId="2875890E">
      <w:pPr>
        <w:pStyle w:val="Normal"/>
      </w:pPr>
    </w:p>
    <w:p w:rsidR="13804F1E" w:rsidP="13804F1E" w:rsidRDefault="13804F1E" w14:paraId="2BC78C63" w14:textId="19511492">
      <w:pPr>
        <w:pStyle w:val="Normal"/>
      </w:pPr>
    </w:p>
    <w:p w:rsidR="00995A67" w:rsidP="005A5299" w:rsidRDefault="005A5299" w14:paraId="3F39D523" w14:textId="6C621800">
      <w:pPr>
        <w:pStyle w:val="StyleHeading1Left0Firstline0"/>
        <w:numPr>
          <w:ilvl w:val="0"/>
          <w:numId w:val="0"/>
        </w:numPr>
      </w:pPr>
      <w:bookmarkStart w:name="_Toc322626986" w:id="68"/>
      <w:r w:rsidR="56291B9D">
        <w:rPr/>
        <w:t>Appendix</w:t>
      </w:r>
      <w:bookmarkEnd w:id="68"/>
    </w:p>
    <w:p w:rsidRPr="00A72DB8" w:rsidR="005A5299" w:rsidP="005A5299" w:rsidRDefault="005A5299" w14:paraId="3F39D524" w14:textId="3C8F2235">
      <w:r w:rsidR="56291B9D">
        <w:rPr/>
        <w:t>&lt;&lt; collaboration diagrams (high-level and subsystem collaboration graphs) &gt;&gt;</w:t>
      </w:r>
      <w:r w:rsidR="6EF549B4">
        <w:drawing>
          <wp:inline wp14:editId="344223C8" wp14:anchorId="61328A91">
            <wp:extent cx="2685998" cy="2298286"/>
            <wp:effectExtent l="0" t="0" r="0" b="0"/>
            <wp:docPr id="976970010" name="" title=""/>
            <wp:cNvGraphicFramePr>
              <a:graphicFrameLocks noChangeAspect="1"/>
            </wp:cNvGraphicFramePr>
            <a:graphic>
              <a:graphicData uri="http://schemas.openxmlformats.org/drawingml/2006/picture">
                <pic:pic>
                  <pic:nvPicPr>
                    <pic:cNvPr id="0" name=""/>
                    <pic:cNvPicPr/>
                  </pic:nvPicPr>
                  <pic:blipFill>
                    <a:blip r:embed="R3cb5194c4c9b4bd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685998" cy="2298286"/>
                    </a:xfrm>
                    <a:prstGeom xmlns:a="http://schemas.openxmlformats.org/drawingml/2006/main" prst="rect">
                      <a:avLst/>
                    </a:prstGeom>
                  </pic:spPr>
                </pic:pic>
              </a:graphicData>
            </a:graphic>
          </wp:inline>
        </w:drawing>
      </w:r>
      <w:r w:rsidR="6EF549B4">
        <w:drawing>
          <wp:inline wp14:editId="6B628806" wp14:anchorId="7E7DAC60">
            <wp:extent cx="2306848" cy="2189629"/>
            <wp:effectExtent l="0" t="0" r="0" b="0"/>
            <wp:docPr id="277924271" name="" title="Inserting image..."/>
            <wp:cNvGraphicFramePr>
              <a:graphicFrameLocks noChangeAspect="1"/>
            </wp:cNvGraphicFramePr>
            <a:graphic>
              <a:graphicData uri="http://schemas.openxmlformats.org/drawingml/2006/picture">
                <pic:pic>
                  <pic:nvPicPr>
                    <pic:cNvPr id="0" name=""/>
                    <pic:cNvPicPr/>
                  </pic:nvPicPr>
                  <pic:blipFill>
                    <a:blip r:embed="Rd68418b0598b47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306848" cy="2189629"/>
                    </a:xfrm>
                    <a:prstGeom xmlns:a="http://schemas.openxmlformats.org/drawingml/2006/main" prst="rect">
                      <a:avLst/>
                    </a:prstGeom>
                  </pic:spPr>
                </pic:pic>
              </a:graphicData>
            </a:graphic>
          </wp:inline>
        </w:drawing>
      </w:r>
      <w:r w:rsidR="38094F6F">
        <w:drawing>
          <wp:inline wp14:editId="169B9A58" wp14:anchorId="7FC49F81">
            <wp:extent cx="3596952" cy="3673158"/>
            <wp:effectExtent l="0" t="0" r="0" b="0"/>
            <wp:docPr id="392858712" name="" title=""/>
            <wp:cNvGraphicFramePr>
              <a:graphicFrameLocks noChangeAspect="1"/>
            </wp:cNvGraphicFramePr>
            <a:graphic>
              <a:graphicData uri="http://schemas.openxmlformats.org/drawingml/2006/picture">
                <pic:pic>
                  <pic:nvPicPr>
                    <pic:cNvPr id="0" name=""/>
                    <pic:cNvPicPr/>
                  </pic:nvPicPr>
                  <pic:blipFill>
                    <a:blip r:embed="R5c6152ebe3f142c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596952" cy="3673158"/>
                    </a:xfrm>
                    <a:prstGeom xmlns:a="http://schemas.openxmlformats.org/drawingml/2006/main" prst="rect">
                      <a:avLst/>
                    </a:prstGeom>
                  </pic:spPr>
                </pic:pic>
              </a:graphicData>
            </a:graphic>
          </wp:inline>
        </w:drawing>
      </w:r>
      <w:r w:rsidR="64B688C6">
        <w:drawing>
          <wp:inline wp14:editId="5971D16A" wp14:anchorId="35D8A063">
            <wp:extent cx="2238375" cy="3876675"/>
            <wp:effectExtent l="0" t="0" r="0" b="0"/>
            <wp:docPr id="1843768048" name="" title=""/>
            <wp:cNvGraphicFramePr>
              <a:graphicFrameLocks noChangeAspect="1"/>
            </wp:cNvGraphicFramePr>
            <a:graphic>
              <a:graphicData uri="http://schemas.openxmlformats.org/drawingml/2006/picture">
                <pic:pic>
                  <pic:nvPicPr>
                    <pic:cNvPr id="0" name=""/>
                    <pic:cNvPicPr/>
                  </pic:nvPicPr>
                  <pic:blipFill>
                    <a:blip r:embed="R2e17608c955b4923">
                      <a:extLst>
                        <a:ext xmlns:a="http://schemas.openxmlformats.org/drawingml/2006/main" uri="{28A0092B-C50C-407E-A947-70E740481C1C}">
                          <a14:useLocalDpi val="0"/>
                        </a:ext>
                      </a:extLst>
                    </a:blip>
                    <a:stretch>
                      <a:fillRect/>
                    </a:stretch>
                  </pic:blipFill>
                  <pic:spPr>
                    <a:xfrm>
                      <a:off x="0" y="0"/>
                      <a:ext cx="2238375" cy="3876675"/>
                    </a:xfrm>
                    <a:prstGeom prst="rect">
                      <a:avLst/>
                    </a:prstGeom>
                  </pic:spPr>
                </pic:pic>
              </a:graphicData>
            </a:graphic>
          </wp:inline>
        </w:drawing>
      </w:r>
      <w:r w:rsidR="38094F6F">
        <w:drawing>
          <wp:inline wp14:editId="34804515" wp14:anchorId="3789A869">
            <wp:extent cx="3427360" cy="3779847"/>
            <wp:effectExtent l="0" t="0" r="0" b="0"/>
            <wp:docPr id="1968218387" name="" title=""/>
            <wp:cNvGraphicFramePr>
              <a:graphicFrameLocks noChangeAspect="1"/>
            </wp:cNvGraphicFramePr>
            <a:graphic>
              <a:graphicData uri="http://schemas.openxmlformats.org/drawingml/2006/picture">
                <pic:pic>
                  <pic:nvPicPr>
                    <pic:cNvPr id="0" name=""/>
                    <pic:cNvPicPr/>
                  </pic:nvPicPr>
                  <pic:blipFill>
                    <a:blip r:embed="R02c6d56d2a19456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427360" cy="3779847"/>
                    </a:xfrm>
                    <a:prstGeom xmlns:a="http://schemas.openxmlformats.org/drawingml/2006/main" prst="rect">
                      <a:avLst/>
                    </a:prstGeom>
                  </pic:spPr>
                </pic:pic>
              </a:graphicData>
            </a:graphic>
          </wp:inline>
        </w:drawing>
      </w:r>
      <w:r w:rsidR="38094F6F">
        <w:drawing>
          <wp:inline wp14:editId="7B227518" wp14:anchorId="7ACCCCE9">
            <wp:extent cx="1950889" cy="4397121"/>
            <wp:effectExtent l="0" t="0" r="0" b="0"/>
            <wp:docPr id="846730463" name="" title="Inserting image..."/>
            <wp:cNvGraphicFramePr>
              <a:graphicFrameLocks noChangeAspect="1"/>
            </wp:cNvGraphicFramePr>
            <a:graphic>
              <a:graphicData uri="http://schemas.openxmlformats.org/drawingml/2006/picture">
                <pic:pic>
                  <pic:nvPicPr>
                    <pic:cNvPr id="0" name=""/>
                    <pic:cNvPicPr/>
                  </pic:nvPicPr>
                  <pic:blipFill>
                    <a:blip r:embed="R2efee0227f14431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950889" cy="4397121"/>
                    </a:xfrm>
                    <a:prstGeom xmlns:a="http://schemas.openxmlformats.org/drawingml/2006/main" prst="rect">
                      <a:avLst/>
                    </a:prstGeom>
                  </pic:spPr>
                </pic:pic>
              </a:graphicData>
            </a:graphic>
          </wp:inline>
        </w:drawing>
      </w:r>
    </w:p>
    <w:p w:rsidR="26AD6153" w:rsidRDefault="26AD6153" w14:paraId="23071F44" w14:textId="3F1E194F"/>
    <w:p w:rsidR="26AD6153" w:rsidRDefault="26AD6153" w14:paraId="3A568323" w14:textId="6006EB0A"/>
    <w:p w:rsidRPr="00995A67" w:rsidR="00995A67" w:rsidP="483A222D" w:rsidRDefault="00995A67" w14:paraId="3F39D525" w14:textId="0AAF2465">
      <w:pPr>
        <w:jc w:val="left"/>
      </w:pPr>
      <w:r w:rsidR="483A222D">
        <w:drawing>
          <wp:anchor distT="0" distB="0" distL="114300" distR="114300" simplePos="0" relativeHeight="251658240" behindDoc="0" locked="0" layoutInCell="1" allowOverlap="1" wp14:editId="3B64E1B6" wp14:anchorId="395328E7">
            <wp:simplePos x="0" y="0"/>
            <wp:positionH relativeFrom="column">
              <wp:align>left</wp:align>
            </wp:positionH>
            <wp:positionV relativeFrom="paragraph">
              <wp:posOffset>0</wp:posOffset>
            </wp:positionV>
            <wp:extent cx="6648450" cy="3714750"/>
            <wp:effectExtent l="0" t="0" r="0" b="0"/>
            <wp:wrapNone/>
            <wp:docPr id="1040767070" name="" title="Inserting image..."/>
            <wp:cNvGraphicFramePr>
              <a:graphicFrameLocks noChangeAspect="1"/>
            </wp:cNvGraphicFramePr>
            <a:graphic>
              <a:graphicData uri="http://schemas.openxmlformats.org/drawingml/2006/picture">
                <pic:pic>
                  <pic:nvPicPr>
                    <pic:cNvPr id="0" name=""/>
                    <pic:cNvPicPr/>
                  </pic:nvPicPr>
                  <pic:blipFill>
                    <a:blip r:embed="Rb02fedd4c88f444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48450" cy="3714750"/>
                    </a:xfrm>
                    <a:prstGeom prst="rect">
                      <a:avLst/>
                    </a:prstGeom>
                  </pic:spPr>
                </pic:pic>
              </a:graphicData>
            </a:graphic>
            <wp14:sizeRelH relativeFrom="page">
              <wp14:pctWidth>0</wp14:pctWidth>
            </wp14:sizeRelH>
            <wp14:sizeRelV relativeFrom="page">
              <wp14:pctHeight>0</wp14:pctHeight>
            </wp14:sizeRelV>
          </wp:anchor>
        </w:drawing>
      </w:r>
    </w:p>
    <w:sectPr w:rsidRPr="00995A67" w:rsidR="00995A67">
      <w:headerReference w:type="default" r:id="rId16"/>
      <w:footerReference w:type="default" r:id="rId17"/>
      <w:type w:val="continuous"/>
      <w:pgSz w:w="12240" w:h="15840" w:orient="portrait"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598" w:rsidRDefault="00587598" w14:paraId="3F39D528" w14:textId="77777777">
      <w:r>
        <w:separator/>
      </w:r>
    </w:p>
  </w:endnote>
  <w:endnote w:type="continuationSeparator" w:id="0">
    <w:p w:rsidR="00587598" w:rsidRDefault="00587598" w14:paraId="3F39D52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4428"/>
      <w:gridCol w:w="4428"/>
    </w:tblGrid>
    <w:tr w:rsidR="00DE57D5" w:rsidTr="552E1C6B" w14:paraId="3F39D53D" w14:textId="77777777">
      <w:tc>
        <w:tcPr>
          <w:tcW w:w="4428" w:type="dxa"/>
          <w:tcMar/>
        </w:tcPr>
        <w:p w:rsidR="00DE57D5" w:rsidP="004E61CA" w:rsidRDefault="00DE57D5" w14:paraId="3F39D53B" w14:textId="7448F0C4">
          <w:pPr>
            <w:pStyle w:val="Footer"/>
          </w:pPr>
          <w:r w:rsidRPr="552E1C6B" w:rsidR="552E1C6B">
            <w:rPr>
              <w:rFonts w:ascii="Symbol" w:hAnsi="Symbol" w:eastAsia="Symbol" w:cs="Symbol"/>
              <w:color w:val="000000" w:themeColor="text1" w:themeTint="FF" w:themeShade="FF"/>
            </w:rPr>
            <w:t>Ó</w:t>
          </w:r>
          <w:r w:rsidRPr="552E1C6B" w:rsidR="552E1C6B">
            <w:rPr>
              <w:color w:val="000000" w:themeColor="text1" w:themeTint="FF" w:themeShade="FF"/>
            </w:rPr>
            <w:t xml:space="preserve"> 20</w:t>
          </w:r>
          <w:r w:rsidRPr="552E1C6B" w:rsidR="552E1C6B">
            <w:rPr>
              <w:color w:val="000000" w:themeColor="text1" w:themeTint="FF" w:themeShade="FF"/>
            </w:rPr>
            <w:t>24</w:t>
          </w:r>
          <w:r w:rsidRPr="552E1C6B" w:rsidR="552E1C6B">
            <w:rPr>
              <w:color w:val="000000" w:themeColor="text1" w:themeTint="FF" w:themeShade="FF"/>
            </w:rPr>
            <w:t xml:space="preserve"> </w:t>
          </w:r>
          <w:r w:rsidRPr="552E1C6B" w:rsidR="552E1C6B">
            <w:rPr>
              <w:color w:val="000000" w:themeColor="text1" w:themeTint="FF" w:themeShade="FF"/>
            </w:rPr>
            <w:t>Team 3</w:t>
          </w:r>
        </w:p>
      </w:tc>
      <w:tc>
        <w:tcPr>
          <w:tcW w:w="4428" w:type="dxa"/>
          <w:tcMar/>
        </w:tcPr>
        <w:p w:rsidR="00DE57D5" w:rsidRDefault="00DE57D5" w14:paraId="3F39D53C" w14:textId="6DD2FD19">
          <w:pPr>
            <w:pStyle w:val="Footer"/>
            <w:jc w:val="right"/>
          </w:pPr>
          <w:r w:rsidR="552E1C6B">
            <w:rPr/>
            <w:t>https://github.com/riddle-me-ruben/muscle-mind/tree/main</w:t>
          </w:r>
        </w:p>
      </w:tc>
    </w:tr>
  </w:tbl>
  <w:p w:rsidR="00DE57D5" w:rsidRDefault="00DE57D5" w14:paraId="3F39D53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000" w:firstRow="0" w:lastRow="0" w:firstColumn="0" w:lastColumn="0" w:noHBand="0" w:noVBand="0"/>
    </w:tblPr>
    <w:tblGrid>
      <w:gridCol w:w="3060"/>
      <w:gridCol w:w="2880"/>
      <w:gridCol w:w="1980"/>
      <w:gridCol w:w="1080"/>
    </w:tblGrid>
    <w:tr w:rsidR="00DE57D5" w:rsidTr="13804F1E" w14:paraId="3F39D549" w14:textId="77777777">
      <w:trPr>
        <w:trHeight w:val="552" w:hRule="exact"/>
      </w:trPr>
      <w:tc>
        <w:tcPr>
          <w:tcW w:w="3060" w:type="dxa"/>
          <w:tcMar/>
        </w:tcPr>
        <w:p w:rsidR="00DE57D5" w:rsidRDefault="00DE57D5" w14:paraId="3F39D540" w14:textId="77777777">
          <w:pPr>
            <w:pStyle w:val="Footer"/>
            <w:spacing w:before="80"/>
          </w:pPr>
          <w:r>
            <w:t>Software Design Document</w:t>
          </w:r>
        </w:p>
        <w:p w:rsidR="00DE57D5" w:rsidRDefault="00DE57D5" w14:paraId="3F39D541" w14:textId="77777777">
          <w:pPr>
            <w:pStyle w:val="Footer"/>
            <w:spacing w:before="80"/>
          </w:pPr>
        </w:p>
      </w:tc>
      <w:tc>
        <w:tcPr>
          <w:tcW w:w="2880" w:type="dxa"/>
          <w:tcMar/>
        </w:tcPr>
        <w:p w:rsidR="00DE57D5" w:rsidP="552E1C6B" w:rsidRDefault="00724706" w14:paraId="3F39D542" w14:textId="3A9F1476">
          <w:pPr>
            <w:pStyle w:val="Footer"/>
            <w:spacing w:before="80"/>
          </w:pPr>
          <w:r w:rsidR="552E1C6B">
            <w:rPr/>
            <w:t>Team 3</w:t>
          </w:r>
        </w:p>
      </w:tc>
      <w:tc>
        <w:tcPr>
          <w:tcW w:w="1980" w:type="dxa"/>
          <w:tcMar/>
        </w:tcPr>
        <w:p w:rsidR="00DE57D5" w:rsidRDefault="00DE57D5" w14:paraId="3F39D543" w14:textId="77777777">
          <w:pPr>
            <w:pStyle w:val="Footer"/>
            <w:spacing w:before="80"/>
            <w:rPr>
              <w:bCs/>
            </w:rPr>
          </w:pPr>
          <w:r>
            <w:rPr>
              <w:bCs/>
            </w:rPr>
            <w:t>Date</w:t>
          </w:r>
        </w:p>
        <w:p w:rsidR="00DE57D5" w:rsidP="552E1C6B" w:rsidRDefault="00DE57D5" w14:paraId="3F39D544" w14:textId="5C875CFE">
          <w:pPr>
            <w:pStyle w:val="Footer"/>
            <w:spacing w:before="80"/>
            <w:rPr>
              <w:b w:val="0"/>
              <w:bCs w:val="0"/>
            </w:rPr>
          </w:pPr>
          <w:r>
            <w:rPr>
              <w:b w:val="0"/>
              <w:bCs w:val="0"/>
            </w:rPr>
            <w:fldChar w:fldCharType="begin"/>
          </w:r>
          <w:r>
            <w:rPr>
              <w:b w:val="0"/>
              <w:bCs w:val="0"/>
            </w:rPr>
            <w:instrText xml:space="preserve"> DATE \@ "M/d/yyyy" </w:instrText>
          </w:r>
          <w:r>
            <w:rPr>
              <w:b w:val="0"/>
              <w:bCs w:val="0"/>
            </w:rPr>
            <w:fldChar w:fldCharType="separate"/>
          </w:r>
          <w:r w:rsidRPr="13804F1E" w:rsidR="13804F1E">
            <w:rPr>
              <w:b w:val="0"/>
              <w:bCs w:val="0"/>
              <w:noProof/>
            </w:rPr>
            <w:t>10/</w:t>
          </w:r>
          <w:r w:rsidRPr="13804F1E" w:rsidR="13804F1E">
            <w:rPr>
              <w:b w:val="0"/>
              <w:bCs w:val="0"/>
              <w:noProof/>
            </w:rPr>
            <w:t>14</w:t>
          </w:r>
          <w:r w:rsidRPr="13804F1E" w:rsidR="13804F1E">
            <w:rPr>
              <w:b w:val="0"/>
              <w:bCs w:val="0"/>
              <w:noProof/>
            </w:rPr>
            <w:t>/202</w:t>
          </w:r>
          <w:r w:rsidRPr="13804F1E" w:rsidR="13804F1E">
            <w:rPr>
              <w:b w:val="0"/>
              <w:bCs w:val="0"/>
              <w:noProof/>
            </w:rPr>
            <w:t>4</w:t>
          </w:r>
          <w:r>
            <w:rPr>
              <w:b w:val="0"/>
              <w:bCs w:val="0"/>
            </w:rPr>
            <w:fldChar w:fldCharType="end"/>
          </w:r>
          <w:r w:rsidR="13804F1E">
            <w:rPr>
              <w:b w:val="0"/>
              <w:bCs w:val="0"/>
            </w:rPr>
            <w:t xml:space="preserve">  </w:t>
          </w:r>
          <w:r w:rsidR="13804F1E">
            <w:rPr>
              <w:b w:val="0"/>
              <w:bCs w:val="0"/>
            </w:rPr>
            <w:t>4:45 PM</w:t>
          </w:r>
        </w:p>
      </w:tc>
      <w:tc>
        <w:tcPr>
          <w:tcW w:w="1080" w:type="dxa"/>
          <w:tcMar/>
        </w:tcPr>
        <w:p w:rsidR="00DE57D5" w:rsidRDefault="00DE57D5" w14:paraId="3F39D545" w14:textId="77777777">
          <w:pPr>
            <w:pStyle w:val="Footer"/>
            <w:spacing w:before="80"/>
            <w:rPr>
              <w:bCs/>
            </w:rPr>
          </w:pPr>
          <w:r>
            <w:rPr>
              <w:bCs/>
            </w:rPr>
            <w:t>Page</w:t>
          </w:r>
        </w:p>
        <w:p w:rsidR="00DE57D5" w:rsidRDefault="00DE57D5" w14:paraId="3F39D546" w14:textId="77777777">
          <w:pPr>
            <w:pStyle w:val="Footer"/>
            <w:spacing w:before="80"/>
          </w:pPr>
          <w:r>
            <w:rPr>
              <w:b w:val="0"/>
              <w:bCs/>
            </w:rPr>
            <w:fldChar w:fldCharType="begin"/>
          </w:r>
          <w:r>
            <w:rPr>
              <w:b w:val="0"/>
              <w:bCs/>
            </w:rPr>
            <w:instrText xml:space="preserve">page </w:instrText>
          </w:r>
          <w:r>
            <w:rPr>
              <w:b w:val="0"/>
              <w:bCs/>
            </w:rPr>
            <w:fldChar w:fldCharType="separate"/>
          </w:r>
          <w:r w:rsidR="00A87EF7">
            <w:rPr>
              <w:b w:val="0"/>
              <w:bCs/>
              <w:noProof/>
            </w:rPr>
            <w:t>iii</w:t>
          </w:r>
          <w:r>
            <w:rPr>
              <w:b w:val="0"/>
              <w:bCs/>
            </w:rPr>
            <w:fldChar w:fldCharType="end"/>
          </w:r>
          <w:r>
            <w:t xml:space="preserve"> </w:t>
          </w:r>
        </w:p>
        <w:p w:rsidR="00DE57D5" w:rsidRDefault="00DE57D5" w14:paraId="3F39D547" w14:textId="77777777">
          <w:pPr>
            <w:pStyle w:val="Footer"/>
            <w:spacing w:before="80"/>
          </w:pPr>
        </w:p>
        <w:p w:rsidR="00DE57D5" w:rsidRDefault="00DE57D5" w14:paraId="3F39D548" w14:textId="77777777">
          <w:pPr>
            <w:pStyle w:val="Footer"/>
            <w:spacing w:before="80"/>
          </w:pPr>
        </w:p>
      </w:tc>
    </w:tr>
  </w:tbl>
  <w:p w:rsidR="00DE57D5" w:rsidRDefault="00DE57D5" w14:paraId="3F39D54A"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DE57D5" w14:paraId="3F39D553" w14:textId="77777777">
      <w:tc>
        <w:tcPr>
          <w:tcW w:w="3240" w:type="dxa"/>
        </w:tcPr>
        <w:p w:rsidR="00DE57D5" w:rsidRDefault="00DE57D5" w14:paraId="3F39D54D" w14:textId="77777777">
          <w:pPr>
            <w:pStyle w:val="Footer"/>
            <w:rPr>
              <w:b w:val="0"/>
              <w:bCs/>
            </w:rPr>
          </w:pPr>
          <w:r>
            <w:rPr>
              <w:b w:val="0"/>
              <w:bCs/>
            </w:rPr>
            <w:t>Software Design Document</w:t>
          </w:r>
        </w:p>
      </w:tc>
      <w:tc>
        <w:tcPr>
          <w:tcW w:w="2880" w:type="dxa"/>
        </w:tcPr>
        <w:p w:rsidR="00DE57D5" w:rsidRDefault="00724706" w14:paraId="3F39D54E" w14:textId="77777777">
          <w:pPr>
            <w:pStyle w:val="Footer"/>
            <w:rPr>
              <w:b w:val="0"/>
              <w:bCs/>
            </w:rPr>
          </w:pPr>
          <w:r>
            <w:fldChar w:fldCharType="begin"/>
          </w:r>
          <w:r>
            <w:instrText xml:space="preserve"> DOCPROPERTY "Company"  \* MERGEFORMAT </w:instrText>
          </w:r>
          <w:r>
            <w:fldChar w:fldCharType="separate"/>
          </w:r>
          <w:r w:rsidR="004E61CA">
            <w:t>&lt;Enter team name here&gt;</w:t>
          </w:r>
          <w:r>
            <w:fldChar w:fldCharType="end"/>
          </w:r>
        </w:p>
      </w:tc>
      <w:tc>
        <w:tcPr>
          <w:tcW w:w="1980" w:type="dxa"/>
        </w:tcPr>
        <w:p w:rsidR="00DE57D5" w:rsidRDefault="00DE57D5" w14:paraId="3F39D54F" w14:textId="77777777">
          <w:pPr>
            <w:pStyle w:val="Footer"/>
            <w:rPr>
              <w:b w:val="0"/>
              <w:bCs/>
            </w:rPr>
          </w:pPr>
          <w:r>
            <w:rPr>
              <w:b w:val="0"/>
              <w:bCs/>
            </w:rPr>
            <w:t>Date</w:t>
          </w:r>
        </w:p>
        <w:p w:rsidR="00DE57D5" w:rsidRDefault="004E61CA" w14:paraId="3F39D550" w14:textId="65DA3891">
          <w:pPr>
            <w:pStyle w:val="Footer"/>
          </w:pPr>
          <w:r>
            <w:fldChar w:fldCharType="begin"/>
          </w:r>
          <w:r>
            <w:instrText xml:space="preserve"> DATE \@ "M/d/yyyy" </w:instrText>
          </w:r>
          <w:r>
            <w:fldChar w:fldCharType="separate"/>
          </w:r>
          <w:r w:rsidR="009A3BD3">
            <w:rPr>
              <w:noProof/>
            </w:rPr>
            <w:t>10/5/2023</w:t>
          </w:r>
          <w:r>
            <w:rPr>
              <w:noProof/>
            </w:rPr>
            <w:fldChar w:fldCharType="end"/>
          </w:r>
          <w:r w:rsidR="00DE57D5">
            <w:t xml:space="preserve"> </w:t>
          </w:r>
          <w:r>
            <w:fldChar w:fldCharType="begin"/>
          </w:r>
          <w:r>
            <w:instrText xml:space="preserve"> TIME \@ "h:mm AM/PM" </w:instrText>
          </w:r>
          <w:r>
            <w:fldChar w:fldCharType="separate"/>
          </w:r>
          <w:r w:rsidR="009A3BD3">
            <w:rPr>
              <w:noProof/>
            </w:rPr>
            <w:t>3:40 PM</w:t>
          </w:r>
          <w:r>
            <w:rPr>
              <w:noProof/>
            </w:rPr>
            <w:fldChar w:fldCharType="end"/>
          </w:r>
        </w:p>
      </w:tc>
      <w:tc>
        <w:tcPr>
          <w:tcW w:w="900" w:type="dxa"/>
        </w:tcPr>
        <w:p w:rsidR="00DE57D5" w:rsidRDefault="00DE57D5" w14:paraId="3F39D551" w14:textId="77777777">
          <w:pPr>
            <w:pStyle w:val="Footer"/>
            <w:rPr>
              <w:b w:val="0"/>
              <w:bCs/>
            </w:rPr>
          </w:pPr>
          <w:r>
            <w:rPr>
              <w:b w:val="0"/>
              <w:bCs/>
            </w:rPr>
            <w:t>Page</w:t>
          </w:r>
        </w:p>
        <w:p w:rsidR="00DE57D5" w:rsidRDefault="00DE57D5" w14:paraId="3F39D552"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A87EF7">
            <w:rPr>
              <w:rStyle w:val="PageNumber"/>
              <w:noProof/>
            </w:rPr>
            <w:t>1</w:t>
          </w:r>
          <w:r>
            <w:rPr>
              <w:rStyle w:val="PageNumber"/>
            </w:rPr>
            <w:fldChar w:fldCharType="end"/>
          </w:r>
        </w:p>
      </w:tc>
    </w:tr>
  </w:tbl>
  <w:p w:rsidR="00DE57D5" w:rsidRDefault="00DE57D5" w14:paraId="3F39D554"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DE57D5" w:rsidTr="13804F1E" w14:paraId="3F39D55D" w14:textId="77777777">
      <w:tc>
        <w:tcPr>
          <w:tcW w:w="3240" w:type="dxa"/>
          <w:tcMar/>
        </w:tcPr>
        <w:p w:rsidR="00DE57D5" w:rsidRDefault="00DE57D5" w14:paraId="3F39D557" w14:textId="77777777">
          <w:pPr>
            <w:pStyle w:val="Footer"/>
            <w:rPr>
              <w:b w:val="0"/>
              <w:bCs/>
            </w:rPr>
          </w:pPr>
          <w:r>
            <w:rPr>
              <w:b w:val="0"/>
              <w:bCs/>
            </w:rPr>
            <w:t>Software Design Document</w:t>
          </w:r>
        </w:p>
      </w:tc>
      <w:tc>
        <w:tcPr>
          <w:tcW w:w="2880" w:type="dxa"/>
          <w:tcMar/>
        </w:tcPr>
        <w:p w:rsidR="00DE57D5" w:rsidP="552E1C6B" w:rsidRDefault="00724706" w14:paraId="3F39D558" w14:textId="1BCFE108">
          <w:pPr>
            <w:pStyle w:val="Footer"/>
            <w:suppressLineNumbers w:val="0"/>
            <w:bidi w:val="0"/>
            <w:spacing w:before="0" w:beforeAutospacing="off" w:after="0" w:afterAutospacing="off" w:line="259" w:lineRule="auto"/>
            <w:ind w:left="0" w:right="0"/>
            <w:jc w:val="left"/>
          </w:pPr>
          <w:r w:rsidR="13804F1E">
            <w:rPr/>
            <w:t xml:space="preserve">Team </w:t>
          </w:r>
          <w:r w:rsidR="13804F1E">
            <w:rPr/>
            <w:t>3</w:t>
          </w:r>
        </w:p>
      </w:tc>
      <w:tc>
        <w:tcPr>
          <w:tcW w:w="1980" w:type="dxa"/>
          <w:tcMar/>
        </w:tcPr>
        <w:p w:rsidR="00DE57D5" w:rsidRDefault="00DE57D5" w14:paraId="3F39D559" w14:textId="77777777">
          <w:pPr>
            <w:pStyle w:val="Footer"/>
            <w:rPr>
              <w:b w:val="0"/>
              <w:bCs/>
            </w:rPr>
          </w:pPr>
          <w:r>
            <w:rPr>
              <w:b w:val="0"/>
              <w:bCs/>
            </w:rPr>
            <w:t>Date</w:t>
          </w:r>
        </w:p>
        <w:p w:rsidR="00DE57D5" w:rsidP="552E1C6B" w:rsidRDefault="004E61CA" w14:paraId="3F39D55A" w14:textId="15F6B1BA">
          <w:pPr>
            <w:pStyle w:val="Footer"/>
            <w:rPr>
              <w:noProof/>
            </w:rPr>
          </w:pPr>
          <w:r w:rsidR="552E1C6B">
            <w:rPr/>
            <w:t>10/6/2024 4:45PM</w:t>
          </w:r>
        </w:p>
      </w:tc>
      <w:tc>
        <w:tcPr>
          <w:tcW w:w="900" w:type="dxa"/>
          <w:tcMar/>
        </w:tcPr>
        <w:p w:rsidR="00DE57D5" w:rsidRDefault="00DE57D5" w14:paraId="3F39D55B" w14:textId="77777777">
          <w:pPr>
            <w:pStyle w:val="Footer"/>
            <w:rPr>
              <w:b w:val="0"/>
              <w:bCs/>
            </w:rPr>
          </w:pPr>
          <w:r>
            <w:rPr>
              <w:b w:val="0"/>
              <w:bCs/>
            </w:rPr>
            <w:t>Page</w:t>
          </w:r>
        </w:p>
        <w:p w:rsidR="00DE57D5" w:rsidRDefault="00DE57D5" w14:paraId="3F39D55C"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A87EF7">
            <w:rPr>
              <w:rStyle w:val="PageNumber"/>
              <w:noProof/>
            </w:rPr>
            <w:t>3</w:t>
          </w:r>
          <w:r>
            <w:rPr>
              <w:rStyle w:val="PageNumber"/>
            </w:rPr>
            <w:fldChar w:fldCharType="end"/>
          </w:r>
        </w:p>
      </w:tc>
    </w:tr>
  </w:tbl>
  <w:p w:rsidR="00DE57D5" w:rsidRDefault="00DE57D5" w14:paraId="3F39D55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598" w:rsidRDefault="00587598" w14:paraId="3F39D526" w14:textId="77777777">
      <w:r>
        <w:separator/>
      </w:r>
    </w:p>
  </w:footnote>
  <w:footnote w:type="continuationSeparator" w:id="0">
    <w:p w:rsidR="00587598" w:rsidRDefault="00587598" w14:paraId="3F39D52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57D5" w:rsidRDefault="00DE57D5" w14:paraId="3F39D52A" w14:textId="77777777">
    <w:pPr>
      <w:rPr>
        <w:sz w:val="24"/>
      </w:rPr>
    </w:pPr>
  </w:p>
  <w:p w:rsidR="00DE57D5" w:rsidRDefault="00DE57D5" w14:paraId="3F39D52B" w14:textId="77777777">
    <w:pPr>
      <w:pBdr>
        <w:top w:val="single" w:color="auto" w:sz="6" w:space="1"/>
      </w:pBdr>
      <w:rPr>
        <w:sz w:val="24"/>
      </w:rPr>
    </w:pPr>
  </w:p>
  <w:p w:rsidR="00DE57D5" w:rsidRDefault="00724706" w14:paraId="3F39D52C" w14:textId="68482881">
    <w:pPr>
      <w:pStyle w:val="Title"/>
    </w:pPr>
    <w:r w:rsidR="552E1C6B">
      <w:rPr/>
      <w:t>Team 3</w:t>
    </w:r>
  </w:p>
  <w:p w:rsidR="00DE57D5" w:rsidRDefault="00DE57D5" w14:paraId="3F39D52D" w14:textId="77777777">
    <w:pPr>
      <w:pBdr>
        <w:bottom w:val="single" w:color="auto" w:sz="6" w:space="1"/>
      </w:pBdr>
      <w:jc w:val="right"/>
      <w:rPr>
        <w:sz w:val="24"/>
      </w:rPr>
    </w:pPr>
  </w:p>
  <w:p w:rsidR="00DE57D5" w:rsidRDefault="00DE57D5" w14:paraId="3F39D52E" w14:textId="77777777">
    <w:pPr>
      <w:pStyle w:val="Title"/>
    </w:pPr>
  </w:p>
  <w:p w:rsidR="00DE57D5" w:rsidRDefault="00DE57D5" w14:paraId="3F39D52F" w14:textId="77777777">
    <w:pPr>
      <w:pStyle w:val="Title"/>
    </w:pPr>
  </w:p>
  <w:p w:rsidR="00DE57D5" w:rsidRDefault="00DE57D5" w14:paraId="3F39D530" w14:textId="77777777">
    <w:pPr>
      <w:pStyle w:val="Title"/>
    </w:pPr>
  </w:p>
  <w:p w:rsidR="00DE57D5" w:rsidRDefault="00DE57D5" w14:paraId="3F39D531" w14:textId="77777777">
    <w:pPr>
      <w:pStyle w:val="Title"/>
    </w:pPr>
  </w:p>
  <w:p w:rsidR="00DE57D5" w:rsidRDefault="00DE57D5" w14:paraId="3F39D532" w14:textId="77777777">
    <w:pPr>
      <w:pStyle w:val="Title"/>
    </w:pPr>
  </w:p>
  <w:p w:rsidR="00DE57D5" w:rsidRDefault="00DE57D5" w14:paraId="3F39D533" w14:textId="77777777">
    <w:pPr>
      <w:pStyle w:val="Title"/>
    </w:pPr>
  </w:p>
  <w:p w:rsidR="00DE57D5" w:rsidRDefault="00DE57D5" w14:paraId="3F39D534" w14:textId="77777777">
    <w:pPr>
      <w:pStyle w:val="Title"/>
    </w:pPr>
  </w:p>
  <w:p w:rsidR="00DE57D5" w:rsidRDefault="00DE57D5" w14:paraId="3F39D535" w14:textId="77777777">
    <w:pPr>
      <w:pStyle w:val="Title"/>
    </w:pPr>
  </w:p>
  <w:p w:rsidR="00DE57D5" w:rsidRDefault="00DE57D5" w14:paraId="3F39D536" w14:textId="77777777">
    <w:pPr>
      <w:pStyle w:val="Title"/>
    </w:pPr>
  </w:p>
  <w:p w:rsidR="00DE57D5" w:rsidRDefault="00DE57D5" w14:paraId="3F39D537" w14:textId="77777777">
    <w:pPr>
      <w:pStyle w:val="Title"/>
    </w:pPr>
  </w:p>
  <w:p w:rsidR="00DE57D5" w:rsidRDefault="00DE57D5" w14:paraId="3F39D538" w14:textId="77777777"/>
  <w:p w:rsidR="00DE57D5" w:rsidRDefault="00DE57D5" w14:paraId="3F39D539" w14:textId="77777777"/>
  <w:p w:rsidR="00DE57D5" w:rsidRDefault="00DE57D5" w14:paraId="3F39D53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57D5" w:rsidRDefault="00DE57D5" w14:paraId="3F39D53F" w14:textId="77777777">
    <w:pPr>
      <w:pStyle w:val="Header"/>
    </w:pPr>
    <w:r>
      <w:t>Software 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57D5" w:rsidRDefault="00DE57D5" w14:paraId="3F39D54B" w14:textId="77777777">
    <w:pPr>
      <w:pStyle w:val="Header"/>
    </w:pPr>
    <w:r>
      <w:t>Software Design Document</w:t>
    </w:r>
    <w:r>
      <w:tab/>
    </w:r>
    <w:r>
      <w:tab/>
    </w:r>
  </w:p>
  <w:p w:rsidR="00DE57D5" w:rsidRDefault="00DE57D5" w14:paraId="3F39D54C"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57D5" w:rsidRDefault="00DE57D5" w14:paraId="3F39D555" w14:textId="77777777">
    <w:pPr>
      <w:pStyle w:val="Header"/>
    </w:pPr>
    <w:r>
      <w:t>Software Design Document</w:t>
    </w:r>
    <w:r>
      <w:tab/>
    </w:r>
    <w:r>
      <w:tab/>
    </w:r>
  </w:p>
  <w:p w:rsidR="00DE57D5" w:rsidRDefault="00DE57D5" w14:paraId="3F39D556" w14:textId="77777777">
    <w:pPr>
      <w:pStyle w:val="Header"/>
    </w:pPr>
  </w:p>
</w:hdr>
</file>

<file path=word/intelligence2.xml><?xml version="1.0" encoding="utf-8"?>
<int2:intelligence xmlns:int2="http://schemas.microsoft.com/office/intelligence/2020/intelligence">
  <int2:observations>
    <int2:bookmark int2:bookmarkName="_Int_SpM6fxat" int2:invalidationBookmarkName="" int2:hashCode="63DR/N+Cb9qJb5" int2:id="ap9TWqw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nsid w:val="380dc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57d25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fade1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2358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c38d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2179b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081f4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D66A5800"/>
    <w:lvl w:ilvl="0">
      <w:start w:val="1"/>
      <w:numFmt w:val="decimal"/>
      <w:pStyle w:val="heading2"/>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6E53642"/>
    <w:multiLevelType w:val="multilevel"/>
    <w:tmpl w:val="6320287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73566A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5" w15:restartNumberingAfterBreak="0">
    <w:nsid w:val="50034A09"/>
    <w:multiLevelType w:val="multilevel"/>
    <w:tmpl w:val="6320287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B8E2A65"/>
    <w:multiLevelType w:val="multilevel"/>
    <w:tmpl w:val="6320287E"/>
    <w:lvl w:ilvl="0">
      <w:start w:val="1"/>
      <w:numFmt w:val="decimal"/>
      <w:pStyle w:val="StyleHeading1Left0Firstline0"/>
      <w:lvlText w:val="%1"/>
      <w:lvlJc w:val="left"/>
      <w:pPr>
        <w:tabs>
          <w:tab w:val="num" w:pos="432"/>
        </w:tabs>
        <w:ind w:left="432" w:hanging="432"/>
      </w:pPr>
      <w:rPr>
        <w:rFonts w:hint="default"/>
      </w:rPr>
    </w:lvl>
    <w:lvl w:ilvl="1">
      <w:start w:val="1"/>
      <w:numFmt w:val="decimal"/>
      <w:pStyle w:val="Heading20"/>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723F25A5"/>
    <w:multiLevelType w:val="multilevel"/>
    <w:tmpl w:val="5E60E51E"/>
    <w:lvl w:ilvl="0">
      <w:start w:val="1"/>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8" w15:restartNumberingAfterBreak="0">
    <w:nsid w:val="7AD632C2"/>
    <w:multiLevelType w:val="multilevel"/>
    <w:tmpl w:val="F7C61A1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29">
    <w:abstractNumId w:val="15"/>
  </w:num>
  <w:num w:numId="28">
    <w:abstractNumId w:val="14"/>
  </w:num>
  <w:num w:numId="27">
    <w:abstractNumId w:val="13"/>
  </w:num>
  <w:num w:numId="26">
    <w:abstractNumId w:val="12"/>
  </w:num>
  <w:num w:numId="25">
    <w:abstractNumId w:val="11"/>
  </w:num>
  <w:num w:numId="24">
    <w:abstractNumId w:val="10"/>
  </w:num>
  <w:num w:numId="23">
    <w:abstractNumId w:val="9"/>
  </w:num>
  <w:num w:numId="1" w16cid:durableId="1789817945">
    <w:abstractNumId w:val="0"/>
  </w:num>
  <w:num w:numId="2" w16cid:durableId="190849080">
    <w:abstractNumId w:val="0"/>
  </w:num>
  <w:num w:numId="3" w16cid:durableId="876702746">
    <w:abstractNumId w:val="0"/>
  </w:num>
  <w:num w:numId="4" w16cid:durableId="163859984">
    <w:abstractNumId w:val="0"/>
  </w:num>
  <w:num w:numId="5" w16cid:durableId="97336693">
    <w:abstractNumId w:val="0"/>
  </w:num>
  <w:num w:numId="6" w16cid:durableId="2125536055">
    <w:abstractNumId w:val="0"/>
  </w:num>
  <w:num w:numId="7" w16cid:durableId="61607939">
    <w:abstractNumId w:val="0"/>
  </w:num>
  <w:num w:numId="8" w16cid:durableId="455835017">
    <w:abstractNumId w:val="0"/>
  </w:num>
  <w:num w:numId="9" w16cid:durableId="689994334">
    <w:abstractNumId w:val="0"/>
  </w:num>
  <w:num w:numId="10" w16cid:durableId="785271156">
    <w:abstractNumId w:val="3"/>
  </w:num>
  <w:num w:numId="11" w16cid:durableId="1859006002">
    <w:abstractNumId w:val="4"/>
  </w:num>
  <w:num w:numId="12" w16cid:durableId="2064599849">
    <w:abstractNumId w:val="0"/>
  </w:num>
  <w:num w:numId="13" w16cid:durableId="814613939">
    <w:abstractNumId w:val="0"/>
  </w:num>
  <w:num w:numId="14" w16cid:durableId="359625931">
    <w:abstractNumId w:val="7"/>
  </w:num>
  <w:num w:numId="15" w16cid:durableId="17189731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9849601">
    <w:abstractNumId w:val="8"/>
  </w:num>
  <w:num w:numId="17" w16cid:durableId="1795443972">
    <w:abstractNumId w:val="2"/>
  </w:num>
  <w:num w:numId="18" w16cid:durableId="236139000">
    <w:abstractNumId w:val="6"/>
  </w:num>
  <w:num w:numId="19" w16cid:durableId="1014768325">
    <w:abstractNumId w:val="1"/>
  </w:num>
  <w:num w:numId="20" w16cid:durableId="3044338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279326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71643612">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5A44"/>
    <w:rsid w:val="000A7CAE"/>
    <w:rsid w:val="00167AC6"/>
    <w:rsid w:val="001B7347"/>
    <w:rsid w:val="001E0A31"/>
    <w:rsid w:val="001E5A44"/>
    <w:rsid w:val="0021336D"/>
    <w:rsid w:val="00217154"/>
    <w:rsid w:val="00233937"/>
    <w:rsid w:val="002C69D3"/>
    <w:rsid w:val="004D4677"/>
    <w:rsid w:val="004E61CA"/>
    <w:rsid w:val="004F0D49"/>
    <w:rsid w:val="0051311C"/>
    <w:rsid w:val="00587598"/>
    <w:rsid w:val="005A5299"/>
    <w:rsid w:val="005D5393"/>
    <w:rsid w:val="005E18E5"/>
    <w:rsid w:val="00600675"/>
    <w:rsid w:val="00683EB2"/>
    <w:rsid w:val="0070143F"/>
    <w:rsid w:val="00724706"/>
    <w:rsid w:val="0076379A"/>
    <w:rsid w:val="00792852"/>
    <w:rsid w:val="007F3720"/>
    <w:rsid w:val="0080241F"/>
    <w:rsid w:val="00842B37"/>
    <w:rsid w:val="008BB854"/>
    <w:rsid w:val="008D63E0"/>
    <w:rsid w:val="00995A67"/>
    <w:rsid w:val="009A3BD3"/>
    <w:rsid w:val="00A12F3D"/>
    <w:rsid w:val="00A26398"/>
    <w:rsid w:val="00A333F6"/>
    <w:rsid w:val="00A35B16"/>
    <w:rsid w:val="00A72DB8"/>
    <w:rsid w:val="00A87EF7"/>
    <w:rsid w:val="00AA2EA6"/>
    <w:rsid w:val="00B75EBF"/>
    <w:rsid w:val="00B808BF"/>
    <w:rsid w:val="00C04736"/>
    <w:rsid w:val="00CF502C"/>
    <w:rsid w:val="00D0406A"/>
    <w:rsid w:val="00DD1F53"/>
    <w:rsid w:val="00DE57D5"/>
    <w:rsid w:val="00E54833"/>
    <w:rsid w:val="00E63176"/>
    <w:rsid w:val="00EB2347"/>
    <w:rsid w:val="00ED7704"/>
    <w:rsid w:val="00EE7705"/>
    <w:rsid w:val="00F0745A"/>
    <w:rsid w:val="00F64D58"/>
    <w:rsid w:val="0133EF0E"/>
    <w:rsid w:val="013764DB"/>
    <w:rsid w:val="01402542"/>
    <w:rsid w:val="017921C0"/>
    <w:rsid w:val="01C6DD23"/>
    <w:rsid w:val="01EB54A5"/>
    <w:rsid w:val="02028465"/>
    <w:rsid w:val="02829E00"/>
    <w:rsid w:val="02D1163B"/>
    <w:rsid w:val="033FDA30"/>
    <w:rsid w:val="03570A07"/>
    <w:rsid w:val="03CF9913"/>
    <w:rsid w:val="03E38710"/>
    <w:rsid w:val="043819BD"/>
    <w:rsid w:val="04645908"/>
    <w:rsid w:val="04E26C03"/>
    <w:rsid w:val="05369BE4"/>
    <w:rsid w:val="053C2F29"/>
    <w:rsid w:val="053EE645"/>
    <w:rsid w:val="05424914"/>
    <w:rsid w:val="05EDF5F3"/>
    <w:rsid w:val="069F8E5B"/>
    <w:rsid w:val="0750D422"/>
    <w:rsid w:val="07612599"/>
    <w:rsid w:val="0787275C"/>
    <w:rsid w:val="07A48ED9"/>
    <w:rsid w:val="07C87E98"/>
    <w:rsid w:val="081291EE"/>
    <w:rsid w:val="081A2629"/>
    <w:rsid w:val="0827C261"/>
    <w:rsid w:val="087C8425"/>
    <w:rsid w:val="08A2BC32"/>
    <w:rsid w:val="0923F15E"/>
    <w:rsid w:val="0945E3CF"/>
    <w:rsid w:val="096C7A43"/>
    <w:rsid w:val="0986347F"/>
    <w:rsid w:val="09925653"/>
    <w:rsid w:val="09A0FC1F"/>
    <w:rsid w:val="09DD2615"/>
    <w:rsid w:val="09E64562"/>
    <w:rsid w:val="0A5DE1BE"/>
    <w:rsid w:val="0AC1DA00"/>
    <w:rsid w:val="0AE9E2CA"/>
    <w:rsid w:val="0B7DFC6D"/>
    <w:rsid w:val="0C1495FD"/>
    <w:rsid w:val="0C284723"/>
    <w:rsid w:val="0C49ABD0"/>
    <w:rsid w:val="0C535014"/>
    <w:rsid w:val="0CAD1B73"/>
    <w:rsid w:val="0D87BCC4"/>
    <w:rsid w:val="0DBA6BE5"/>
    <w:rsid w:val="0E3F4C5F"/>
    <w:rsid w:val="0EC08667"/>
    <w:rsid w:val="0EF3E03D"/>
    <w:rsid w:val="0F98947E"/>
    <w:rsid w:val="0FAA5877"/>
    <w:rsid w:val="104A4983"/>
    <w:rsid w:val="10573385"/>
    <w:rsid w:val="10F0AC6E"/>
    <w:rsid w:val="110A9409"/>
    <w:rsid w:val="1148E0AC"/>
    <w:rsid w:val="11BDAC3E"/>
    <w:rsid w:val="11F9E40A"/>
    <w:rsid w:val="126E3E2C"/>
    <w:rsid w:val="12A6D090"/>
    <w:rsid w:val="12C63E9F"/>
    <w:rsid w:val="12D37A88"/>
    <w:rsid w:val="13230D6E"/>
    <w:rsid w:val="135B5556"/>
    <w:rsid w:val="13804F1E"/>
    <w:rsid w:val="13959E98"/>
    <w:rsid w:val="13B2B211"/>
    <w:rsid w:val="14C4CC41"/>
    <w:rsid w:val="14D38584"/>
    <w:rsid w:val="151793C7"/>
    <w:rsid w:val="153C018A"/>
    <w:rsid w:val="157BE582"/>
    <w:rsid w:val="158046C8"/>
    <w:rsid w:val="15A03D71"/>
    <w:rsid w:val="15B4A45B"/>
    <w:rsid w:val="15ED046C"/>
    <w:rsid w:val="1602563F"/>
    <w:rsid w:val="16039C55"/>
    <w:rsid w:val="1661D429"/>
    <w:rsid w:val="1665A56B"/>
    <w:rsid w:val="16FEB367"/>
    <w:rsid w:val="171D8FC2"/>
    <w:rsid w:val="1741F7DC"/>
    <w:rsid w:val="1793B434"/>
    <w:rsid w:val="17E84F85"/>
    <w:rsid w:val="18A07945"/>
    <w:rsid w:val="1919088A"/>
    <w:rsid w:val="19A5B078"/>
    <w:rsid w:val="1A6398B8"/>
    <w:rsid w:val="1A63DC39"/>
    <w:rsid w:val="1A6AF3FA"/>
    <w:rsid w:val="1B3DF61D"/>
    <w:rsid w:val="1B553D6A"/>
    <w:rsid w:val="1B84FC80"/>
    <w:rsid w:val="1BD5A31E"/>
    <w:rsid w:val="1C6644CA"/>
    <w:rsid w:val="1C7E7DF3"/>
    <w:rsid w:val="1C7F0882"/>
    <w:rsid w:val="1C916F86"/>
    <w:rsid w:val="1CC16726"/>
    <w:rsid w:val="1CE54C68"/>
    <w:rsid w:val="1D33AFBC"/>
    <w:rsid w:val="1D460158"/>
    <w:rsid w:val="1D6359C7"/>
    <w:rsid w:val="1DB3B74E"/>
    <w:rsid w:val="1E2661D1"/>
    <w:rsid w:val="1E3CF0C8"/>
    <w:rsid w:val="1E4D237A"/>
    <w:rsid w:val="1EB0137F"/>
    <w:rsid w:val="1F17C156"/>
    <w:rsid w:val="1F28DA14"/>
    <w:rsid w:val="1F594F0C"/>
    <w:rsid w:val="1F961F11"/>
    <w:rsid w:val="1FB6A673"/>
    <w:rsid w:val="1FD0C3ED"/>
    <w:rsid w:val="1FD1D75D"/>
    <w:rsid w:val="2000A9DE"/>
    <w:rsid w:val="201E64CB"/>
    <w:rsid w:val="202DDAFD"/>
    <w:rsid w:val="20666F68"/>
    <w:rsid w:val="20C07BBF"/>
    <w:rsid w:val="214C0C13"/>
    <w:rsid w:val="21DCF559"/>
    <w:rsid w:val="21E50336"/>
    <w:rsid w:val="21FB8C56"/>
    <w:rsid w:val="2231EB7C"/>
    <w:rsid w:val="223D0ABC"/>
    <w:rsid w:val="22AEE520"/>
    <w:rsid w:val="22D313BD"/>
    <w:rsid w:val="22E0C17E"/>
    <w:rsid w:val="23211855"/>
    <w:rsid w:val="23270DA1"/>
    <w:rsid w:val="234776B1"/>
    <w:rsid w:val="23B8980F"/>
    <w:rsid w:val="23D53348"/>
    <w:rsid w:val="23E07CAF"/>
    <w:rsid w:val="2419550D"/>
    <w:rsid w:val="241E5898"/>
    <w:rsid w:val="2425E553"/>
    <w:rsid w:val="24625EFE"/>
    <w:rsid w:val="24FDA13B"/>
    <w:rsid w:val="2516A2A0"/>
    <w:rsid w:val="252EFE64"/>
    <w:rsid w:val="2533C800"/>
    <w:rsid w:val="2536F385"/>
    <w:rsid w:val="253D23B3"/>
    <w:rsid w:val="255A0D33"/>
    <w:rsid w:val="257A95F7"/>
    <w:rsid w:val="25AB9E0E"/>
    <w:rsid w:val="261BD182"/>
    <w:rsid w:val="265DF861"/>
    <w:rsid w:val="26A89540"/>
    <w:rsid w:val="26AD6153"/>
    <w:rsid w:val="2719C69B"/>
    <w:rsid w:val="27557B1B"/>
    <w:rsid w:val="278BC17E"/>
    <w:rsid w:val="27A33F2D"/>
    <w:rsid w:val="27F5C480"/>
    <w:rsid w:val="28624777"/>
    <w:rsid w:val="28EB0B48"/>
    <w:rsid w:val="28FE5D87"/>
    <w:rsid w:val="29122624"/>
    <w:rsid w:val="2A379DA5"/>
    <w:rsid w:val="2AAB0377"/>
    <w:rsid w:val="2ADD4F7E"/>
    <w:rsid w:val="2BC358F5"/>
    <w:rsid w:val="2BCCAB61"/>
    <w:rsid w:val="2BDEA9E6"/>
    <w:rsid w:val="2C3A50F8"/>
    <w:rsid w:val="2C823C95"/>
    <w:rsid w:val="2CA44CCF"/>
    <w:rsid w:val="2D21D6AC"/>
    <w:rsid w:val="2D99BE8E"/>
    <w:rsid w:val="2DD97746"/>
    <w:rsid w:val="2E06E265"/>
    <w:rsid w:val="2E234EC4"/>
    <w:rsid w:val="2E3B60A8"/>
    <w:rsid w:val="2E4C6C27"/>
    <w:rsid w:val="2E843F53"/>
    <w:rsid w:val="2EB861B2"/>
    <w:rsid w:val="2ED3111B"/>
    <w:rsid w:val="2F7C5553"/>
    <w:rsid w:val="2F88F1F9"/>
    <w:rsid w:val="311E7013"/>
    <w:rsid w:val="31D925AF"/>
    <w:rsid w:val="3233B79F"/>
    <w:rsid w:val="337E5770"/>
    <w:rsid w:val="33B2F176"/>
    <w:rsid w:val="33C16AA2"/>
    <w:rsid w:val="34BB38E7"/>
    <w:rsid w:val="356E296A"/>
    <w:rsid w:val="35791002"/>
    <w:rsid w:val="35B95E68"/>
    <w:rsid w:val="366C8954"/>
    <w:rsid w:val="36FD2F8E"/>
    <w:rsid w:val="371BA46B"/>
    <w:rsid w:val="371D8A3D"/>
    <w:rsid w:val="372505E6"/>
    <w:rsid w:val="377991FD"/>
    <w:rsid w:val="377BD849"/>
    <w:rsid w:val="377DB63A"/>
    <w:rsid w:val="3782AF9F"/>
    <w:rsid w:val="37842F82"/>
    <w:rsid w:val="37A2F690"/>
    <w:rsid w:val="38094F6F"/>
    <w:rsid w:val="38417641"/>
    <w:rsid w:val="385C2603"/>
    <w:rsid w:val="3872A75A"/>
    <w:rsid w:val="38B9DBDE"/>
    <w:rsid w:val="3909ABAF"/>
    <w:rsid w:val="39370CEB"/>
    <w:rsid w:val="3986CD64"/>
    <w:rsid w:val="39AEEEEB"/>
    <w:rsid w:val="3AD53660"/>
    <w:rsid w:val="3B994C0F"/>
    <w:rsid w:val="3BFF32C9"/>
    <w:rsid w:val="3C46A626"/>
    <w:rsid w:val="3CD5480B"/>
    <w:rsid w:val="3D10FB4C"/>
    <w:rsid w:val="3D5F3FA8"/>
    <w:rsid w:val="3D6A1636"/>
    <w:rsid w:val="3D830077"/>
    <w:rsid w:val="3DCD0E97"/>
    <w:rsid w:val="3DDA982A"/>
    <w:rsid w:val="3ED0A08B"/>
    <w:rsid w:val="3EF4A626"/>
    <w:rsid w:val="3EFE7256"/>
    <w:rsid w:val="3FDA880C"/>
    <w:rsid w:val="40702CF7"/>
    <w:rsid w:val="40BE4587"/>
    <w:rsid w:val="40CFC4CA"/>
    <w:rsid w:val="40FFBA64"/>
    <w:rsid w:val="410B94FD"/>
    <w:rsid w:val="4117753C"/>
    <w:rsid w:val="4179BFE1"/>
    <w:rsid w:val="41AA5C63"/>
    <w:rsid w:val="41CE028E"/>
    <w:rsid w:val="421490F5"/>
    <w:rsid w:val="427573CA"/>
    <w:rsid w:val="42A0A597"/>
    <w:rsid w:val="42A66154"/>
    <w:rsid w:val="43D1ACE5"/>
    <w:rsid w:val="43E42C10"/>
    <w:rsid w:val="44198557"/>
    <w:rsid w:val="444F90D3"/>
    <w:rsid w:val="44FB8594"/>
    <w:rsid w:val="4536A8DC"/>
    <w:rsid w:val="45DAC4B9"/>
    <w:rsid w:val="45FEC7B8"/>
    <w:rsid w:val="461703B7"/>
    <w:rsid w:val="46244B29"/>
    <w:rsid w:val="46B9696F"/>
    <w:rsid w:val="46BDC16E"/>
    <w:rsid w:val="46EEF1C1"/>
    <w:rsid w:val="46FF631A"/>
    <w:rsid w:val="47127AD7"/>
    <w:rsid w:val="476C6C55"/>
    <w:rsid w:val="477E9669"/>
    <w:rsid w:val="4793B440"/>
    <w:rsid w:val="47C07088"/>
    <w:rsid w:val="483A222D"/>
    <w:rsid w:val="486A2546"/>
    <w:rsid w:val="48CB5330"/>
    <w:rsid w:val="48E96ED7"/>
    <w:rsid w:val="48F4B866"/>
    <w:rsid w:val="48F56252"/>
    <w:rsid w:val="492D1493"/>
    <w:rsid w:val="492DA2EC"/>
    <w:rsid w:val="4937D5DE"/>
    <w:rsid w:val="4975F79D"/>
    <w:rsid w:val="4A168AB1"/>
    <w:rsid w:val="4AEE1DAB"/>
    <w:rsid w:val="4B55FAE7"/>
    <w:rsid w:val="4BAC14DA"/>
    <w:rsid w:val="4BFF1E0B"/>
    <w:rsid w:val="4C0482C3"/>
    <w:rsid w:val="4C064644"/>
    <w:rsid w:val="4C2159A7"/>
    <w:rsid w:val="4CBE2D10"/>
    <w:rsid w:val="4CD4A936"/>
    <w:rsid w:val="4D10E899"/>
    <w:rsid w:val="4D75E74F"/>
    <w:rsid w:val="4D91E6FA"/>
    <w:rsid w:val="4E55141E"/>
    <w:rsid w:val="4E96DADF"/>
    <w:rsid w:val="4E9B4A38"/>
    <w:rsid w:val="4EAACEEA"/>
    <w:rsid w:val="4EF91FC1"/>
    <w:rsid w:val="4F5E52B8"/>
    <w:rsid w:val="50160BC9"/>
    <w:rsid w:val="503E6797"/>
    <w:rsid w:val="508F3360"/>
    <w:rsid w:val="50D6FA33"/>
    <w:rsid w:val="5108AE9B"/>
    <w:rsid w:val="5270B9E0"/>
    <w:rsid w:val="52974BAF"/>
    <w:rsid w:val="52AD3A92"/>
    <w:rsid w:val="53276F30"/>
    <w:rsid w:val="5364DB24"/>
    <w:rsid w:val="5394ACD3"/>
    <w:rsid w:val="53E20D2E"/>
    <w:rsid w:val="53E3CDDA"/>
    <w:rsid w:val="53F360C6"/>
    <w:rsid w:val="53F8CE8A"/>
    <w:rsid w:val="540E1735"/>
    <w:rsid w:val="545EF141"/>
    <w:rsid w:val="54945972"/>
    <w:rsid w:val="54B7BF8F"/>
    <w:rsid w:val="55026FDB"/>
    <w:rsid w:val="55241B21"/>
    <w:rsid w:val="552E1C6B"/>
    <w:rsid w:val="56291B9D"/>
    <w:rsid w:val="5663147A"/>
    <w:rsid w:val="5670C37A"/>
    <w:rsid w:val="56BF813D"/>
    <w:rsid w:val="56C21A99"/>
    <w:rsid w:val="57014925"/>
    <w:rsid w:val="5732C25A"/>
    <w:rsid w:val="57E04546"/>
    <w:rsid w:val="580EE8E1"/>
    <w:rsid w:val="59FDA239"/>
    <w:rsid w:val="59FDD71F"/>
    <w:rsid w:val="5A805524"/>
    <w:rsid w:val="5ADAD337"/>
    <w:rsid w:val="5B14799D"/>
    <w:rsid w:val="5BF6A961"/>
    <w:rsid w:val="5C31718B"/>
    <w:rsid w:val="5C6335B6"/>
    <w:rsid w:val="5D675F1A"/>
    <w:rsid w:val="5DBAEC4A"/>
    <w:rsid w:val="5E200121"/>
    <w:rsid w:val="5EA40C45"/>
    <w:rsid w:val="5EA5AD38"/>
    <w:rsid w:val="5EA9B511"/>
    <w:rsid w:val="5ED68CED"/>
    <w:rsid w:val="5F639E3E"/>
    <w:rsid w:val="5FFE517F"/>
    <w:rsid w:val="60245B79"/>
    <w:rsid w:val="60746C79"/>
    <w:rsid w:val="60A31C5D"/>
    <w:rsid w:val="60A63325"/>
    <w:rsid w:val="610A14BF"/>
    <w:rsid w:val="612CE997"/>
    <w:rsid w:val="61433676"/>
    <w:rsid w:val="618DC6E4"/>
    <w:rsid w:val="61F3AA50"/>
    <w:rsid w:val="623B1200"/>
    <w:rsid w:val="63236D4D"/>
    <w:rsid w:val="636C305D"/>
    <w:rsid w:val="63C8E509"/>
    <w:rsid w:val="64099832"/>
    <w:rsid w:val="640D5195"/>
    <w:rsid w:val="64113A4B"/>
    <w:rsid w:val="643E1863"/>
    <w:rsid w:val="646853E3"/>
    <w:rsid w:val="648EEBA5"/>
    <w:rsid w:val="64B688C6"/>
    <w:rsid w:val="64EF7F13"/>
    <w:rsid w:val="6552BD07"/>
    <w:rsid w:val="655B162F"/>
    <w:rsid w:val="659B03AC"/>
    <w:rsid w:val="65D9F600"/>
    <w:rsid w:val="66EA7225"/>
    <w:rsid w:val="676880C7"/>
    <w:rsid w:val="67EB8AB8"/>
    <w:rsid w:val="67F9D8AF"/>
    <w:rsid w:val="681CAE26"/>
    <w:rsid w:val="681EB719"/>
    <w:rsid w:val="689435C1"/>
    <w:rsid w:val="68B6C0D1"/>
    <w:rsid w:val="690E30AF"/>
    <w:rsid w:val="69131DDD"/>
    <w:rsid w:val="6957D5F6"/>
    <w:rsid w:val="6969310F"/>
    <w:rsid w:val="69FECC0E"/>
    <w:rsid w:val="6A044E6A"/>
    <w:rsid w:val="6A258A73"/>
    <w:rsid w:val="6ACB750B"/>
    <w:rsid w:val="6AD48EB1"/>
    <w:rsid w:val="6B028788"/>
    <w:rsid w:val="6B08F40C"/>
    <w:rsid w:val="6B3486BC"/>
    <w:rsid w:val="6B5A53E7"/>
    <w:rsid w:val="6BECFA07"/>
    <w:rsid w:val="6BF4922E"/>
    <w:rsid w:val="6C385886"/>
    <w:rsid w:val="6D0C2587"/>
    <w:rsid w:val="6D0C2587"/>
    <w:rsid w:val="6D6DACE9"/>
    <w:rsid w:val="6DC1A62A"/>
    <w:rsid w:val="6DF77BAF"/>
    <w:rsid w:val="6E0A5AC0"/>
    <w:rsid w:val="6E1516C3"/>
    <w:rsid w:val="6E156C33"/>
    <w:rsid w:val="6E5F17D3"/>
    <w:rsid w:val="6EA81F56"/>
    <w:rsid w:val="6EAAB361"/>
    <w:rsid w:val="6EABC533"/>
    <w:rsid w:val="6ED1CF5D"/>
    <w:rsid w:val="6EDAFFEB"/>
    <w:rsid w:val="6EF549B4"/>
    <w:rsid w:val="6F19A12F"/>
    <w:rsid w:val="6F30C19B"/>
    <w:rsid w:val="6F668E37"/>
    <w:rsid w:val="6FA88355"/>
    <w:rsid w:val="6FC3412E"/>
    <w:rsid w:val="70330E8F"/>
    <w:rsid w:val="70420950"/>
    <w:rsid w:val="708ECA1A"/>
    <w:rsid w:val="70D2F323"/>
    <w:rsid w:val="70E1A14C"/>
    <w:rsid w:val="716222E9"/>
    <w:rsid w:val="7179E755"/>
    <w:rsid w:val="71A26DB8"/>
    <w:rsid w:val="71B9DF34"/>
    <w:rsid w:val="7220C03D"/>
    <w:rsid w:val="72224D08"/>
    <w:rsid w:val="72239973"/>
    <w:rsid w:val="73C0F66E"/>
    <w:rsid w:val="7412602D"/>
    <w:rsid w:val="74CF8B9E"/>
    <w:rsid w:val="74DD8AB9"/>
    <w:rsid w:val="75192C9B"/>
    <w:rsid w:val="753CE049"/>
    <w:rsid w:val="7544FB24"/>
    <w:rsid w:val="75EB6DB9"/>
    <w:rsid w:val="75F4D36B"/>
    <w:rsid w:val="768F21F3"/>
    <w:rsid w:val="76CBED0E"/>
    <w:rsid w:val="77192794"/>
    <w:rsid w:val="7731FDC8"/>
    <w:rsid w:val="7749F9E2"/>
    <w:rsid w:val="779903E6"/>
    <w:rsid w:val="779BE24A"/>
    <w:rsid w:val="78064AB1"/>
    <w:rsid w:val="7816966F"/>
    <w:rsid w:val="787F9653"/>
    <w:rsid w:val="78874EE0"/>
    <w:rsid w:val="78984F1C"/>
    <w:rsid w:val="78A6ADBF"/>
    <w:rsid w:val="78B3A605"/>
    <w:rsid w:val="78B7DBC1"/>
    <w:rsid w:val="78C6686E"/>
    <w:rsid w:val="792627EA"/>
    <w:rsid w:val="7997C1DB"/>
    <w:rsid w:val="7A031948"/>
    <w:rsid w:val="7A0AB934"/>
    <w:rsid w:val="7A69D798"/>
    <w:rsid w:val="7B089857"/>
    <w:rsid w:val="7B2F1E25"/>
    <w:rsid w:val="7B34D5FC"/>
    <w:rsid w:val="7B805FAB"/>
    <w:rsid w:val="7B94364E"/>
    <w:rsid w:val="7BC27DFD"/>
    <w:rsid w:val="7C450499"/>
    <w:rsid w:val="7C5D546B"/>
    <w:rsid w:val="7C8A3BC3"/>
    <w:rsid w:val="7D0E305E"/>
    <w:rsid w:val="7D25F783"/>
    <w:rsid w:val="7D29FE77"/>
    <w:rsid w:val="7D797336"/>
    <w:rsid w:val="7D8A1309"/>
    <w:rsid w:val="7D9A6FE8"/>
    <w:rsid w:val="7DF6E6E2"/>
    <w:rsid w:val="7E427CD2"/>
    <w:rsid w:val="7F13C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39D498"/>
  <w15:docId w15:val="{098726D3-301E-42DE-9243-75627891BE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04736"/>
    <w:pPr>
      <w:overflowPunct w:val="0"/>
      <w:autoSpaceDE w:val="0"/>
      <w:autoSpaceDN w:val="0"/>
      <w:adjustRightInd w:val="0"/>
      <w:textAlignment w:val="baseline"/>
    </w:pPr>
  </w:style>
  <w:style w:type="paragraph" w:styleId="Heading1">
    <w:name w:val="heading 1"/>
    <w:basedOn w:val="Normal"/>
    <w:next w:val="Normal"/>
    <w:qFormat/>
    <w:rsid w:val="004D4677"/>
    <w:pPr>
      <w:keepNext/>
      <w:pageBreakBefore/>
      <w:pBdr>
        <w:top w:val="single" w:color="auto" w:sz="12" w:space="1"/>
        <w:left w:val="single" w:color="auto" w:sz="12" w:space="1"/>
        <w:bottom w:val="single" w:color="auto" w:sz="12" w:space="1"/>
        <w:right w:val="single" w:color="auto" w:sz="12" w:space="1"/>
      </w:pBdr>
      <w:spacing w:before="240" w:after="60"/>
      <w:outlineLvl w:val="0"/>
    </w:pPr>
    <w:rPr>
      <w:b/>
      <w:kern w:val="28"/>
      <w:sz w:val="36"/>
    </w:rPr>
  </w:style>
  <w:style w:type="paragraph" w:styleId="Heading20">
    <w:name w:val="heading 2"/>
    <w:basedOn w:val="Normal"/>
    <w:next w:val="Normal"/>
    <w:qFormat/>
    <w:rsid w:val="004D4677"/>
    <w:pPr>
      <w:keepNext/>
      <w:numPr>
        <w:ilvl w:val="1"/>
        <w:numId w:val="18"/>
      </w:numPr>
      <w:spacing w:before="240" w:after="60"/>
      <w:outlineLvl w:val="1"/>
    </w:pPr>
    <w:rPr>
      <w:b/>
      <w:sz w:val="28"/>
    </w:rPr>
  </w:style>
  <w:style w:type="paragraph" w:styleId="Heading3">
    <w:name w:val="heading 3"/>
    <w:basedOn w:val="Normal"/>
    <w:next w:val="Normal"/>
    <w:qFormat/>
    <w:rsid w:val="004D4677"/>
    <w:pPr>
      <w:keepNext/>
      <w:numPr>
        <w:ilvl w:val="2"/>
        <w:numId w:val="18"/>
      </w:numPr>
      <w:spacing w:before="240" w:after="60"/>
      <w:outlineLvl w:val="2"/>
    </w:pPr>
    <w:rPr>
      <w:b/>
      <w:sz w:val="24"/>
    </w:rPr>
  </w:style>
  <w:style w:type="paragraph" w:styleId="Heading4">
    <w:name w:val="heading 4"/>
    <w:basedOn w:val="Heading3"/>
    <w:next w:val="Normal"/>
    <w:qFormat/>
    <w:pPr>
      <w:outlineLvl w:val="3"/>
    </w:pPr>
  </w:style>
  <w:style w:type="paragraph" w:styleId="Heading5">
    <w:name w:val="heading 5"/>
    <w:basedOn w:val="Normal"/>
    <w:next w:val="Normal"/>
    <w:qFormat/>
    <w:pPr>
      <w:spacing w:before="240" w:after="60"/>
      <w:outlineLvl w:val="4"/>
    </w:pPr>
    <w:rPr>
      <w:b/>
    </w:r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rPr>
  </w:style>
  <w:style w:type="paragraph" w:styleId="Heading9">
    <w:name w:val="heading 9"/>
    <w:basedOn w:val="Normal"/>
    <w:next w:val="Normal"/>
    <w:qFormat/>
    <w:pPr>
      <w:spacing w:before="240" w:after="60"/>
      <w:outlineLvl w:val="8"/>
    </w:pPr>
    <w:rPr>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styleId="TableofContents" w:customStyle="1">
    <w:name w:val="Table of Contents"/>
    <w:basedOn w:val="Normal"/>
    <w:pPr>
      <w:pageBreakBefore/>
      <w:spacing w:after="360"/>
      <w:jc w:val="center"/>
    </w:pPr>
    <w:rPr>
      <w:sz w:val="36"/>
    </w:rPr>
  </w:style>
  <w:style w:type="paragraph" w:styleId="TableText" w:customStyle="1">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styleId="DocControlHeading" w:customStyle="1">
    <w:name w:val="DocControlHeading"/>
    <w:basedOn w:val="Heading1"/>
    <w:pPr>
      <w:ind w:left="-360"/>
    </w:pPr>
  </w:style>
  <w:style w:type="paragraph" w:styleId="DocControlHeading2" w:customStyle="1">
    <w:name w:val="DocControlHeading2"/>
    <w:basedOn w:val="Heading20"/>
    <w:pPr>
      <w:numPr>
        <w:ilvl w:val="0"/>
        <w:numId w:val="0"/>
      </w:numPr>
      <w:spacing w:after="120"/>
      <w:ind w:left="-360"/>
    </w:pPr>
  </w:style>
  <w:style w:type="paragraph" w:styleId="Paragraph" w:customStyle="1">
    <w:name w:val="Paragraph"/>
    <w:basedOn w:val="Normal"/>
    <w:pPr>
      <w:spacing w:before="80"/>
      <w:jc w:val="both"/>
    </w:pPr>
  </w:style>
  <w:style w:type="paragraph" w:styleId="ListAlpa" w:customStyle="1">
    <w:name w:val="List Alpa"/>
    <w:basedOn w:val="Paragraph"/>
    <w:pPr>
      <w:numPr>
        <w:numId w:val="10"/>
      </w:numPr>
    </w:pPr>
  </w:style>
  <w:style w:type="paragraph" w:styleId="SubListNumber" w:customStyle="1">
    <w:name w:val="Sub List Number"/>
    <w:basedOn w:val="ListAlpa"/>
    <w:pPr>
      <w:numPr>
        <w:numId w:val="11"/>
      </w:numPr>
      <w:tabs>
        <w:tab w:val="num" w:pos="72"/>
      </w:tabs>
      <w:ind w:left="72" w:hanging="432"/>
    </w:pPr>
  </w:style>
  <w:style w:type="paragraph" w:styleId="BalloonText">
    <w:name w:val="Balloon Text"/>
    <w:basedOn w:val="Normal"/>
    <w:link w:val="BalloonTextChar"/>
    <w:rsid w:val="000A7CAE"/>
    <w:rPr>
      <w:rFonts w:ascii="Tahoma" w:hAnsi="Tahoma" w:cs="Tahoma"/>
      <w:sz w:val="16"/>
      <w:szCs w:val="16"/>
    </w:rPr>
  </w:style>
  <w:style w:type="character" w:styleId="BalloonTextChar" w:customStyle="1">
    <w:name w:val="Balloon Text Char"/>
    <w:basedOn w:val="DefaultParagraphFont"/>
    <w:link w:val="BalloonText"/>
    <w:rsid w:val="000A7CAE"/>
    <w:rPr>
      <w:rFonts w:ascii="Tahoma" w:hAnsi="Tahoma" w:cs="Tahoma"/>
      <w:sz w:val="16"/>
      <w:szCs w:val="16"/>
    </w:rPr>
  </w:style>
  <w:style w:type="paragraph" w:styleId="heading2" w:customStyle="1">
    <w:name w:val="heading2"/>
    <w:basedOn w:val="Normal"/>
    <w:rsid w:val="004D4677"/>
    <w:pPr>
      <w:numPr>
        <w:numId w:val="1"/>
      </w:numPr>
    </w:pPr>
  </w:style>
  <w:style w:type="paragraph" w:styleId="StyleHeading1Left0Firstline0" w:customStyle="1">
    <w:name w:val="Style Heading 1 + Left:  0&quot; First line:  0&quot;"/>
    <w:basedOn w:val="Heading1"/>
    <w:rsid w:val="004D4677"/>
    <w:pPr>
      <w:numPr>
        <w:numId w:val="18"/>
      </w:numPr>
    </w:pPr>
    <w:rPr>
      <w:b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04307">
      <w:bodyDiv w:val="1"/>
      <w:marLeft w:val="0"/>
      <w:marRight w:val="0"/>
      <w:marTop w:val="0"/>
      <w:marBottom w:val="0"/>
      <w:divBdr>
        <w:top w:val="none" w:sz="0" w:space="0" w:color="auto"/>
        <w:left w:val="none" w:sz="0" w:space="0" w:color="auto"/>
        <w:bottom w:val="none" w:sz="0" w:space="0" w:color="auto"/>
        <w:right w:val="none" w:sz="0" w:space="0" w:color="auto"/>
      </w:divBdr>
      <w:divsChild>
        <w:div w:id="666057444">
          <w:marLeft w:val="0"/>
          <w:marRight w:val="0"/>
          <w:marTop w:val="0"/>
          <w:marBottom w:val="0"/>
          <w:divBdr>
            <w:top w:val="none" w:sz="0" w:space="0" w:color="auto"/>
            <w:left w:val="none" w:sz="0" w:space="0" w:color="auto"/>
            <w:bottom w:val="none" w:sz="0" w:space="0" w:color="auto"/>
            <w:right w:val="none" w:sz="0" w:space="0" w:color="auto"/>
          </w:divBdr>
          <w:divsChild>
            <w:div w:id="164366065">
              <w:marLeft w:val="0"/>
              <w:marRight w:val="0"/>
              <w:marTop w:val="0"/>
              <w:marBottom w:val="0"/>
              <w:divBdr>
                <w:top w:val="none" w:sz="0" w:space="0" w:color="auto"/>
                <w:left w:val="none" w:sz="0" w:space="0" w:color="auto"/>
                <w:bottom w:val="none" w:sz="0" w:space="0" w:color="auto"/>
                <w:right w:val="none" w:sz="0" w:space="0" w:color="auto"/>
              </w:divBdr>
            </w:div>
            <w:div w:id="554774309">
              <w:marLeft w:val="0"/>
              <w:marRight w:val="0"/>
              <w:marTop w:val="0"/>
              <w:marBottom w:val="0"/>
              <w:divBdr>
                <w:top w:val="none" w:sz="0" w:space="0" w:color="auto"/>
                <w:left w:val="none" w:sz="0" w:space="0" w:color="auto"/>
                <w:bottom w:val="none" w:sz="0" w:space="0" w:color="auto"/>
                <w:right w:val="none" w:sz="0" w:space="0" w:color="auto"/>
              </w:divBdr>
            </w:div>
            <w:div w:id="963386112">
              <w:marLeft w:val="0"/>
              <w:marRight w:val="0"/>
              <w:marTop w:val="0"/>
              <w:marBottom w:val="0"/>
              <w:divBdr>
                <w:top w:val="none" w:sz="0" w:space="0" w:color="auto"/>
                <w:left w:val="none" w:sz="0" w:space="0" w:color="auto"/>
                <w:bottom w:val="none" w:sz="0" w:space="0" w:color="auto"/>
                <w:right w:val="none" w:sz="0" w:space="0" w:color="auto"/>
              </w:divBdr>
            </w:div>
            <w:div w:id="1110591024">
              <w:marLeft w:val="0"/>
              <w:marRight w:val="0"/>
              <w:marTop w:val="0"/>
              <w:marBottom w:val="0"/>
              <w:divBdr>
                <w:top w:val="none" w:sz="0" w:space="0" w:color="auto"/>
                <w:left w:val="none" w:sz="0" w:space="0" w:color="auto"/>
                <w:bottom w:val="none" w:sz="0" w:space="0" w:color="auto"/>
                <w:right w:val="none" w:sz="0" w:space="0" w:color="auto"/>
              </w:divBdr>
            </w:div>
            <w:div w:id="1152210466">
              <w:marLeft w:val="0"/>
              <w:marRight w:val="0"/>
              <w:marTop w:val="0"/>
              <w:marBottom w:val="0"/>
              <w:divBdr>
                <w:top w:val="none" w:sz="0" w:space="0" w:color="auto"/>
                <w:left w:val="none" w:sz="0" w:space="0" w:color="auto"/>
                <w:bottom w:val="none" w:sz="0" w:space="0" w:color="auto"/>
                <w:right w:val="none" w:sz="0" w:space="0" w:color="auto"/>
              </w:divBdr>
            </w:div>
            <w:div w:id="1294603373">
              <w:marLeft w:val="0"/>
              <w:marRight w:val="0"/>
              <w:marTop w:val="0"/>
              <w:marBottom w:val="0"/>
              <w:divBdr>
                <w:top w:val="none" w:sz="0" w:space="0" w:color="auto"/>
                <w:left w:val="none" w:sz="0" w:space="0" w:color="auto"/>
                <w:bottom w:val="none" w:sz="0" w:space="0" w:color="auto"/>
                <w:right w:val="none" w:sz="0" w:space="0" w:color="auto"/>
              </w:divBdr>
            </w:div>
            <w:div w:id="1718354451">
              <w:marLeft w:val="0"/>
              <w:marRight w:val="0"/>
              <w:marTop w:val="0"/>
              <w:marBottom w:val="0"/>
              <w:divBdr>
                <w:top w:val="none" w:sz="0" w:space="0" w:color="auto"/>
                <w:left w:val="none" w:sz="0" w:space="0" w:color="auto"/>
                <w:bottom w:val="none" w:sz="0" w:space="0" w:color="auto"/>
                <w:right w:val="none" w:sz="0" w:space="0" w:color="auto"/>
              </w:divBdr>
            </w:div>
            <w:div w:id="21229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footer" Target="footer4.xml" Id="rId17" /><Relationship Type="http://schemas.openxmlformats.org/officeDocument/2006/relationships/customXml" Target="../customXml/item2.xml" Id="rId2" /><Relationship Type="http://schemas.openxmlformats.org/officeDocument/2006/relationships/header" Target="header4.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hyperlink" Target="https://minersutep-my.sharepoint.com/:w:/r/personal/rjmartinez12_miners_utep_edu/_layouts/15/Doc.aspx?sourcedoc=%7BA507532D-06CA-47CE-B503-89A5DB94CCD5%7D&amp;file=scm-plan-template.doc&amp;action=default&amp;mobileredirect=true" TargetMode="External" Id="R25cc8c909bb54bac" /><Relationship Type="http://schemas.openxmlformats.org/officeDocument/2006/relationships/hyperlink" Target="https://minersutep-my.sharepoint.com/:w:/r/personal/rjmartinez12_miners_utep_edu/_layouts/15/Doc.aspx?sourcedoc=%7B189B9891-0520-459D-A31E-4D2C6A17539B%7D&amp;file=Team%203%20Software%20Construction%20Part%201%20Report.docx&amp;action=default&amp;mobileredirect=true" TargetMode="External" Id="Rd9e2f632af434768" /><Relationship Type="http://schemas.openxmlformats.org/officeDocument/2006/relationships/hyperlink" Target="https://github.com/riddle-me-ruben/muscle-mind" TargetMode="External" Id="R5e788f14d3eb417e" /><Relationship Type="http://schemas.openxmlformats.org/officeDocument/2006/relationships/image" Target="/media/image.png" Id="R67db4e1208f7451b" /><Relationship Type="http://schemas.openxmlformats.org/officeDocument/2006/relationships/image" Target="/media/image2.png" Id="R1a93cda887c64394" /><Relationship Type="http://schemas.openxmlformats.org/officeDocument/2006/relationships/image" Target="/media/image3.png" Id="Rd5de31699d8b496e" /><Relationship Type="http://schemas.openxmlformats.org/officeDocument/2006/relationships/image" Target="/media/image5.png" Id="R8f897d0ec10d4d9a" /><Relationship Type="http://schemas.openxmlformats.org/officeDocument/2006/relationships/image" Target="/media/image6.png" Id="R378d3aa0479649ab" /><Relationship Type="http://schemas.microsoft.com/office/2020/10/relationships/intelligence" Target="intelligence2.xml" Id="R78607786ef2b49e7" /><Relationship Type="http://schemas.openxmlformats.org/officeDocument/2006/relationships/image" Target="/media/image8.png" Id="Rb02fedd4c88f444e" /><Relationship Type="http://schemas.openxmlformats.org/officeDocument/2006/relationships/image" Target="/media/image9.png" Id="Rd6d03a2e911148e8" /><Relationship Type="http://schemas.openxmlformats.org/officeDocument/2006/relationships/image" Target="/media/imagea.png" Id="R3cb5194c4c9b4bd9" /><Relationship Type="http://schemas.openxmlformats.org/officeDocument/2006/relationships/image" Target="/media/imageb.png" Id="Rd68418b0598b471a" /><Relationship Type="http://schemas.openxmlformats.org/officeDocument/2006/relationships/image" Target="/media/imagec.png" Id="R5c6152ebe3f142c0" /><Relationship Type="http://schemas.openxmlformats.org/officeDocument/2006/relationships/image" Target="/media/imaged.png" Id="R2e17608c955b4923" /><Relationship Type="http://schemas.openxmlformats.org/officeDocument/2006/relationships/image" Target="/media/imagee.png" Id="R02c6d56d2a194563" /><Relationship Type="http://schemas.openxmlformats.org/officeDocument/2006/relationships/image" Target="/media/imagef.png" Id="R2efee0227f144313"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lamah\AppData\Local\Microsoft\Windows\Temporary%20Internet%20Files\Content.MSO\14C61CF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1E2E5E1F9D0547A51393C3005472EC" ma:contentTypeVersion="10" ma:contentTypeDescription="Create a new document." ma:contentTypeScope="" ma:versionID="74a3478f99276d365e37480ca3576e84">
  <xsd:schema xmlns:xsd="http://www.w3.org/2001/XMLSchema" xmlns:xs="http://www.w3.org/2001/XMLSchema" xmlns:p="http://schemas.microsoft.com/office/2006/metadata/properties" xmlns:ns2="9a23ff91-2428-4f62-8219-c87775b1bbce" targetNamespace="http://schemas.microsoft.com/office/2006/metadata/properties" ma:root="true" ma:fieldsID="9efd1aecde9305e3dac03f92f9bf1e91" ns2:_="">
    <xsd:import namespace="9a23ff91-2428-4f62-8219-c87775b1bb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23ff91-2428-4f62-8219-c87775b1bb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935C3C-AA72-470F-B417-79F35D3482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74B449-28D7-476D-8A69-E5BE080C4320}">
  <ds:schemaRefs>
    <ds:schemaRef ds:uri="http://schemas.microsoft.com/sharepoint/v3/contenttype/forms"/>
  </ds:schemaRefs>
</ds:datastoreItem>
</file>

<file path=customXml/itemProps3.xml><?xml version="1.0" encoding="utf-8"?>
<ds:datastoreItem xmlns:ds="http://schemas.openxmlformats.org/officeDocument/2006/customXml" ds:itemID="{0D547543-26D1-49DF-B286-DF8A744643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23ff91-2428-4f62-8219-c87775b1bb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14C61CF7</ap:Template>
  <ap:Application>Microsoft Word for the web</ap:Application>
  <ap:DocSecurity>0</ap:DocSecurity>
  <ap:ScaleCrop>false</ap:ScaleCrop>
  <ap:Company>&lt;Enter team name here&gt;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&lt;Enter project name here&gt;</dc:subject>
  <dc:creator>agates</dc:creator>
  <keywords/>
  <dc:description/>
  <lastModifiedBy>Martinez, Ruben J</lastModifiedBy>
  <revision>21</revision>
  <lastPrinted>2008-02-14T18:24:00.0000000Z</lastPrinted>
  <dcterms:created xsi:type="dcterms:W3CDTF">2012-04-20T01:14:00.0000000Z</dcterms:created>
  <dcterms:modified xsi:type="dcterms:W3CDTF">2024-10-16T05:58:28.4698962Z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0x0101001D1E2E5E1F9D0547A51393C3005472EC</vt:lpwstr>
  </property>
  <property fmtid="{D5CDD505-2E9C-101B-9397-08002B2CF9AE}" pid="3" name="MSIP_Label_b73649dc-6fee-4eb8-a128-734c3c842ea8_Enabled">
    <vt:lpwstr>true</vt:lpwstr>
  </property>
  <property fmtid="{D5CDD505-2E9C-101B-9397-08002B2CF9AE}" pid="4" name="MSIP_Label_b73649dc-6fee-4eb8-a128-734c3c842ea8_SetDate">
    <vt:lpwstr>2023-10-05T21:43:07Z</vt:lpwstr>
  </property>
  <property fmtid="{D5CDD505-2E9C-101B-9397-08002B2CF9AE}" pid="5" name="MSIP_Label_b73649dc-6fee-4eb8-a128-734c3c842ea8_Method">
    <vt:lpwstr>Standard</vt:lpwstr>
  </property>
  <property fmtid="{D5CDD505-2E9C-101B-9397-08002B2CF9AE}" pid="6" name="MSIP_Label_b73649dc-6fee-4eb8-a128-734c3c842ea8_Name">
    <vt:lpwstr>defa4170-0d19-0005-0004-bc88714345d2</vt:lpwstr>
  </property>
  <property fmtid="{D5CDD505-2E9C-101B-9397-08002B2CF9AE}" pid="7" name="MSIP_Label_b73649dc-6fee-4eb8-a128-734c3c842ea8_SiteId">
    <vt:lpwstr>857c21d2-1a16-43a4-90cf-d57f3fab9d2f</vt:lpwstr>
  </property>
  <property fmtid="{D5CDD505-2E9C-101B-9397-08002B2CF9AE}" pid="8" name="MSIP_Label_b73649dc-6fee-4eb8-a128-734c3c842ea8_ActionId">
    <vt:lpwstr>a9e44641-e37e-4385-a256-ba8a4a7d3be6</vt:lpwstr>
  </property>
  <property fmtid="{D5CDD505-2E9C-101B-9397-08002B2CF9AE}" pid="9" name="MSIP_Label_b73649dc-6fee-4eb8-a128-734c3c842ea8_ContentBits">
    <vt:lpwstr>0</vt:lpwstr>
  </property>
</Properties>
</file>