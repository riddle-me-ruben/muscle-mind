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9D498" w14:textId="7A70E04A" w:rsidR="00E54833" w:rsidRDefault="5ED68CED">
      <w:pPr>
        <w:pStyle w:val="Title"/>
      </w:pPr>
      <w:r>
        <w:t>Muscle Mind</w:t>
      </w:r>
    </w:p>
    <w:p w14:paraId="3F39D499" w14:textId="452039E7" w:rsidR="00E54833" w:rsidRDefault="00E54833">
      <w:pPr>
        <w:pStyle w:val="Title"/>
      </w:pPr>
      <w:r>
        <w:t xml:space="preserve">Software Design Document  </w:t>
      </w:r>
    </w:p>
    <w:p w14:paraId="3F39D49A" w14:textId="0F951A0D" w:rsidR="00E54833" w:rsidRDefault="1F8966F9">
      <w:pPr>
        <w:pStyle w:val="Subtitle"/>
      </w:pPr>
      <w:r>
        <w:t>Version &lt;</w:t>
      </w:r>
      <w:r w:rsidR="5A49A8EE">
        <w:t>2.</w:t>
      </w:r>
      <w:r w:rsidR="3CF9B65F">
        <w:t>0</w:t>
      </w:r>
      <w:r>
        <w:t>&gt;</w:t>
      </w:r>
    </w:p>
    <w:p w14:paraId="3F39D49C" w14:textId="6CBC6726" w:rsidR="00E54833" w:rsidRDefault="46BD2577" w:rsidP="679A97BA">
      <w:pPr>
        <w:pStyle w:val="Subtitle"/>
        <w:spacing w:line="259" w:lineRule="auto"/>
        <w:rPr>
          <w:noProof/>
        </w:rPr>
        <w:sectPr w:rsidR="00E54833">
          <w:headerReference w:type="default" r:id="rId10"/>
          <w:footerReference w:type="default" r:id="rId11"/>
          <w:pgSz w:w="12240" w:h="15840" w:code="1"/>
          <w:pgMar w:top="1440" w:right="1440" w:bottom="1440" w:left="1800" w:header="720" w:footer="720" w:gutter="0"/>
          <w:pgNumType w:fmt="lowerRoman"/>
          <w:cols w:space="720"/>
        </w:sectPr>
      </w:pPr>
      <w:r w:rsidRPr="679A97BA">
        <w:rPr>
          <w:noProof/>
        </w:rPr>
        <w:t xml:space="preserve"> </w:t>
      </w:r>
      <w:r w:rsidR="739B953A" w:rsidRPr="679A97BA">
        <w:rPr>
          <w:noProof/>
        </w:rPr>
        <w:t>10/</w:t>
      </w:r>
      <w:r w:rsidR="147D8595" w:rsidRPr="679A97BA">
        <w:rPr>
          <w:noProof/>
        </w:rPr>
        <w:t>30</w:t>
      </w:r>
      <w:r w:rsidR="739B953A" w:rsidRPr="679A97BA">
        <w:rPr>
          <w:noProof/>
        </w:rPr>
        <w:t>/2024</w:t>
      </w:r>
      <w:bookmarkStart w:id="0" w:name="_Toc461626763"/>
      <w:bookmarkStart w:id="1" w:name="_Toc461628993"/>
      <w:bookmarkStart w:id="2" w:name="_Toc461632035"/>
    </w:p>
    <w:p w14:paraId="3F39D49D" w14:textId="77777777" w:rsidR="00E54833" w:rsidRDefault="00E54833">
      <w:pPr>
        <w:pStyle w:val="DocControlHeading"/>
      </w:pPr>
      <w:bookmarkStart w:id="3" w:name="_Toc322626963"/>
      <w:r>
        <w:lastRenderedPageBreak/>
        <w:t>Document Control</w:t>
      </w:r>
      <w:bookmarkEnd w:id="0"/>
      <w:bookmarkEnd w:id="1"/>
      <w:bookmarkEnd w:id="2"/>
      <w:bookmarkEnd w:id="3"/>
    </w:p>
    <w:p w14:paraId="3F39D49E" w14:textId="77777777" w:rsidR="00E54833" w:rsidRDefault="00E54833">
      <w:pPr>
        <w:pStyle w:val="DocControlHeading2"/>
      </w:pPr>
      <w:bookmarkStart w:id="4" w:name="_Toc461626764"/>
      <w:bookmarkStart w:id="5" w:name="_Toc461628994"/>
      <w:bookmarkStart w:id="6" w:name="_Toc461632036"/>
      <w:bookmarkStart w:id="7" w:name="_Toc322626964"/>
      <w:r>
        <w:t>Approval</w:t>
      </w:r>
      <w:bookmarkEnd w:id="4"/>
      <w:bookmarkEnd w:id="5"/>
      <w:bookmarkEnd w:id="6"/>
      <w:bookmarkEnd w:id="7"/>
    </w:p>
    <w:p w14:paraId="3F39D49F" w14:textId="77777777" w:rsidR="00E54833" w:rsidRDefault="00E54833">
      <w:pPr>
        <w:pStyle w:val="Paragraph"/>
      </w:pPr>
      <w:r>
        <w:t>The Guidance Team and the customer shall approve this document.</w:t>
      </w:r>
    </w:p>
    <w:p w14:paraId="3F39D4A0" w14:textId="77777777" w:rsidR="00E54833" w:rsidRDefault="00E54833">
      <w:pPr>
        <w:pStyle w:val="DocControlHeading2"/>
      </w:pPr>
      <w:bookmarkStart w:id="8" w:name="_Toc461626765"/>
      <w:bookmarkStart w:id="9" w:name="_Toc461628995"/>
      <w:bookmarkStart w:id="10" w:name="_Toc461632037"/>
      <w:bookmarkStart w:id="11" w:name="_Toc322626965"/>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F39D4A3" w14:textId="77777777" w:rsidTr="679A97BA">
        <w:tc>
          <w:tcPr>
            <w:tcW w:w="4428" w:type="dxa"/>
          </w:tcPr>
          <w:p w14:paraId="3F39D4A1" w14:textId="77777777" w:rsidR="00E54833" w:rsidRDefault="00E54833">
            <w:pPr>
              <w:jc w:val="right"/>
            </w:pPr>
            <w:r>
              <w:t>Initial Release:</w:t>
            </w:r>
          </w:p>
        </w:tc>
        <w:tc>
          <w:tcPr>
            <w:tcW w:w="4428" w:type="dxa"/>
          </w:tcPr>
          <w:p w14:paraId="3F39D4A2" w14:textId="06D70267" w:rsidR="00E54833" w:rsidRDefault="20666F68">
            <w:r>
              <w:t>1.0</w:t>
            </w:r>
          </w:p>
        </w:tc>
      </w:tr>
      <w:tr w:rsidR="00E54833" w14:paraId="3F39D4A6" w14:textId="77777777" w:rsidTr="679A97BA">
        <w:tc>
          <w:tcPr>
            <w:tcW w:w="4428" w:type="dxa"/>
          </w:tcPr>
          <w:p w14:paraId="3F39D4A4" w14:textId="77777777" w:rsidR="00E54833" w:rsidRDefault="00E54833">
            <w:pPr>
              <w:jc w:val="right"/>
            </w:pPr>
            <w:r>
              <w:t>Current Release:</w:t>
            </w:r>
          </w:p>
        </w:tc>
        <w:tc>
          <w:tcPr>
            <w:tcW w:w="4428" w:type="dxa"/>
          </w:tcPr>
          <w:p w14:paraId="3F39D4A5" w14:textId="66099CD5" w:rsidR="00E54833" w:rsidRDefault="456F55DE">
            <w:r>
              <w:t>2.0</w:t>
            </w:r>
          </w:p>
        </w:tc>
      </w:tr>
      <w:tr w:rsidR="00E54833" w14:paraId="3F39D4A9" w14:textId="77777777" w:rsidTr="679A97BA">
        <w:tc>
          <w:tcPr>
            <w:tcW w:w="4428" w:type="dxa"/>
          </w:tcPr>
          <w:p w14:paraId="3F39D4A7" w14:textId="77777777" w:rsidR="00E54833" w:rsidRDefault="00E54833">
            <w:pPr>
              <w:jc w:val="right"/>
            </w:pPr>
            <w:r>
              <w:t>Indicator of Last Page in Document:</w:t>
            </w:r>
          </w:p>
        </w:tc>
        <w:tc>
          <w:tcPr>
            <w:tcW w:w="4428" w:type="dxa"/>
          </w:tcPr>
          <w:p w14:paraId="3F39D4A8" w14:textId="12E84D7F" w:rsidR="00E54833" w:rsidRDefault="54363CA0">
            <w:r>
              <w:t>25</w:t>
            </w:r>
          </w:p>
        </w:tc>
      </w:tr>
      <w:tr w:rsidR="00E54833" w14:paraId="3F39D4AC" w14:textId="77777777" w:rsidTr="679A97BA">
        <w:tc>
          <w:tcPr>
            <w:tcW w:w="4428" w:type="dxa"/>
          </w:tcPr>
          <w:p w14:paraId="3F39D4AA" w14:textId="77777777" w:rsidR="00E54833" w:rsidRDefault="00E54833">
            <w:pPr>
              <w:jc w:val="right"/>
            </w:pPr>
            <w:r>
              <w:t>Date of Last Review:</w:t>
            </w:r>
          </w:p>
        </w:tc>
        <w:tc>
          <w:tcPr>
            <w:tcW w:w="4428" w:type="dxa"/>
          </w:tcPr>
          <w:p w14:paraId="3F39D4AB" w14:textId="41ACB649" w:rsidR="00E54833" w:rsidRDefault="5B0FE403">
            <w:r>
              <w:t>10/</w:t>
            </w:r>
            <w:r w:rsidR="64DEFDC1">
              <w:t>30</w:t>
            </w:r>
            <w:r>
              <w:t>/2024</w:t>
            </w:r>
          </w:p>
        </w:tc>
      </w:tr>
      <w:tr w:rsidR="00E54833" w14:paraId="3F39D4AF" w14:textId="77777777" w:rsidTr="679A97BA">
        <w:tc>
          <w:tcPr>
            <w:tcW w:w="4428" w:type="dxa"/>
          </w:tcPr>
          <w:p w14:paraId="3F39D4AD" w14:textId="77777777" w:rsidR="00E54833" w:rsidRDefault="00E54833">
            <w:pPr>
              <w:jc w:val="right"/>
            </w:pPr>
            <w:r>
              <w:t>Date of Next Review:</w:t>
            </w:r>
          </w:p>
        </w:tc>
        <w:tc>
          <w:tcPr>
            <w:tcW w:w="4428" w:type="dxa"/>
          </w:tcPr>
          <w:p w14:paraId="3F39D4AE" w14:textId="162389A1" w:rsidR="00E54833" w:rsidRDefault="7CF9FA85">
            <w:r>
              <w:t>11/4/2024</w:t>
            </w:r>
          </w:p>
        </w:tc>
      </w:tr>
      <w:tr w:rsidR="00E54833" w14:paraId="3F39D4B2" w14:textId="77777777" w:rsidTr="679A97BA">
        <w:tc>
          <w:tcPr>
            <w:tcW w:w="4428" w:type="dxa"/>
          </w:tcPr>
          <w:p w14:paraId="3F39D4B0" w14:textId="77777777" w:rsidR="00E54833" w:rsidRDefault="00E54833">
            <w:pPr>
              <w:jc w:val="right"/>
            </w:pPr>
            <w:r>
              <w:t>Target Date for Next Update:</w:t>
            </w:r>
          </w:p>
        </w:tc>
        <w:tc>
          <w:tcPr>
            <w:tcW w:w="4428" w:type="dxa"/>
          </w:tcPr>
          <w:p w14:paraId="3F39D4B1" w14:textId="6F3F2BBD" w:rsidR="00E54833" w:rsidRDefault="00E54833"/>
        </w:tc>
      </w:tr>
    </w:tbl>
    <w:p w14:paraId="3F39D4B3" w14:textId="77777777" w:rsidR="00E54833" w:rsidRDefault="00E54833">
      <w:pPr>
        <w:pStyle w:val="DocControlHeading2"/>
      </w:pPr>
      <w:bookmarkStart w:id="12" w:name="_Toc461626766"/>
      <w:bookmarkStart w:id="13" w:name="_Toc461628996"/>
      <w:bookmarkStart w:id="14" w:name="_Toc461632038"/>
      <w:bookmarkStart w:id="15" w:name="_Toc322626966"/>
      <w:r>
        <w:t>Distribution List</w:t>
      </w:r>
      <w:bookmarkEnd w:id="12"/>
      <w:bookmarkEnd w:id="13"/>
      <w:bookmarkEnd w:id="14"/>
      <w:bookmarkEnd w:id="15"/>
    </w:p>
    <w:p w14:paraId="3F39D4B4" w14:textId="77777777" w:rsidR="00E54833" w:rsidRDefault="00E54833">
      <w:pPr>
        <w:pStyle w:val="Paragraph"/>
      </w:pPr>
      <w:r>
        <w:t>This following list of people shall receive a copy of this document every time a new version of this document becomes available:</w:t>
      </w:r>
    </w:p>
    <w:p w14:paraId="3F39D4B5" w14:textId="7AD92659" w:rsidR="00E54833" w:rsidRDefault="00E54833">
      <w:pPr>
        <w:ind w:left="2160"/>
      </w:pPr>
      <w:r>
        <w:t>Guidance Team Members:</w:t>
      </w:r>
      <w:r w:rsidR="1661D429">
        <w:t xml:space="preserve"> Veronica Rivas</w:t>
      </w:r>
    </w:p>
    <w:p w14:paraId="3F39D4B6" w14:textId="0CC0F965" w:rsidR="000A7CAE" w:rsidRDefault="000A7CAE">
      <w:pPr>
        <w:ind w:left="2880" w:firstLine="720"/>
      </w:pPr>
    </w:p>
    <w:p w14:paraId="3F39D4B7" w14:textId="08F81D94" w:rsidR="00E54833" w:rsidRDefault="00E54833">
      <w:pPr>
        <w:ind w:left="1440" w:firstLine="720"/>
      </w:pPr>
      <w:r>
        <w:t xml:space="preserve">Customer: </w:t>
      </w:r>
      <w:r w:rsidR="5DBAEC4A">
        <w:t xml:space="preserve">CS 4374 Software Construction and </w:t>
      </w:r>
      <w:proofErr w:type="spellStart"/>
      <w:r w:rsidR="5DBAEC4A">
        <w:t>Bhanukiran</w:t>
      </w:r>
      <w:proofErr w:type="spellEnd"/>
      <w:r w:rsidR="5DBAEC4A">
        <w:t xml:space="preserve"> </w:t>
      </w:r>
      <w:proofErr w:type="spellStart"/>
      <w:r w:rsidR="5DBAEC4A">
        <w:t>Gurijala</w:t>
      </w:r>
      <w:proofErr w:type="spellEnd"/>
    </w:p>
    <w:p w14:paraId="3F39D4B8" w14:textId="77777777" w:rsidR="00E54833" w:rsidRDefault="00E54833">
      <w:pPr>
        <w:ind w:left="1440" w:firstLine="720"/>
      </w:pPr>
    </w:p>
    <w:p w14:paraId="3F39D4B9" w14:textId="27F79A47" w:rsidR="00E54833" w:rsidRDefault="00E54833">
      <w:pPr>
        <w:ind w:left="1440" w:firstLine="720"/>
      </w:pPr>
      <w:r>
        <w:t>Software Team Members:</w:t>
      </w:r>
      <w:r w:rsidR="00600675">
        <w:t xml:space="preserve"> </w:t>
      </w:r>
      <w:r w:rsidR="40FFBA64">
        <w:t xml:space="preserve">Ruben Martinez, Alfonso Hernandez, David Duru, Logan Armendariz, Francisco Jimenez, Caleb Lopez, Jose </w:t>
      </w:r>
      <w:proofErr w:type="spellStart"/>
      <w:r w:rsidR="40FFBA64">
        <w:t>Legarreta</w:t>
      </w:r>
      <w:proofErr w:type="spellEnd"/>
    </w:p>
    <w:p w14:paraId="3F39D4BA" w14:textId="77777777" w:rsidR="00E54833" w:rsidRDefault="00E54833">
      <w:pPr>
        <w:pStyle w:val="DocControlHeading2"/>
      </w:pPr>
      <w:bookmarkStart w:id="16" w:name="_Toc461626767"/>
      <w:bookmarkStart w:id="17" w:name="_Toc461628997"/>
      <w:bookmarkStart w:id="18" w:name="_Toc461632039"/>
      <w:bookmarkStart w:id="19" w:name="_Toc322626967"/>
      <w:r>
        <w:t>Change Summary</w:t>
      </w:r>
      <w:bookmarkEnd w:id="16"/>
      <w:bookmarkEnd w:id="17"/>
      <w:bookmarkEnd w:id="18"/>
      <w:bookmarkEnd w:id="19"/>
    </w:p>
    <w:p w14:paraId="3F39D4BB" w14:textId="77777777" w:rsidR="00E54833" w:rsidRDefault="00E54833">
      <w:pPr>
        <w:pStyle w:val="Paragraph"/>
      </w:pPr>
      <w:r>
        <w:t>The following table details changes made between versions of this document</w:t>
      </w:r>
    </w:p>
    <w:p w14:paraId="3F39D4BC" w14:textId="77777777" w:rsidR="00E54833" w:rsidRDefault="00E54833">
      <w:pPr>
        <w:ind w:left="144"/>
      </w:pPr>
    </w:p>
    <w:tbl>
      <w:tblPr>
        <w:tblW w:w="897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4245"/>
      </w:tblGrid>
      <w:tr w:rsidR="00E54833" w14:paraId="3F39D4C1" w14:textId="77777777" w:rsidTr="679A97BA">
        <w:tc>
          <w:tcPr>
            <w:tcW w:w="1764" w:type="dxa"/>
          </w:tcPr>
          <w:p w14:paraId="3F39D4BD" w14:textId="77777777" w:rsidR="00E54833" w:rsidRDefault="00E54833">
            <w:pPr>
              <w:jc w:val="center"/>
            </w:pPr>
            <w:r>
              <w:t>Version</w:t>
            </w:r>
          </w:p>
        </w:tc>
        <w:tc>
          <w:tcPr>
            <w:tcW w:w="1170" w:type="dxa"/>
          </w:tcPr>
          <w:p w14:paraId="3F39D4BE" w14:textId="77777777" w:rsidR="00E54833" w:rsidRDefault="00E54833">
            <w:pPr>
              <w:jc w:val="center"/>
            </w:pPr>
            <w:r>
              <w:t>Date</w:t>
            </w:r>
          </w:p>
        </w:tc>
        <w:tc>
          <w:tcPr>
            <w:tcW w:w="1800" w:type="dxa"/>
          </w:tcPr>
          <w:p w14:paraId="3F39D4BF" w14:textId="77777777" w:rsidR="00E54833" w:rsidRDefault="00E54833">
            <w:pPr>
              <w:jc w:val="center"/>
            </w:pPr>
            <w:r>
              <w:t>Modifier</w:t>
            </w:r>
          </w:p>
        </w:tc>
        <w:tc>
          <w:tcPr>
            <w:tcW w:w="4245" w:type="dxa"/>
          </w:tcPr>
          <w:p w14:paraId="3F39D4C0" w14:textId="77777777" w:rsidR="00E54833" w:rsidRDefault="00E54833">
            <w:pPr>
              <w:jc w:val="center"/>
            </w:pPr>
            <w:r>
              <w:t>Description</w:t>
            </w:r>
          </w:p>
        </w:tc>
      </w:tr>
      <w:tr w:rsidR="00E54833" w14:paraId="3F39D4C6" w14:textId="77777777" w:rsidTr="679A97BA">
        <w:tc>
          <w:tcPr>
            <w:tcW w:w="1764" w:type="dxa"/>
          </w:tcPr>
          <w:p w14:paraId="3F39D4C2" w14:textId="2D8FD9A7" w:rsidR="00E54833" w:rsidRDefault="201E64CB">
            <w:pPr>
              <w:jc w:val="center"/>
            </w:pPr>
            <w:r>
              <w:t>1.0</w:t>
            </w:r>
          </w:p>
        </w:tc>
        <w:tc>
          <w:tcPr>
            <w:tcW w:w="1170" w:type="dxa"/>
          </w:tcPr>
          <w:p w14:paraId="3F39D4C3" w14:textId="324FE022" w:rsidR="00E54833" w:rsidRDefault="201E64CB">
            <w:pPr>
              <w:jc w:val="center"/>
            </w:pPr>
            <w:r>
              <w:t>10/6/24</w:t>
            </w:r>
          </w:p>
        </w:tc>
        <w:tc>
          <w:tcPr>
            <w:tcW w:w="1800" w:type="dxa"/>
          </w:tcPr>
          <w:p w14:paraId="3F39D4C4" w14:textId="0405A319" w:rsidR="00E54833" w:rsidRDefault="1602563F">
            <w:pPr>
              <w:jc w:val="center"/>
            </w:pPr>
            <w:r>
              <w:t>RM and AH</w:t>
            </w:r>
          </w:p>
        </w:tc>
        <w:tc>
          <w:tcPr>
            <w:tcW w:w="4245" w:type="dxa"/>
          </w:tcPr>
          <w:p w14:paraId="3F39D4C5" w14:textId="79238CA2" w:rsidR="00E54833" w:rsidRDefault="39795F06" w:rsidP="679A97BA">
            <w:pPr>
              <w:pStyle w:val="TableText"/>
              <w:widowControl/>
              <w:spacing w:before="0" w:after="0"/>
              <w:jc w:val="center"/>
            </w:pPr>
            <w:r>
              <w:t>Initial establishment of design</w:t>
            </w:r>
          </w:p>
        </w:tc>
      </w:tr>
      <w:tr w:rsidR="00E54833" w14:paraId="3F39D4CB" w14:textId="77777777" w:rsidTr="679A97BA">
        <w:tc>
          <w:tcPr>
            <w:tcW w:w="1764" w:type="dxa"/>
          </w:tcPr>
          <w:p w14:paraId="3F39D4C7" w14:textId="1F25787E" w:rsidR="00E54833" w:rsidRDefault="2C823C95" w:rsidP="13804F1E">
            <w:pPr>
              <w:jc w:val="center"/>
            </w:pPr>
            <w:r>
              <w:t>1.1</w:t>
            </w:r>
          </w:p>
        </w:tc>
        <w:tc>
          <w:tcPr>
            <w:tcW w:w="1170" w:type="dxa"/>
          </w:tcPr>
          <w:p w14:paraId="3F39D4C8" w14:textId="39113852" w:rsidR="00E54833" w:rsidRDefault="3A92EA52" w:rsidP="679A97BA">
            <w:pPr>
              <w:jc w:val="center"/>
            </w:pPr>
            <w:r>
              <w:t>10/1</w:t>
            </w:r>
            <w:r w:rsidR="1C9E9490">
              <w:t>4</w:t>
            </w:r>
            <w:r>
              <w:t>/24</w:t>
            </w:r>
          </w:p>
        </w:tc>
        <w:tc>
          <w:tcPr>
            <w:tcW w:w="1800" w:type="dxa"/>
          </w:tcPr>
          <w:p w14:paraId="3F39D4C9" w14:textId="3404C295" w:rsidR="00E54833" w:rsidRDefault="2C823C95" w:rsidP="13804F1E">
            <w:pPr>
              <w:jc w:val="center"/>
            </w:pPr>
            <w:r>
              <w:t>RM</w:t>
            </w:r>
            <w:r w:rsidR="5FFE517F">
              <w:t xml:space="preserve"> and AH</w:t>
            </w:r>
          </w:p>
        </w:tc>
        <w:tc>
          <w:tcPr>
            <w:tcW w:w="4245" w:type="dxa"/>
          </w:tcPr>
          <w:p w14:paraId="3F39D4CA" w14:textId="4D7F82D1" w:rsidR="00E54833" w:rsidRDefault="3A92EA52" w:rsidP="679A97BA">
            <w:pPr>
              <w:jc w:val="center"/>
            </w:pPr>
            <w:r>
              <w:t>Aggregate classes and collaboration graphs</w:t>
            </w:r>
          </w:p>
        </w:tc>
      </w:tr>
      <w:tr w:rsidR="00E54833" w14:paraId="3F39D4D0" w14:textId="77777777" w:rsidTr="679A97BA">
        <w:tc>
          <w:tcPr>
            <w:tcW w:w="1764" w:type="dxa"/>
          </w:tcPr>
          <w:p w14:paraId="3F39D4CC" w14:textId="5B92F232" w:rsidR="00E54833" w:rsidRDefault="3424BE63" w:rsidP="679A97BA">
            <w:pPr>
              <w:jc w:val="center"/>
            </w:pPr>
            <w:r>
              <w:t>2.0</w:t>
            </w:r>
          </w:p>
        </w:tc>
        <w:tc>
          <w:tcPr>
            <w:tcW w:w="1170" w:type="dxa"/>
          </w:tcPr>
          <w:p w14:paraId="3F39D4CD" w14:textId="38758CB7" w:rsidR="00E54833" w:rsidRDefault="3424BE63" w:rsidP="679A97BA">
            <w:pPr>
              <w:jc w:val="center"/>
            </w:pPr>
            <w:r>
              <w:t>10/2</w:t>
            </w:r>
            <w:r w:rsidR="13795EA9">
              <w:t>7</w:t>
            </w:r>
            <w:r>
              <w:t>/24</w:t>
            </w:r>
          </w:p>
        </w:tc>
        <w:tc>
          <w:tcPr>
            <w:tcW w:w="1800" w:type="dxa"/>
          </w:tcPr>
          <w:p w14:paraId="3F39D4CE" w14:textId="5FEB43F2" w:rsidR="00E54833" w:rsidRDefault="3424BE63" w:rsidP="679A97BA">
            <w:pPr>
              <w:jc w:val="center"/>
            </w:pPr>
            <w:r>
              <w:t>RM</w:t>
            </w:r>
          </w:p>
        </w:tc>
        <w:tc>
          <w:tcPr>
            <w:tcW w:w="4245" w:type="dxa"/>
          </w:tcPr>
          <w:p w14:paraId="3F39D4CF" w14:textId="6B115525" w:rsidR="00E54833" w:rsidRDefault="3424BE63" w:rsidP="679A97BA">
            <w:pPr>
              <w:jc w:val="center"/>
            </w:pPr>
            <w:r>
              <w:t>Perform Design Review, Refactor Subsystems</w:t>
            </w:r>
          </w:p>
        </w:tc>
      </w:tr>
    </w:tbl>
    <w:p w14:paraId="3F39D4D1" w14:textId="77777777" w:rsidR="00E54833" w:rsidRDefault="00E54833">
      <w:pPr>
        <w:ind w:left="144"/>
      </w:pPr>
    </w:p>
    <w:p w14:paraId="3F39D4D2" w14:textId="77777777" w:rsidR="0051311C" w:rsidRDefault="00E54833">
      <w:pPr>
        <w:pStyle w:val="TableofContents"/>
        <w:rPr>
          <w:noProof/>
        </w:rPr>
      </w:pPr>
      <w:r>
        <w:lastRenderedPageBreak/>
        <w:t>Table of Contents</w:t>
      </w:r>
      <w:r>
        <w:fldChar w:fldCharType="begin"/>
      </w:r>
      <w:r>
        <w:instrText xml:space="preserve"> TOC \o "1-3" \h \z </w:instrText>
      </w:r>
      <w:r>
        <w:fldChar w:fldCharType="separate"/>
      </w:r>
    </w:p>
    <w:p w14:paraId="3F39D4D3" w14:textId="77777777" w:rsidR="0051311C" w:rsidRDefault="0051311C">
      <w:pPr>
        <w:pStyle w:val="TOC1"/>
        <w:rPr>
          <w:rFonts w:asciiTheme="minorHAnsi" w:eastAsiaTheme="minorEastAsia" w:hAnsiTheme="minorHAnsi" w:cstheme="minorBidi"/>
          <w:b w:val="0"/>
          <w:caps w:val="0"/>
          <w:noProof/>
          <w:sz w:val="22"/>
          <w:szCs w:val="22"/>
        </w:rPr>
      </w:pPr>
      <w:hyperlink w:anchor="_Toc322626963" w:history="1">
        <w:r w:rsidRPr="00455CF8">
          <w:rPr>
            <w:rStyle w:val="Hyperlink"/>
            <w:noProof/>
          </w:rPr>
          <w:t>Document Control</w:t>
        </w:r>
        <w:r>
          <w:rPr>
            <w:noProof/>
            <w:webHidden/>
          </w:rPr>
          <w:tab/>
        </w:r>
        <w:r>
          <w:rPr>
            <w:noProof/>
            <w:webHidden/>
          </w:rPr>
          <w:fldChar w:fldCharType="begin"/>
        </w:r>
        <w:r>
          <w:rPr>
            <w:noProof/>
            <w:webHidden/>
          </w:rPr>
          <w:instrText xml:space="preserve"> PAGEREF _Toc322626963 \h </w:instrText>
        </w:r>
        <w:r>
          <w:rPr>
            <w:noProof/>
            <w:webHidden/>
          </w:rPr>
        </w:r>
        <w:r>
          <w:rPr>
            <w:noProof/>
            <w:webHidden/>
          </w:rPr>
          <w:fldChar w:fldCharType="separate"/>
        </w:r>
        <w:r>
          <w:rPr>
            <w:noProof/>
            <w:webHidden/>
          </w:rPr>
          <w:t>ii</w:t>
        </w:r>
        <w:r>
          <w:rPr>
            <w:noProof/>
            <w:webHidden/>
          </w:rPr>
          <w:fldChar w:fldCharType="end"/>
        </w:r>
      </w:hyperlink>
    </w:p>
    <w:p w14:paraId="3F39D4D4" w14:textId="77777777" w:rsidR="0051311C" w:rsidRDefault="0051311C">
      <w:pPr>
        <w:pStyle w:val="TOC2"/>
        <w:rPr>
          <w:rFonts w:asciiTheme="minorHAnsi" w:eastAsiaTheme="minorEastAsia" w:hAnsiTheme="minorHAnsi" w:cstheme="minorBidi"/>
          <w:smallCaps w:val="0"/>
          <w:noProof/>
          <w:sz w:val="22"/>
          <w:szCs w:val="22"/>
        </w:rPr>
      </w:pPr>
      <w:hyperlink w:anchor="_Toc322626964" w:history="1">
        <w:r w:rsidRPr="00455CF8">
          <w:rPr>
            <w:rStyle w:val="Hyperlink"/>
            <w:noProof/>
          </w:rPr>
          <w:t>Approval</w:t>
        </w:r>
        <w:r>
          <w:rPr>
            <w:noProof/>
            <w:webHidden/>
          </w:rPr>
          <w:tab/>
        </w:r>
        <w:r>
          <w:rPr>
            <w:noProof/>
            <w:webHidden/>
          </w:rPr>
          <w:fldChar w:fldCharType="begin"/>
        </w:r>
        <w:r>
          <w:rPr>
            <w:noProof/>
            <w:webHidden/>
          </w:rPr>
          <w:instrText xml:space="preserve"> PAGEREF _Toc322626964 \h </w:instrText>
        </w:r>
        <w:r>
          <w:rPr>
            <w:noProof/>
            <w:webHidden/>
          </w:rPr>
        </w:r>
        <w:r>
          <w:rPr>
            <w:noProof/>
            <w:webHidden/>
          </w:rPr>
          <w:fldChar w:fldCharType="separate"/>
        </w:r>
        <w:r>
          <w:rPr>
            <w:noProof/>
            <w:webHidden/>
          </w:rPr>
          <w:t>ii</w:t>
        </w:r>
        <w:r>
          <w:rPr>
            <w:noProof/>
            <w:webHidden/>
          </w:rPr>
          <w:fldChar w:fldCharType="end"/>
        </w:r>
      </w:hyperlink>
    </w:p>
    <w:p w14:paraId="3F39D4D5" w14:textId="77777777" w:rsidR="0051311C" w:rsidRDefault="0051311C">
      <w:pPr>
        <w:pStyle w:val="TOC2"/>
        <w:rPr>
          <w:rFonts w:asciiTheme="minorHAnsi" w:eastAsiaTheme="minorEastAsia" w:hAnsiTheme="minorHAnsi" w:cstheme="minorBidi"/>
          <w:smallCaps w:val="0"/>
          <w:noProof/>
          <w:sz w:val="22"/>
          <w:szCs w:val="22"/>
        </w:rPr>
      </w:pPr>
      <w:hyperlink w:anchor="_Toc322626965" w:history="1">
        <w:r w:rsidRPr="00455CF8">
          <w:rPr>
            <w:rStyle w:val="Hyperlink"/>
            <w:noProof/>
          </w:rPr>
          <w:t>Document Change Control</w:t>
        </w:r>
        <w:r>
          <w:rPr>
            <w:noProof/>
            <w:webHidden/>
          </w:rPr>
          <w:tab/>
        </w:r>
        <w:r>
          <w:rPr>
            <w:noProof/>
            <w:webHidden/>
          </w:rPr>
          <w:fldChar w:fldCharType="begin"/>
        </w:r>
        <w:r>
          <w:rPr>
            <w:noProof/>
            <w:webHidden/>
          </w:rPr>
          <w:instrText xml:space="preserve"> PAGEREF _Toc322626965 \h </w:instrText>
        </w:r>
        <w:r>
          <w:rPr>
            <w:noProof/>
            <w:webHidden/>
          </w:rPr>
        </w:r>
        <w:r>
          <w:rPr>
            <w:noProof/>
            <w:webHidden/>
          </w:rPr>
          <w:fldChar w:fldCharType="separate"/>
        </w:r>
        <w:r>
          <w:rPr>
            <w:noProof/>
            <w:webHidden/>
          </w:rPr>
          <w:t>ii</w:t>
        </w:r>
        <w:r>
          <w:rPr>
            <w:noProof/>
            <w:webHidden/>
          </w:rPr>
          <w:fldChar w:fldCharType="end"/>
        </w:r>
      </w:hyperlink>
    </w:p>
    <w:p w14:paraId="3F39D4D6" w14:textId="77777777" w:rsidR="0051311C" w:rsidRDefault="0051311C">
      <w:pPr>
        <w:pStyle w:val="TOC2"/>
        <w:rPr>
          <w:rFonts w:asciiTheme="minorHAnsi" w:eastAsiaTheme="minorEastAsia" w:hAnsiTheme="minorHAnsi" w:cstheme="minorBidi"/>
          <w:smallCaps w:val="0"/>
          <w:noProof/>
          <w:sz w:val="22"/>
          <w:szCs w:val="22"/>
        </w:rPr>
      </w:pPr>
      <w:hyperlink w:anchor="_Toc322626966" w:history="1">
        <w:r w:rsidRPr="00455CF8">
          <w:rPr>
            <w:rStyle w:val="Hyperlink"/>
            <w:noProof/>
          </w:rPr>
          <w:t>Distribution List</w:t>
        </w:r>
        <w:r>
          <w:rPr>
            <w:noProof/>
            <w:webHidden/>
          </w:rPr>
          <w:tab/>
        </w:r>
        <w:r>
          <w:rPr>
            <w:noProof/>
            <w:webHidden/>
          </w:rPr>
          <w:fldChar w:fldCharType="begin"/>
        </w:r>
        <w:r>
          <w:rPr>
            <w:noProof/>
            <w:webHidden/>
          </w:rPr>
          <w:instrText xml:space="preserve"> PAGEREF _Toc322626966 \h </w:instrText>
        </w:r>
        <w:r>
          <w:rPr>
            <w:noProof/>
            <w:webHidden/>
          </w:rPr>
        </w:r>
        <w:r>
          <w:rPr>
            <w:noProof/>
            <w:webHidden/>
          </w:rPr>
          <w:fldChar w:fldCharType="separate"/>
        </w:r>
        <w:r>
          <w:rPr>
            <w:noProof/>
            <w:webHidden/>
          </w:rPr>
          <w:t>ii</w:t>
        </w:r>
        <w:r>
          <w:rPr>
            <w:noProof/>
            <w:webHidden/>
          </w:rPr>
          <w:fldChar w:fldCharType="end"/>
        </w:r>
      </w:hyperlink>
    </w:p>
    <w:p w14:paraId="3F39D4D7" w14:textId="77777777" w:rsidR="0051311C" w:rsidRDefault="0051311C">
      <w:pPr>
        <w:pStyle w:val="TOC2"/>
        <w:rPr>
          <w:rFonts w:asciiTheme="minorHAnsi" w:eastAsiaTheme="minorEastAsia" w:hAnsiTheme="minorHAnsi" w:cstheme="minorBidi"/>
          <w:smallCaps w:val="0"/>
          <w:noProof/>
          <w:sz w:val="22"/>
          <w:szCs w:val="22"/>
        </w:rPr>
      </w:pPr>
      <w:hyperlink w:anchor="_Toc322626967" w:history="1">
        <w:r w:rsidRPr="00455CF8">
          <w:rPr>
            <w:rStyle w:val="Hyperlink"/>
            <w:noProof/>
          </w:rPr>
          <w:t>Change Summary</w:t>
        </w:r>
        <w:r>
          <w:rPr>
            <w:noProof/>
            <w:webHidden/>
          </w:rPr>
          <w:tab/>
        </w:r>
        <w:r>
          <w:rPr>
            <w:noProof/>
            <w:webHidden/>
          </w:rPr>
          <w:fldChar w:fldCharType="begin"/>
        </w:r>
        <w:r>
          <w:rPr>
            <w:noProof/>
            <w:webHidden/>
          </w:rPr>
          <w:instrText xml:space="preserve"> PAGEREF _Toc322626967 \h </w:instrText>
        </w:r>
        <w:r>
          <w:rPr>
            <w:noProof/>
            <w:webHidden/>
          </w:rPr>
        </w:r>
        <w:r>
          <w:rPr>
            <w:noProof/>
            <w:webHidden/>
          </w:rPr>
          <w:fldChar w:fldCharType="separate"/>
        </w:r>
        <w:r>
          <w:rPr>
            <w:noProof/>
            <w:webHidden/>
          </w:rPr>
          <w:t>ii</w:t>
        </w:r>
        <w:r>
          <w:rPr>
            <w:noProof/>
            <w:webHidden/>
          </w:rPr>
          <w:fldChar w:fldCharType="end"/>
        </w:r>
      </w:hyperlink>
    </w:p>
    <w:p w14:paraId="3F39D4D8" w14:textId="77777777" w:rsidR="0051311C" w:rsidRDefault="0051311C">
      <w:pPr>
        <w:pStyle w:val="TOC1"/>
        <w:rPr>
          <w:rFonts w:asciiTheme="minorHAnsi" w:eastAsiaTheme="minorEastAsia" w:hAnsiTheme="minorHAnsi" w:cstheme="minorBidi"/>
          <w:b w:val="0"/>
          <w:caps w:val="0"/>
          <w:noProof/>
          <w:sz w:val="22"/>
          <w:szCs w:val="22"/>
        </w:rPr>
      </w:pPr>
      <w:hyperlink w:anchor="_Toc322626968" w:history="1">
        <w:r w:rsidRPr="00455CF8">
          <w:rPr>
            <w:rStyle w:val="Hyperlink"/>
            <w:noProof/>
          </w:rPr>
          <w:t>Introduction</w:t>
        </w:r>
        <w:r>
          <w:rPr>
            <w:noProof/>
            <w:webHidden/>
          </w:rPr>
          <w:tab/>
        </w:r>
        <w:r>
          <w:rPr>
            <w:noProof/>
            <w:webHidden/>
          </w:rPr>
          <w:fldChar w:fldCharType="begin"/>
        </w:r>
        <w:r>
          <w:rPr>
            <w:noProof/>
            <w:webHidden/>
          </w:rPr>
          <w:instrText xml:space="preserve"> PAGEREF _Toc322626968 \h </w:instrText>
        </w:r>
        <w:r>
          <w:rPr>
            <w:noProof/>
            <w:webHidden/>
          </w:rPr>
        </w:r>
        <w:r>
          <w:rPr>
            <w:noProof/>
            <w:webHidden/>
          </w:rPr>
          <w:fldChar w:fldCharType="separate"/>
        </w:r>
        <w:r>
          <w:rPr>
            <w:noProof/>
            <w:webHidden/>
          </w:rPr>
          <w:t>1</w:t>
        </w:r>
        <w:r>
          <w:rPr>
            <w:noProof/>
            <w:webHidden/>
          </w:rPr>
          <w:fldChar w:fldCharType="end"/>
        </w:r>
      </w:hyperlink>
    </w:p>
    <w:p w14:paraId="3F39D4D9"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69" w:history="1">
        <w:r w:rsidRPr="00455CF8">
          <w:rPr>
            <w:rStyle w:val="Hyperlink"/>
            <w:noProof/>
          </w:rPr>
          <w:t>1.1</w:t>
        </w:r>
        <w:r>
          <w:rPr>
            <w:rFonts w:asciiTheme="minorHAnsi" w:eastAsiaTheme="minorEastAsia" w:hAnsiTheme="minorHAnsi" w:cstheme="minorBidi"/>
            <w:smallCaps w:val="0"/>
            <w:noProof/>
            <w:sz w:val="22"/>
            <w:szCs w:val="22"/>
          </w:rPr>
          <w:tab/>
        </w:r>
        <w:r w:rsidRPr="00455CF8">
          <w:rPr>
            <w:rStyle w:val="Hyperlink"/>
            <w:noProof/>
          </w:rPr>
          <w:t>Purpose and Intended Audience</w:t>
        </w:r>
        <w:r>
          <w:rPr>
            <w:noProof/>
            <w:webHidden/>
          </w:rPr>
          <w:tab/>
        </w:r>
        <w:r>
          <w:rPr>
            <w:noProof/>
            <w:webHidden/>
          </w:rPr>
          <w:fldChar w:fldCharType="begin"/>
        </w:r>
        <w:r>
          <w:rPr>
            <w:noProof/>
            <w:webHidden/>
          </w:rPr>
          <w:instrText xml:space="preserve"> PAGEREF _Toc322626969 \h </w:instrText>
        </w:r>
        <w:r>
          <w:rPr>
            <w:noProof/>
            <w:webHidden/>
          </w:rPr>
        </w:r>
        <w:r>
          <w:rPr>
            <w:noProof/>
            <w:webHidden/>
          </w:rPr>
          <w:fldChar w:fldCharType="separate"/>
        </w:r>
        <w:r>
          <w:rPr>
            <w:noProof/>
            <w:webHidden/>
          </w:rPr>
          <w:t>1</w:t>
        </w:r>
        <w:r>
          <w:rPr>
            <w:noProof/>
            <w:webHidden/>
          </w:rPr>
          <w:fldChar w:fldCharType="end"/>
        </w:r>
      </w:hyperlink>
    </w:p>
    <w:p w14:paraId="3F39D4DA"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70" w:history="1">
        <w:r w:rsidRPr="00455CF8">
          <w:rPr>
            <w:rStyle w:val="Hyperlink"/>
            <w:noProof/>
          </w:rPr>
          <w:t>1.2</w:t>
        </w:r>
        <w:r>
          <w:rPr>
            <w:rFonts w:asciiTheme="minorHAnsi" w:eastAsiaTheme="minorEastAsia" w:hAnsiTheme="minorHAnsi" w:cstheme="minorBidi"/>
            <w:smallCaps w:val="0"/>
            <w:noProof/>
            <w:sz w:val="22"/>
            <w:szCs w:val="22"/>
          </w:rPr>
          <w:tab/>
        </w:r>
        <w:r w:rsidRPr="00455CF8">
          <w:rPr>
            <w:rStyle w:val="Hyperlink"/>
            <w:noProof/>
          </w:rPr>
          <w:t>Scope of Product</w:t>
        </w:r>
        <w:r>
          <w:rPr>
            <w:noProof/>
            <w:webHidden/>
          </w:rPr>
          <w:tab/>
        </w:r>
        <w:r>
          <w:rPr>
            <w:noProof/>
            <w:webHidden/>
          </w:rPr>
          <w:fldChar w:fldCharType="begin"/>
        </w:r>
        <w:r>
          <w:rPr>
            <w:noProof/>
            <w:webHidden/>
          </w:rPr>
          <w:instrText xml:space="preserve"> PAGEREF _Toc322626970 \h </w:instrText>
        </w:r>
        <w:r>
          <w:rPr>
            <w:noProof/>
            <w:webHidden/>
          </w:rPr>
        </w:r>
        <w:r>
          <w:rPr>
            <w:noProof/>
            <w:webHidden/>
          </w:rPr>
          <w:fldChar w:fldCharType="separate"/>
        </w:r>
        <w:r>
          <w:rPr>
            <w:noProof/>
            <w:webHidden/>
          </w:rPr>
          <w:t>1</w:t>
        </w:r>
        <w:r>
          <w:rPr>
            <w:noProof/>
            <w:webHidden/>
          </w:rPr>
          <w:fldChar w:fldCharType="end"/>
        </w:r>
      </w:hyperlink>
    </w:p>
    <w:p w14:paraId="3F39D4DB"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71" w:history="1">
        <w:r w:rsidRPr="00455CF8">
          <w:rPr>
            <w:rStyle w:val="Hyperlink"/>
            <w:noProof/>
          </w:rPr>
          <w:t>1.3</w:t>
        </w:r>
        <w:r>
          <w:rPr>
            <w:rFonts w:asciiTheme="minorHAnsi" w:eastAsiaTheme="minorEastAsia" w:hAnsiTheme="minorHAnsi" w:cstheme="minorBidi"/>
            <w:smallCaps w:val="0"/>
            <w:noProof/>
            <w:sz w:val="22"/>
            <w:szCs w:val="22"/>
          </w:rPr>
          <w:tab/>
        </w:r>
        <w:r w:rsidRPr="00455CF8">
          <w:rPr>
            <w:rStyle w:val="Hyperlink"/>
            <w:noProof/>
          </w:rPr>
          <w:t>References</w:t>
        </w:r>
        <w:r>
          <w:rPr>
            <w:noProof/>
            <w:webHidden/>
          </w:rPr>
          <w:tab/>
        </w:r>
        <w:r>
          <w:rPr>
            <w:noProof/>
            <w:webHidden/>
          </w:rPr>
          <w:fldChar w:fldCharType="begin"/>
        </w:r>
        <w:r>
          <w:rPr>
            <w:noProof/>
            <w:webHidden/>
          </w:rPr>
          <w:instrText xml:space="preserve"> PAGEREF _Toc322626971 \h </w:instrText>
        </w:r>
        <w:r>
          <w:rPr>
            <w:noProof/>
            <w:webHidden/>
          </w:rPr>
        </w:r>
        <w:r>
          <w:rPr>
            <w:noProof/>
            <w:webHidden/>
          </w:rPr>
          <w:fldChar w:fldCharType="separate"/>
        </w:r>
        <w:r>
          <w:rPr>
            <w:noProof/>
            <w:webHidden/>
          </w:rPr>
          <w:t>1</w:t>
        </w:r>
        <w:r>
          <w:rPr>
            <w:noProof/>
            <w:webHidden/>
          </w:rPr>
          <w:fldChar w:fldCharType="end"/>
        </w:r>
      </w:hyperlink>
    </w:p>
    <w:p w14:paraId="3F39D4DC"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72" w:history="1">
        <w:r w:rsidRPr="00455CF8">
          <w:rPr>
            <w:rStyle w:val="Hyperlink"/>
            <w:noProof/>
          </w:rPr>
          <w:t>1.4</w:t>
        </w:r>
        <w:r>
          <w:rPr>
            <w:rFonts w:asciiTheme="minorHAnsi" w:eastAsiaTheme="minorEastAsia" w:hAnsiTheme="minorHAnsi" w:cstheme="minorBidi"/>
            <w:smallCaps w:val="0"/>
            <w:noProof/>
            <w:sz w:val="22"/>
            <w:szCs w:val="22"/>
          </w:rPr>
          <w:tab/>
        </w:r>
        <w:r w:rsidRPr="00455CF8">
          <w:rPr>
            <w:rStyle w:val="Hyperlink"/>
            <w:noProof/>
          </w:rPr>
          <w:t>Definitions, Acronyms, and Abbreviations</w:t>
        </w:r>
        <w:r>
          <w:rPr>
            <w:noProof/>
            <w:webHidden/>
          </w:rPr>
          <w:tab/>
        </w:r>
        <w:r>
          <w:rPr>
            <w:noProof/>
            <w:webHidden/>
          </w:rPr>
          <w:fldChar w:fldCharType="begin"/>
        </w:r>
        <w:r>
          <w:rPr>
            <w:noProof/>
            <w:webHidden/>
          </w:rPr>
          <w:instrText xml:space="preserve"> PAGEREF _Toc322626972 \h </w:instrText>
        </w:r>
        <w:r>
          <w:rPr>
            <w:noProof/>
            <w:webHidden/>
          </w:rPr>
        </w:r>
        <w:r>
          <w:rPr>
            <w:noProof/>
            <w:webHidden/>
          </w:rPr>
          <w:fldChar w:fldCharType="separate"/>
        </w:r>
        <w:r>
          <w:rPr>
            <w:noProof/>
            <w:webHidden/>
          </w:rPr>
          <w:t>1</w:t>
        </w:r>
        <w:r>
          <w:rPr>
            <w:noProof/>
            <w:webHidden/>
          </w:rPr>
          <w:fldChar w:fldCharType="end"/>
        </w:r>
      </w:hyperlink>
    </w:p>
    <w:p w14:paraId="3F39D4DD" w14:textId="77777777" w:rsidR="0051311C" w:rsidRDefault="0051311C">
      <w:pPr>
        <w:pStyle w:val="TOC3"/>
        <w:tabs>
          <w:tab w:val="left" w:pos="1200"/>
        </w:tabs>
        <w:rPr>
          <w:rFonts w:asciiTheme="minorHAnsi" w:eastAsiaTheme="minorEastAsia" w:hAnsiTheme="minorHAnsi" w:cstheme="minorBidi"/>
          <w:i w:val="0"/>
          <w:noProof/>
          <w:sz w:val="22"/>
          <w:szCs w:val="22"/>
        </w:rPr>
      </w:pPr>
      <w:hyperlink w:anchor="_Toc322626973" w:history="1">
        <w:r w:rsidRPr="00455CF8">
          <w:rPr>
            <w:rStyle w:val="Hyperlink"/>
            <w:noProof/>
          </w:rPr>
          <w:t>1.1.1</w:t>
        </w:r>
        <w:r>
          <w:rPr>
            <w:rFonts w:asciiTheme="minorHAnsi" w:eastAsiaTheme="minorEastAsia" w:hAnsiTheme="minorHAnsi" w:cstheme="minorBidi"/>
            <w:i w:val="0"/>
            <w:noProof/>
            <w:sz w:val="22"/>
            <w:szCs w:val="22"/>
          </w:rPr>
          <w:tab/>
        </w:r>
        <w:r w:rsidRPr="00455CF8">
          <w:rPr>
            <w:rStyle w:val="Hyperlink"/>
            <w:noProof/>
          </w:rPr>
          <w:t>Definitions</w:t>
        </w:r>
        <w:r>
          <w:rPr>
            <w:noProof/>
            <w:webHidden/>
          </w:rPr>
          <w:tab/>
        </w:r>
        <w:r>
          <w:rPr>
            <w:noProof/>
            <w:webHidden/>
          </w:rPr>
          <w:fldChar w:fldCharType="begin"/>
        </w:r>
        <w:r>
          <w:rPr>
            <w:noProof/>
            <w:webHidden/>
          </w:rPr>
          <w:instrText xml:space="preserve"> PAGEREF _Toc322626973 \h </w:instrText>
        </w:r>
        <w:r>
          <w:rPr>
            <w:noProof/>
            <w:webHidden/>
          </w:rPr>
        </w:r>
        <w:r>
          <w:rPr>
            <w:noProof/>
            <w:webHidden/>
          </w:rPr>
          <w:fldChar w:fldCharType="separate"/>
        </w:r>
        <w:r>
          <w:rPr>
            <w:noProof/>
            <w:webHidden/>
          </w:rPr>
          <w:t>1</w:t>
        </w:r>
        <w:r>
          <w:rPr>
            <w:noProof/>
            <w:webHidden/>
          </w:rPr>
          <w:fldChar w:fldCharType="end"/>
        </w:r>
      </w:hyperlink>
    </w:p>
    <w:p w14:paraId="3F39D4DE" w14:textId="77777777" w:rsidR="0051311C" w:rsidRDefault="0051311C">
      <w:pPr>
        <w:pStyle w:val="TOC3"/>
        <w:tabs>
          <w:tab w:val="left" w:pos="1200"/>
        </w:tabs>
        <w:rPr>
          <w:rFonts w:asciiTheme="minorHAnsi" w:eastAsiaTheme="minorEastAsia" w:hAnsiTheme="minorHAnsi" w:cstheme="minorBidi"/>
          <w:i w:val="0"/>
          <w:noProof/>
          <w:sz w:val="22"/>
          <w:szCs w:val="22"/>
        </w:rPr>
      </w:pPr>
      <w:hyperlink w:anchor="_Toc322626974" w:history="1">
        <w:r w:rsidRPr="00455CF8">
          <w:rPr>
            <w:rStyle w:val="Hyperlink"/>
            <w:noProof/>
          </w:rPr>
          <w:t>1.4.1</w:t>
        </w:r>
        <w:r>
          <w:rPr>
            <w:rFonts w:asciiTheme="minorHAnsi" w:eastAsiaTheme="minorEastAsia" w:hAnsiTheme="minorHAnsi" w:cstheme="minorBidi"/>
            <w:i w:val="0"/>
            <w:noProof/>
            <w:sz w:val="22"/>
            <w:szCs w:val="22"/>
          </w:rPr>
          <w:tab/>
        </w:r>
        <w:r w:rsidRPr="00455CF8">
          <w:rPr>
            <w:rStyle w:val="Hyperlink"/>
            <w:noProof/>
          </w:rPr>
          <w:t>Acronyms and Abbreviations</w:t>
        </w:r>
        <w:r>
          <w:rPr>
            <w:noProof/>
            <w:webHidden/>
          </w:rPr>
          <w:tab/>
        </w:r>
        <w:r>
          <w:rPr>
            <w:noProof/>
            <w:webHidden/>
          </w:rPr>
          <w:fldChar w:fldCharType="begin"/>
        </w:r>
        <w:r>
          <w:rPr>
            <w:noProof/>
            <w:webHidden/>
          </w:rPr>
          <w:instrText xml:space="preserve"> PAGEREF _Toc322626974 \h </w:instrText>
        </w:r>
        <w:r>
          <w:rPr>
            <w:noProof/>
            <w:webHidden/>
          </w:rPr>
        </w:r>
        <w:r>
          <w:rPr>
            <w:noProof/>
            <w:webHidden/>
          </w:rPr>
          <w:fldChar w:fldCharType="separate"/>
        </w:r>
        <w:r>
          <w:rPr>
            <w:noProof/>
            <w:webHidden/>
          </w:rPr>
          <w:t>1</w:t>
        </w:r>
        <w:r>
          <w:rPr>
            <w:noProof/>
            <w:webHidden/>
          </w:rPr>
          <w:fldChar w:fldCharType="end"/>
        </w:r>
      </w:hyperlink>
    </w:p>
    <w:p w14:paraId="3F39D4DF"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75" w:history="1">
        <w:r w:rsidRPr="00455CF8">
          <w:rPr>
            <w:rStyle w:val="Hyperlink"/>
            <w:noProof/>
          </w:rPr>
          <w:t>1.5</w:t>
        </w:r>
        <w:r>
          <w:rPr>
            <w:rFonts w:asciiTheme="minorHAnsi" w:eastAsiaTheme="minorEastAsia" w:hAnsiTheme="minorHAnsi" w:cstheme="minorBidi"/>
            <w:smallCaps w:val="0"/>
            <w:noProof/>
            <w:sz w:val="22"/>
            <w:szCs w:val="22"/>
          </w:rPr>
          <w:tab/>
        </w:r>
        <w:r w:rsidRPr="00455CF8">
          <w:rPr>
            <w:rStyle w:val="Hyperlink"/>
            <w:noProof/>
          </w:rPr>
          <w:t>Overview</w:t>
        </w:r>
        <w:r>
          <w:rPr>
            <w:noProof/>
            <w:webHidden/>
          </w:rPr>
          <w:tab/>
        </w:r>
        <w:r>
          <w:rPr>
            <w:noProof/>
            <w:webHidden/>
          </w:rPr>
          <w:fldChar w:fldCharType="begin"/>
        </w:r>
        <w:r>
          <w:rPr>
            <w:noProof/>
            <w:webHidden/>
          </w:rPr>
          <w:instrText xml:space="preserve"> PAGEREF _Toc322626975 \h </w:instrText>
        </w:r>
        <w:r>
          <w:rPr>
            <w:noProof/>
            <w:webHidden/>
          </w:rPr>
        </w:r>
        <w:r>
          <w:rPr>
            <w:noProof/>
            <w:webHidden/>
          </w:rPr>
          <w:fldChar w:fldCharType="separate"/>
        </w:r>
        <w:r>
          <w:rPr>
            <w:noProof/>
            <w:webHidden/>
          </w:rPr>
          <w:t>1</w:t>
        </w:r>
        <w:r>
          <w:rPr>
            <w:noProof/>
            <w:webHidden/>
          </w:rPr>
          <w:fldChar w:fldCharType="end"/>
        </w:r>
      </w:hyperlink>
    </w:p>
    <w:p w14:paraId="3F39D4E0" w14:textId="77777777" w:rsidR="0051311C" w:rsidRDefault="0051311C">
      <w:pPr>
        <w:pStyle w:val="TOC1"/>
        <w:tabs>
          <w:tab w:val="left" w:pos="400"/>
        </w:tabs>
        <w:rPr>
          <w:rFonts w:asciiTheme="minorHAnsi" w:eastAsiaTheme="minorEastAsia" w:hAnsiTheme="minorHAnsi" w:cstheme="minorBidi"/>
          <w:b w:val="0"/>
          <w:caps w:val="0"/>
          <w:noProof/>
          <w:sz w:val="22"/>
          <w:szCs w:val="22"/>
        </w:rPr>
      </w:pPr>
      <w:hyperlink w:anchor="_Toc322626976" w:history="1">
        <w:r w:rsidRPr="00455CF8">
          <w:rPr>
            <w:rStyle w:val="Hyperlink"/>
            <w:noProof/>
          </w:rPr>
          <w:t>2</w:t>
        </w:r>
        <w:r>
          <w:rPr>
            <w:rFonts w:asciiTheme="minorHAnsi" w:eastAsiaTheme="minorEastAsia" w:hAnsiTheme="minorHAnsi" w:cstheme="minorBidi"/>
            <w:b w:val="0"/>
            <w:caps w:val="0"/>
            <w:noProof/>
            <w:sz w:val="22"/>
            <w:szCs w:val="22"/>
          </w:rPr>
          <w:tab/>
        </w:r>
        <w:r w:rsidRPr="00455CF8">
          <w:rPr>
            <w:rStyle w:val="Hyperlink"/>
            <w:noProof/>
          </w:rPr>
          <w:t>Decomposition Description</w:t>
        </w:r>
        <w:r>
          <w:rPr>
            <w:noProof/>
            <w:webHidden/>
          </w:rPr>
          <w:tab/>
        </w:r>
        <w:r>
          <w:rPr>
            <w:noProof/>
            <w:webHidden/>
          </w:rPr>
          <w:fldChar w:fldCharType="begin"/>
        </w:r>
        <w:r>
          <w:rPr>
            <w:noProof/>
            <w:webHidden/>
          </w:rPr>
          <w:instrText xml:space="preserve"> PAGEREF _Toc322626976 \h </w:instrText>
        </w:r>
        <w:r>
          <w:rPr>
            <w:noProof/>
            <w:webHidden/>
          </w:rPr>
        </w:r>
        <w:r>
          <w:rPr>
            <w:noProof/>
            <w:webHidden/>
          </w:rPr>
          <w:fldChar w:fldCharType="separate"/>
        </w:r>
        <w:r>
          <w:rPr>
            <w:noProof/>
            <w:webHidden/>
          </w:rPr>
          <w:t>2</w:t>
        </w:r>
        <w:r>
          <w:rPr>
            <w:noProof/>
            <w:webHidden/>
          </w:rPr>
          <w:fldChar w:fldCharType="end"/>
        </w:r>
      </w:hyperlink>
    </w:p>
    <w:p w14:paraId="3F39D4E1"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77" w:history="1">
        <w:r w:rsidRPr="00455CF8">
          <w:rPr>
            <w:rStyle w:val="Hyperlink"/>
            <w:noProof/>
          </w:rPr>
          <w:t>2.1</w:t>
        </w:r>
        <w:r>
          <w:rPr>
            <w:rFonts w:asciiTheme="minorHAnsi" w:eastAsiaTheme="minorEastAsia" w:hAnsiTheme="minorHAnsi" w:cstheme="minorBidi"/>
            <w:smallCaps w:val="0"/>
            <w:noProof/>
            <w:sz w:val="22"/>
            <w:szCs w:val="22"/>
          </w:rPr>
          <w:tab/>
        </w:r>
        <w:r w:rsidRPr="00455CF8">
          <w:rPr>
            <w:rStyle w:val="Hyperlink"/>
            <w:noProof/>
          </w:rPr>
          <w:t>System Collaboration Diagram</w:t>
        </w:r>
        <w:r>
          <w:rPr>
            <w:noProof/>
            <w:webHidden/>
          </w:rPr>
          <w:tab/>
        </w:r>
        <w:r>
          <w:rPr>
            <w:noProof/>
            <w:webHidden/>
          </w:rPr>
          <w:fldChar w:fldCharType="begin"/>
        </w:r>
        <w:r>
          <w:rPr>
            <w:noProof/>
            <w:webHidden/>
          </w:rPr>
          <w:instrText xml:space="preserve"> PAGEREF _Toc322626977 \h </w:instrText>
        </w:r>
        <w:r>
          <w:rPr>
            <w:noProof/>
            <w:webHidden/>
          </w:rPr>
        </w:r>
        <w:r>
          <w:rPr>
            <w:noProof/>
            <w:webHidden/>
          </w:rPr>
          <w:fldChar w:fldCharType="separate"/>
        </w:r>
        <w:r>
          <w:rPr>
            <w:noProof/>
            <w:webHidden/>
          </w:rPr>
          <w:t>2</w:t>
        </w:r>
        <w:r>
          <w:rPr>
            <w:noProof/>
            <w:webHidden/>
          </w:rPr>
          <w:fldChar w:fldCharType="end"/>
        </w:r>
      </w:hyperlink>
    </w:p>
    <w:p w14:paraId="3F39D4E2"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78" w:history="1">
        <w:r w:rsidRPr="00455CF8">
          <w:rPr>
            <w:rStyle w:val="Hyperlink"/>
            <w:noProof/>
          </w:rPr>
          <w:t>2.2</w:t>
        </w:r>
        <w:r>
          <w:rPr>
            <w:rFonts w:asciiTheme="minorHAnsi" w:eastAsiaTheme="minorEastAsia" w:hAnsiTheme="minorHAnsi" w:cstheme="minorBidi"/>
            <w:smallCaps w:val="0"/>
            <w:noProof/>
            <w:sz w:val="22"/>
            <w:szCs w:val="22"/>
          </w:rPr>
          <w:tab/>
        </w:r>
        <w:r w:rsidRPr="00455CF8">
          <w:rPr>
            <w:rStyle w:val="Hyperlink"/>
            <w:noProof/>
          </w:rPr>
          <w:t>Subsystem Descriptions</w:t>
        </w:r>
        <w:r>
          <w:rPr>
            <w:noProof/>
            <w:webHidden/>
          </w:rPr>
          <w:tab/>
        </w:r>
        <w:r>
          <w:rPr>
            <w:noProof/>
            <w:webHidden/>
          </w:rPr>
          <w:fldChar w:fldCharType="begin"/>
        </w:r>
        <w:r>
          <w:rPr>
            <w:noProof/>
            <w:webHidden/>
          </w:rPr>
          <w:instrText xml:space="preserve"> PAGEREF _Toc322626978 \h </w:instrText>
        </w:r>
        <w:r>
          <w:rPr>
            <w:noProof/>
            <w:webHidden/>
          </w:rPr>
        </w:r>
        <w:r>
          <w:rPr>
            <w:noProof/>
            <w:webHidden/>
          </w:rPr>
          <w:fldChar w:fldCharType="separate"/>
        </w:r>
        <w:r>
          <w:rPr>
            <w:noProof/>
            <w:webHidden/>
          </w:rPr>
          <w:t>2</w:t>
        </w:r>
        <w:r>
          <w:rPr>
            <w:noProof/>
            <w:webHidden/>
          </w:rPr>
          <w:fldChar w:fldCharType="end"/>
        </w:r>
      </w:hyperlink>
    </w:p>
    <w:p w14:paraId="3F39D4E3" w14:textId="77777777" w:rsidR="0051311C" w:rsidRDefault="0051311C">
      <w:pPr>
        <w:pStyle w:val="TOC1"/>
        <w:tabs>
          <w:tab w:val="left" w:pos="400"/>
        </w:tabs>
        <w:rPr>
          <w:rFonts w:asciiTheme="minorHAnsi" w:eastAsiaTheme="minorEastAsia" w:hAnsiTheme="minorHAnsi" w:cstheme="minorBidi"/>
          <w:b w:val="0"/>
          <w:caps w:val="0"/>
          <w:noProof/>
          <w:sz w:val="22"/>
          <w:szCs w:val="22"/>
        </w:rPr>
      </w:pPr>
      <w:hyperlink w:anchor="_Toc322626979" w:history="1">
        <w:r w:rsidRPr="00455CF8">
          <w:rPr>
            <w:rStyle w:val="Hyperlink"/>
            <w:noProof/>
          </w:rPr>
          <w:t>3</w:t>
        </w:r>
        <w:r>
          <w:rPr>
            <w:rFonts w:asciiTheme="minorHAnsi" w:eastAsiaTheme="minorEastAsia" w:hAnsiTheme="minorHAnsi" w:cstheme="minorBidi"/>
            <w:b w:val="0"/>
            <w:caps w:val="0"/>
            <w:noProof/>
            <w:sz w:val="22"/>
            <w:szCs w:val="22"/>
          </w:rPr>
          <w:tab/>
        </w:r>
        <w:r w:rsidRPr="00455CF8">
          <w:rPr>
            <w:rStyle w:val="Hyperlink"/>
            <w:noProof/>
          </w:rPr>
          <w:t>Detailed Description of Subsystem &lt;name&gt;</w:t>
        </w:r>
        <w:r>
          <w:rPr>
            <w:noProof/>
            <w:webHidden/>
          </w:rPr>
          <w:tab/>
        </w:r>
        <w:r>
          <w:rPr>
            <w:noProof/>
            <w:webHidden/>
          </w:rPr>
          <w:fldChar w:fldCharType="begin"/>
        </w:r>
        <w:r>
          <w:rPr>
            <w:noProof/>
            <w:webHidden/>
          </w:rPr>
          <w:instrText xml:space="preserve"> PAGEREF _Toc322626979 \h </w:instrText>
        </w:r>
        <w:r>
          <w:rPr>
            <w:noProof/>
            <w:webHidden/>
          </w:rPr>
        </w:r>
        <w:r>
          <w:rPr>
            <w:noProof/>
            <w:webHidden/>
          </w:rPr>
          <w:fldChar w:fldCharType="separate"/>
        </w:r>
        <w:r>
          <w:rPr>
            <w:noProof/>
            <w:webHidden/>
          </w:rPr>
          <w:t>3</w:t>
        </w:r>
        <w:r>
          <w:rPr>
            <w:noProof/>
            <w:webHidden/>
          </w:rPr>
          <w:fldChar w:fldCharType="end"/>
        </w:r>
      </w:hyperlink>
    </w:p>
    <w:p w14:paraId="3F39D4E4"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80" w:history="1">
        <w:r w:rsidRPr="00455CF8">
          <w:rPr>
            <w:rStyle w:val="Hyperlink"/>
            <w:noProof/>
          </w:rPr>
          <w:t>3.1</w:t>
        </w:r>
        <w:r>
          <w:rPr>
            <w:rFonts w:asciiTheme="minorHAnsi" w:eastAsiaTheme="minorEastAsia" w:hAnsiTheme="minorHAnsi" w:cstheme="minorBidi"/>
            <w:smallCaps w:val="0"/>
            <w:noProof/>
            <w:sz w:val="22"/>
            <w:szCs w:val="22"/>
          </w:rPr>
          <w:tab/>
        </w:r>
        <w:r w:rsidRPr="00455CF8">
          <w:rPr>
            <w:rStyle w:val="Hyperlink"/>
            <w:noProof/>
          </w:rPr>
          <w:t>Subsystem Description (subsystem cards)</w:t>
        </w:r>
        <w:r>
          <w:rPr>
            <w:noProof/>
            <w:webHidden/>
          </w:rPr>
          <w:tab/>
        </w:r>
        <w:r>
          <w:rPr>
            <w:noProof/>
            <w:webHidden/>
          </w:rPr>
          <w:fldChar w:fldCharType="begin"/>
        </w:r>
        <w:r>
          <w:rPr>
            <w:noProof/>
            <w:webHidden/>
          </w:rPr>
          <w:instrText xml:space="preserve"> PAGEREF _Toc322626980 \h </w:instrText>
        </w:r>
        <w:r>
          <w:rPr>
            <w:noProof/>
            <w:webHidden/>
          </w:rPr>
        </w:r>
        <w:r>
          <w:rPr>
            <w:noProof/>
            <w:webHidden/>
          </w:rPr>
          <w:fldChar w:fldCharType="separate"/>
        </w:r>
        <w:r>
          <w:rPr>
            <w:noProof/>
            <w:webHidden/>
          </w:rPr>
          <w:t>3</w:t>
        </w:r>
        <w:r>
          <w:rPr>
            <w:noProof/>
            <w:webHidden/>
          </w:rPr>
          <w:fldChar w:fldCharType="end"/>
        </w:r>
      </w:hyperlink>
    </w:p>
    <w:p w14:paraId="3F39D4E5"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81" w:history="1">
        <w:r w:rsidRPr="00455CF8">
          <w:rPr>
            <w:rStyle w:val="Hyperlink"/>
            <w:noProof/>
          </w:rPr>
          <w:t>3.2</w:t>
        </w:r>
        <w:r>
          <w:rPr>
            <w:rFonts w:asciiTheme="minorHAnsi" w:eastAsiaTheme="minorEastAsia" w:hAnsiTheme="minorHAnsi" w:cstheme="minorBidi"/>
            <w:smallCaps w:val="0"/>
            <w:noProof/>
            <w:sz w:val="22"/>
            <w:szCs w:val="22"/>
          </w:rPr>
          <w:tab/>
        </w:r>
        <w:r w:rsidRPr="00455CF8">
          <w:rPr>
            <w:rStyle w:val="Hyperlink"/>
            <w:noProof/>
          </w:rPr>
          <w:t>Class Description (CRC cards) &lt;class 1 name&gt;</w:t>
        </w:r>
        <w:r>
          <w:rPr>
            <w:noProof/>
            <w:webHidden/>
          </w:rPr>
          <w:tab/>
        </w:r>
        <w:r>
          <w:rPr>
            <w:noProof/>
            <w:webHidden/>
          </w:rPr>
          <w:fldChar w:fldCharType="begin"/>
        </w:r>
        <w:r>
          <w:rPr>
            <w:noProof/>
            <w:webHidden/>
          </w:rPr>
          <w:instrText xml:space="preserve"> PAGEREF _Toc322626981 \h </w:instrText>
        </w:r>
        <w:r>
          <w:rPr>
            <w:noProof/>
            <w:webHidden/>
          </w:rPr>
        </w:r>
        <w:r>
          <w:rPr>
            <w:noProof/>
            <w:webHidden/>
          </w:rPr>
          <w:fldChar w:fldCharType="separate"/>
        </w:r>
        <w:r>
          <w:rPr>
            <w:noProof/>
            <w:webHidden/>
          </w:rPr>
          <w:t>3</w:t>
        </w:r>
        <w:r>
          <w:rPr>
            <w:noProof/>
            <w:webHidden/>
          </w:rPr>
          <w:fldChar w:fldCharType="end"/>
        </w:r>
      </w:hyperlink>
    </w:p>
    <w:p w14:paraId="3F39D4E6" w14:textId="77777777" w:rsidR="0051311C" w:rsidRDefault="0051311C">
      <w:pPr>
        <w:pStyle w:val="TOC3"/>
        <w:tabs>
          <w:tab w:val="left" w:pos="1200"/>
        </w:tabs>
        <w:rPr>
          <w:rFonts w:asciiTheme="minorHAnsi" w:eastAsiaTheme="minorEastAsia" w:hAnsiTheme="minorHAnsi" w:cstheme="minorBidi"/>
          <w:i w:val="0"/>
          <w:noProof/>
          <w:sz w:val="22"/>
          <w:szCs w:val="22"/>
        </w:rPr>
      </w:pPr>
      <w:hyperlink w:anchor="_Toc322626982" w:history="1">
        <w:r w:rsidRPr="00455CF8">
          <w:rPr>
            <w:rStyle w:val="Hyperlink"/>
            <w:noProof/>
          </w:rPr>
          <w:t>3.2.1</w:t>
        </w:r>
        <w:r>
          <w:rPr>
            <w:rFonts w:asciiTheme="minorHAnsi" w:eastAsiaTheme="minorEastAsia" w:hAnsiTheme="minorHAnsi" w:cstheme="minorBidi"/>
            <w:i w:val="0"/>
            <w:noProof/>
            <w:sz w:val="22"/>
            <w:szCs w:val="22"/>
          </w:rPr>
          <w:tab/>
        </w:r>
        <w:r w:rsidRPr="00455CF8">
          <w:rPr>
            <w:rStyle w:val="Hyperlink"/>
            <w:noProof/>
          </w:rPr>
          <w:t>Contract &lt;contract 1 name&gt;</w:t>
        </w:r>
        <w:r>
          <w:rPr>
            <w:noProof/>
            <w:webHidden/>
          </w:rPr>
          <w:tab/>
        </w:r>
        <w:r>
          <w:rPr>
            <w:noProof/>
            <w:webHidden/>
          </w:rPr>
          <w:fldChar w:fldCharType="begin"/>
        </w:r>
        <w:r>
          <w:rPr>
            <w:noProof/>
            <w:webHidden/>
          </w:rPr>
          <w:instrText xml:space="preserve"> PAGEREF _Toc322626982 \h </w:instrText>
        </w:r>
        <w:r>
          <w:rPr>
            <w:noProof/>
            <w:webHidden/>
          </w:rPr>
        </w:r>
        <w:r>
          <w:rPr>
            <w:noProof/>
            <w:webHidden/>
          </w:rPr>
          <w:fldChar w:fldCharType="separate"/>
        </w:r>
        <w:r>
          <w:rPr>
            <w:noProof/>
            <w:webHidden/>
          </w:rPr>
          <w:t>3</w:t>
        </w:r>
        <w:r>
          <w:rPr>
            <w:noProof/>
            <w:webHidden/>
          </w:rPr>
          <w:fldChar w:fldCharType="end"/>
        </w:r>
      </w:hyperlink>
    </w:p>
    <w:p w14:paraId="3F39D4E7" w14:textId="77777777" w:rsidR="0051311C" w:rsidRDefault="0051311C">
      <w:pPr>
        <w:pStyle w:val="TOC3"/>
        <w:tabs>
          <w:tab w:val="left" w:pos="1200"/>
        </w:tabs>
        <w:rPr>
          <w:rFonts w:asciiTheme="minorHAnsi" w:eastAsiaTheme="minorEastAsia" w:hAnsiTheme="minorHAnsi" w:cstheme="minorBidi"/>
          <w:i w:val="0"/>
          <w:noProof/>
          <w:sz w:val="22"/>
          <w:szCs w:val="22"/>
        </w:rPr>
      </w:pPr>
      <w:hyperlink w:anchor="_Toc322626983" w:history="1">
        <w:r w:rsidRPr="00455CF8">
          <w:rPr>
            <w:rStyle w:val="Hyperlink"/>
            <w:noProof/>
          </w:rPr>
          <w:t>3.2.2</w:t>
        </w:r>
        <w:r>
          <w:rPr>
            <w:rFonts w:asciiTheme="minorHAnsi" w:eastAsiaTheme="minorEastAsia" w:hAnsiTheme="minorHAnsi" w:cstheme="minorBidi"/>
            <w:i w:val="0"/>
            <w:noProof/>
            <w:sz w:val="22"/>
            <w:szCs w:val="22"/>
          </w:rPr>
          <w:tab/>
        </w:r>
        <w:r w:rsidRPr="00455CF8">
          <w:rPr>
            <w:rStyle w:val="Hyperlink"/>
            <w:noProof/>
          </w:rPr>
          <w:t>Contract &lt;contract 2 name&gt;</w:t>
        </w:r>
        <w:r>
          <w:rPr>
            <w:noProof/>
            <w:webHidden/>
          </w:rPr>
          <w:tab/>
        </w:r>
        <w:r>
          <w:rPr>
            <w:noProof/>
            <w:webHidden/>
          </w:rPr>
          <w:fldChar w:fldCharType="begin"/>
        </w:r>
        <w:r>
          <w:rPr>
            <w:noProof/>
            <w:webHidden/>
          </w:rPr>
          <w:instrText xml:space="preserve"> PAGEREF _Toc322626983 \h </w:instrText>
        </w:r>
        <w:r>
          <w:rPr>
            <w:noProof/>
            <w:webHidden/>
          </w:rPr>
        </w:r>
        <w:r>
          <w:rPr>
            <w:noProof/>
            <w:webHidden/>
          </w:rPr>
          <w:fldChar w:fldCharType="separate"/>
        </w:r>
        <w:r>
          <w:rPr>
            <w:noProof/>
            <w:webHidden/>
          </w:rPr>
          <w:t>3</w:t>
        </w:r>
        <w:r>
          <w:rPr>
            <w:noProof/>
            <w:webHidden/>
          </w:rPr>
          <w:fldChar w:fldCharType="end"/>
        </w:r>
      </w:hyperlink>
    </w:p>
    <w:p w14:paraId="3F39D4E8" w14:textId="77777777" w:rsidR="0051311C" w:rsidRDefault="0051311C">
      <w:pPr>
        <w:pStyle w:val="TOC2"/>
        <w:tabs>
          <w:tab w:val="left" w:pos="800"/>
        </w:tabs>
        <w:rPr>
          <w:rFonts w:asciiTheme="minorHAnsi" w:eastAsiaTheme="minorEastAsia" w:hAnsiTheme="minorHAnsi" w:cstheme="minorBidi"/>
          <w:smallCaps w:val="0"/>
          <w:noProof/>
          <w:sz w:val="22"/>
          <w:szCs w:val="22"/>
        </w:rPr>
      </w:pPr>
      <w:hyperlink w:anchor="_Toc322626984" w:history="1">
        <w:r w:rsidRPr="00455CF8">
          <w:rPr>
            <w:rStyle w:val="Hyperlink"/>
            <w:noProof/>
          </w:rPr>
          <w:t>3.3</w:t>
        </w:r>
        <w:r>
          <w:rPr>
            <w:rFonts w:asciiTheme="minorHAnsi" w:eastAsiaTheme="minorEastAsia" w:hAnsiTheme="minorHAnsi" w:cstheme="minorBidi"/>
            <w:smallCaps w:val="0"/>
            <w:noProof/>
            <w:sz w:val="22"/>
            <w:szCs w:val="22"/>
          </w:rPr>
          <w:tab/>
        </w:r>
        <w:r w:rsidRPr="00455CF8">
          <w:rPr>
            <w:rStyle w:val="Hyperlink"/>
            <w:noProof/>
          </w:rPr>
          <w:t>Class Description &lt;class 2 name&gt;</w:t>
        </w:r>
        <w:r>
          <w:rPr>
            <w:noProof/>
            <w:webHidden/>
          </w:rPr>
          <w:tab/>
        </w:r>
        <w:r>
          <w:rPr>
            <w:noProof/>
            <w:webHidden/>
          </w:rPr>
          <w:fldChar w:fldCharType="begin"/>
        </w:r>
        <w:r>
          <w:rPr>
            <w:noProof/>
            <w:webHidden/>
          </w:rPr>
          <w:instrText xml:space="preserve"> PAGEREF _Toc322626984 \h </w:instrText>
        </w:r>
        <w:r>
          <w:rPr>
            <w:noProof/>
            <w:webHidden/>
          </w:rPr>
        </w:r>
        <w:r>
          <w:rPr>
            <w:noProof/>
            <w:webHidden/>
          </w:rPr>
          <w:fldChar w:fldCharType="separate"/>
        </w:r>
        <w:r>
          <w:rPr>
            <w:noProof/>
            <w:webHidden/>
          </w:rPr>
          <w:t>3</w:t>
        </w:r>
        <w:r>
          <w:rPr>
            <w:noProof/>
            <w:webHidden/>
          </w:rPr>
          <w:fldChar w:fldCharType="end"/>
        </w:r>
      </w:hyperlink>
    </w:p>
    <w:p w14:paraId="3F39D4E9" w14:textId="77777777" w:rsidR="0051311C" w:rsidRDefault="0051311C">
      <w:pPr>
        <w:pStyle w:val="TOC3"/>
        <w:tabs>
          <w:tab w:val="left" w:pos="1200"/>
        </w:tabs>
        <w:rPr>
          <w:rFonts w:asciiTheme="minorHAnsi" w:eastAsiaTheme="minorEastAsia" w:hAnsiTheme="minorHAnsi" w:cstheme="minorBidi"/>
          <w:i w:val="0"/>
          <w:noProof/>
          <w:sz w:val="22"/>
          <w:szCs w:val="22"/>
        </w:rPr>
      </w:pPr>
      <w:hyperlink w:anchor="_Toc322626985" w:history="1">
        <w:r w:rsidRPr="00455CF8">
          <w:rPr>
            <w:rStyle w:val="Hyperlink"/>
            <w:noProof/>
          </w:rPr>
          <w:t>3.3.1</w:t>
        </w:r>
        <w:r>
          <w:rPr>
            <w:rFonts w:asciiTheme="minorHAnsi" w:eastAsiaTheme="minorEastAsia" w:hAnsiTheme="minorHAnsi" w:cstheme="minorBidi"/>
            <w:i w:val="0"/>
            <w:noProof/>
            <w:sz w:val="22"/>
            <w:szCs w:val="22"/>
          </w:rPr>
          <w:tab/>
        </w:r>
        <w:r w:rsidRPr="00455CF8">
          <w:rPr>
            <w:rStyle w:val="Hyperlink"/>
            <w:noProof/>
          </w:rPr>
          <w:t>Contract &lt;contract 1 name&gt;</w:t>
        </w:r>
        <w:r>
          <w:rPr>
            <w:noProof/>
            <w:webHidden/>
          </w:rPr>
          <w:tab/>
        </w:r>
        <w:r>
          <w:rPr>
            <w:noProof/>
            <w:webHidden/>
          </w:rPr>
          <w:fldChar w:fldCharType="begin"/>
        </w:r>
        <w:r>
          <w:rPr>
            <w:noProof/>
            <w:webHidden/>
          </w:rPr>
          <w:instrText xml:space="preserve"> PAGEREF _Toc322626985 \h </w:instrText>
        </w:r>
        <w:r>
          <w:rPr>
            <w:noProof/>
            <w:webHidden/>
          </w:rPr>
        </w:r>
        <w:r>
          <w:rPr>
            <w:noProof/>
            <w:webHidden/>
          </w:rPr>
          <w:fldChar w:fldCharType="separate"/>
        </w:r>
        <w:r>
          <w:rPr>
            <w:noProof/>
            <w:webHidden/>
          </w:rPr>
          <w:t>3</w:t>
        </w:r>
        <w:r>
          <w:rPr>
            <w:noProof/>
            <w:webHidden/>
          </w:rPr>
          <w:fldChar w:fldCharType="end"/>
        </w:r>
      </w:hyperlink>
    </w:p>
    <w:p w14:paraId="3F39D4EA" w14:textId="77777777" w:rsidR="0051311C" w:rsidRDefault="0051311C">
      <w:pPr>
        <w:pStyle w:val="TOC1"/>
        <w:rPr>
          <w:rFonts w:asciiTheme="minorHAnsi" w:eastAsiaTheme="minorEastAsia" w:hAnsiTheme="minorHAnsi" w:cstheme="minorBidi"/>
          <w:b w:val="0"/>
          <w:caps w:val="0"/>
          <w:noProof/>
          <w:sz w:val="22"/>
          <w:szCs w:val="22"/>
        </w:rPr>
      </w:pPr>
      <w:hyperlink w:anchor="_Toc322626986" w:history="1">
        <w:r w:rsidRPr="00455CF8">
          <w:rPr>
            <w:rStyle w:val="Hyperlink"/>
            <w:noProof/>
          </w:rPr>
          <w:t>Appendix</w:t>
        </w:r>
        <w:r>
          <w:rPr>
            <w:noProof/>
            <w:webHidden/>
          </w:rPr>
          <w:tab/>
        </w:r>
        <w:r>
          <w:rPr>
            <w:noProof/>
            <w:webHidden/>
          </w:rPr>
          <w:fldChar w:fldCharType="begin"/>
        </w:r>
        <w:r>
          <w:rPr>
            <w:noProof/>
            <w:webHidden/>
          </w:rPr>
          <w:instrText xml:space="preserve"> PAGEREF _Toc322626986 \h </w:instrText>
        </w:r>
        <w:r>
          <w:rPr>
            <w:noProof/>
            <w:webHidden/>
          </w:rPr>
        </w:r>
        <w:r>
          <w:rPr>
            <w:noProof/>
            <w:webHidden/>
          </w:rPr>
          <w:fldChar w:fldCharType="separate"/>
        </w:r>
        <w:r>
          <w:rPr>
            <w:noProof/>
            <w:webHidden/>
          </w:rPr>
          <w:t>4</w:t>
        </w:r>
        <w:r>
          <w:rPr>
            <w:noProof/>
            <w:webHidden/>
          </w:rPr>
          <w:fldChar w:fldCharType="end"/>
        </w:r>
      </w:hyperlink>
    </w:p>
    <w:p w14:paraId="3F39D4EB" w14:textId="77777777" w:rsidR="00E54833" w:rsidRDefault="00E54833">
      <w:pPr>
        <w:pStyle w:val="TOC2"/>
        <w:tabs>
          <w:tab w:val="left" w:pos="800"/>
        </w:tabs>
        <w:sectPr w:rsidR="00E54833">
          <w:headerReference w:type="default" r:id="rId12"/>
          <w:footerReference w:type="default" r:id="rId13"/>
          <w:pgSz w:w="12240" w:h="15840" w:code="1"/>
          <w:pgMar w:top="1440" w:right="1440" w:bottom="1440" w:left="1800" w:header="720" w:footer="720" w:gutter="0"/>
          <w:pgNumType w:fmt="lowerRoman"/>
          <w:cols w:space="720"/>
        </w:sectPr>
      </w:pPr>
      <w:r>
        <w:rPr>
          <w:smallCaps w:val="0"/>
          <w:sz w:val="36"/>
        </w:rPr>
        <w:fldChar w:fldCharType="end"/>
      </w:r>
    </w:p>
    <w:p w14:paraId="3F39D4EC" w14:textId="77777777" w:rsidR="00E54833" w:rsidRDefault="00E54833">
      <w:pPr>
        <w:pStyle w:val="Heading1"/>
      </w:pPr>
      <w:bookmarkStart w:id="20" w:name="_Toc464031724"/>
      <w:bookmarkStart w:id="21" w:name="_Toc464031936"/>
      <w:bookmarkStart w:id="22" w:name="_Toc464031937"/>
      <w:bookmarkStart w:id="23" w:name="_Toc464822048"/>
      <w:bookmarkStart w:id="24" w:name="_Toc322626968"/>
      <w:r>
        <w:lastRenderedPageBreak/>
        <w:t>Introduction</w:t>
      </w:r>
      <w:bookmarkEnd w:id="20"/>
      <w:bookmarkEnd w:id="21"/>
      <w:bookmarkEnd w:id="22"/>
      <w:bookmarkEnd w:id="23"/>
      <w:bookmarkEnd w:id="24"/>
    </w:p>
    <w:p w14:paraId="3F39D4ED" w14:textId="77777777" w:rsidR="00E54833" w:rsidRDefault="4BE30225">
      <w:pPr>
        <w:pStyle w:val="Heading20"/>
      </w:pPr>
      <w:bookmarkStart w:id="25" w:name="_Toc464031938"/>
      <w:bookmarkStart w:id="26" w:name="_Toc464822049"/>
      <w:bookmarkStart w:id="27" w:name="_Toc322626969"/>
      <w:r>
        <w:t>Purpose and Intended Audience</w:t>
      </w:r>
      <w:bookmarkEnd w:id="25"/>
      <w:bookmarkEnd w:id="26"/>
      <w:bookmarkEnd w:id="27"/>
    </w:p>
    <w:p w14:paraId="76ABF655" w14:textId="6337898B" w:rsidR="3726ECE8" w:rsidRDefault="3726ECE8" w:rsidP="679A97BA">
      <w:pPr>
        <w:spacing w:after="240"/>
      </w:pPr>
      <w:r w:rsidRPr="679A97BA">
        <w:t xml:space="preserve">The </w:t>
      </w:r>
      <w:r w:rsidRPr="679A97BA">
        <w:rPr>
          <w:b/>
          <w:bCs/>
        </w:rPr>
        <w:t>Muscle-Mind</w:t>
      </w:r>
      <w:r w:rsidRPr="679A97BA">
        <w:t xml:space="preserve"> project is designed to create an immersive fitness and learning experience by combining quiz-based gameplay with physical activity. The core idea of this project is to encourage users to learn about fitness, health, and nutrition in a fun, engaging, and interactive manner. Often, traditional learning tools, especially in the areas of physical education or health, can feel static or passive. This project seeks to disrupt that by adding a physical challenge to the mental effort. Each incorrect quiz answer results in a randomized exercise penalty, transforming a simple quiz format into an engaging real-world activity that promotes physical well-being.</w:t>
      </w:r>
    </w:p>
    <w:p w14:paraId="52442091" w14:textId="7F4E18C4" w:rsidR="3726ECE8" w:rsidRDefault="3726ECE8" w:rsidP="679A97BA">
      <w:pPr>
        <w:spacing w:before="240" w:after="240"/>
      </w:pPr>
      <w:r w:rsidRPr="679A97BA">
        <w:t>The primary goal of the game is to foster both mental engagement and physical movement, making it stand out compared to conventional learning platforms. Users aren't just passively absorbing information; they are actively participating by moving, exercising, and engaging their bodies. The penalty feature, which includes exercises like push-ups, squats, or jumping jacks for incorrect answers, encourages users to stay active—especially relevant in today's increasingly sedentary society. The game offers a unique combination of mental and physical activities, helping users stay both intellectually and physically sharp.</w:t>
      </w:r>
    </w:p>
    <w:p w14:paraId="34F53FB1" w14:textId="0434A397" w:rsidR="3726ECE8" w:rsidRDefault="3726ECE8" w:rsidP="679A97BA">
      <w:pPr>
        <w:spacing w:before="240" w:after="240"/>
      </w:pPr>
      <w:r w:rsidRPr="679A97BA">
        <w:t>The target audience for this platform is broad. On one hand, it caters to fitness enthusiasts who are eager to combine learning with an active workout routine. On the other hand, it appeals to anyone who enjoys quiz games or trivia-style challenges and is open to integrating physical activity into the experience. This audience could range from personal trainers, gym instructors, and educators to casual users at home looking for a fun and socially interactive way to stay active with friends or family. For instance, educators might use the platform to reinforce health-related lessons in a classroom setting, while fitness instructors could use it as an entertaining warm-up or cool-down tool during sessions.</w:t>
      </w:r>
    </w:p>
    <w:p w14:paraId="25016AF1" w14:textId="1D4D039C" w:rsidR="3726ECE8" w:rsidRDefault="3726ECE8" w:rsidP="679A97BA">
      <w:pPr>
        <w:spacing w:before="240" w:after="240"/>
      </w:pPr>
      <w:r w:rsidRPr="679A97BA">
        <w:t xml:space="preserve">This Software Design Document (SDD) is primarily intended for those who want an in-depth overview of the system design and implementation process. This includes not only the development team members but also the design manager Francisco </w:t>
      </w:r>
      <w:proofErr w:type="spellStart"/>
      <w:r w:rsidRPr="679A97BA">
        <w:t>Jimenz</w:t>
      </w:r>
      <w:proofErr w:type="spellEnd"/>
      <w:r w:rsidRPr="679A97BA">
        <w:t xml:space="preserve">, the course instructor </w:t>
      </w:r>
      <w:proofErr w:type="spellStart"/>
      <w:r w:rsidRPr="679A97BA">
        <w:t>Bhanukiran</w:t>
      </w:r>
      <w:proofErr w:type="spellEnd"/>
      <w:r w:rsidRPr="679A97BA">
        <w:t xml:space="preserve"> </w:t>
      </w:r>
      <w:proofErr w:type="spellStart"/>
      <w:r w:rsidRPr="679A97BA">
        <w:t>Gurijala</w:t>
      </w:r>
      <w:proofErr w:type="spellEnd"/>
      <w:r w:rsidRPr="679A97BA">
        <w:t xml:space="preserve">, and the instructional team member Veronica Rivas. The development team will rely on the SDD as a technical guide for building the system, ensuring that all components—from quiz creation to exercise penalty enforcement—function as described. For Francisco </w:t>
      </w:r>
      <w:proofErr w:type="spellStart"/>
      <w:r w:rsidRPr="679A97BA">
        <w:t>Jimenz</w:t>
      </w:r>
      <w:proofErr w:type="spellEnd"/>
      <w:r w:rsidRPr="679A97BA">
        <w:t xml:space="preserve">, the design manager, this document will help oversee the technical alignment with project goals, while </w:t>
      </w:r>
      <w:proofErr w:type="spellStart"/>
      <w:r w:rsidRPr="679A97BA">
        <w:t>Bhanukiran</w:t>
      </w:r>
      <w:proofErr w:type="spellEnd"/>
      <w:r w:rsidRPr="679A97BA">
        <w:t xml:space="preserve"> </w:t>
      </w:r>
      <w:proofErr w:type="spellStart"/>
      <w:r w:rsidRPr="679A97BA">
        <w:t>Gurijala</w:t>
      </w:r>
      <w:proofErr w:type="spellEnd"/>
      <w:r w:rsidRPr="679A97BA">
        <w:t xml:space="preserve"> and Veronica Rivas will use the document to monitor project progress and ensure that the final product meets course standards. Additionally, the SDD serves as a roadmap for constructing the platform in a scalable and maintainable way, ensuring the project’s long-term success and usability.</w:t>
      </w:r>
    </w:p>
    <w:p w14:paraId="1F0C5339" w14:textId="46BF80F6" w:rsidR="4BE30225" w:rsidRDefault="4BE30225" w:rsidP="679A97BA">
      <w:pPr>
        <w:pStyle w:val="Heading20"/>
      </w:pPr>
      <w:bookmarkStart w:id="28" w:name="_Toc425134230"/>
      <w:bookmarkStart w:id="29" w:name="_Toc461626769"/>
      <w:bookmarkStart w:id="30" w:name="_Toc464031939"/>
      <w:bookmarkStart w:id="31" w:name="_Toc464822050"/>
      <w:bookmarkStart w:id="32" w:name="_Toc322626970"/>
      <w:r>
        <w:t>Scope</w:t>
      </w:r>
      <w:bookmarkEnd w:id="28"/>
      <w:bookmarkEnd w:id="29"/>
      <w:r>
        <w:t xml:space="preserve"> of Product</w:t>
      </w:r>
      <w:bookmarkEnd w:id="30"/>
      <w:bookmarkEnd w:id="31"/>
      <w:bookmarkEnd w:id="32"/>
    </w:p>
    <w:p w14:paraId="39279089" w14:textId="70DB440F" w:rsidR="11733F5E" w:rsidRDefault="11733F5E" w:rsidP="679A97BA">
      <w:pPr>
        <w:pStyle w:val="Paragraph"/>
      </w:pPr>
      <w:r>
        <w:t xml:space="preserve">The Muscle-Mind system is designed to create an interactive fitness quiz platform that integrates educational content with physical challenges. The software products to be produced include components responsible for managing user authentication, quiz creation, quiz retrieval, quiz submission, and enforcing exercise penalties for incorrect answers. These components will ensure that users can log in, create customized quizzes, and engage in fitness challenges as part of their learning experience. In the earlier needs analysis, it was identified that traditional fitness and educational tools lack engagement, which often results in lower motivation for users to stay active or continue learning. To address this problem, Muscle-Mind offers a solution that makes learning about health, fitness, and nutrition more dynamic and motivating by combining quizzes with physical exercise penalties. The system will allow users to take quizzes on health-related topics, and when incorrect answers are given, users will face physical challenges such as squats, push-ups, or jumping jacks. This approach not only enhances knowledge retention but also promotes physical well-being by ensuring that users stay active while learning. The system’s key objectives include offering an enjoyable and interactive learning experience, increasing user motivation for both learning and physical activity, and making fitness education more engaging. The main goal is to create a versatile platform that can be used for individual fitness routines, classroom </w:t>
      </w:r>
      <w:r>
        <w:lastRenderedPageBreak/>
        <w:t>settings, or group activities, offering both educational and physical benefits. Through the combination of mental and physical challenges, Muscle-Mind aims to bridge the gap between static learning tools and the need for more engaging, active experiences.</w:t>
      </w:r>
    </w:p>
    <w:p w14:paraId="3F39D4F7" w14:textId="77777777" w:rsidR="00E54833" w:rsidRDefault="00E54833">
      <w:pPr>
        <w:pStyle w:val="Heading20"/>
      </w:pPr>
      <w:bookmarkStart w:id="33" w:name="_Toc322626971"/>
      <w:bookmarkStart w:id="34" w:name="_Toc425134231"/>
      <w:bookmarkStart w:id="35" w:name="_Toc461626770"/>
      <w:bookmarkStart w:id="36" w:name="_Toc464031940"/>
      <w:bookmarkStart w:id="37" w:name="_Toc464822051"/>
      <w:r>
        <w:t>References</w:t>
      </w:r>
      <w:bookmarkEnd w:id="33"/>
    </w:p>
    <w:p w14:paraId="712FC074" w14:textId="491B5053" w:rsidR="00E54833" w:rsidRDefault="0F98947E" w:rsidP="552E1C6B">
      <w:hyperlink r:id="rId14">
        <w:r w:rsidRPr="552E1C6B">
          <w:rPr>
            <w:rStyle w:val="Hyperlink"/>
          </w:rPr>
          <w:t>Project Plan Sheet</w:t>
        </w:r>
      </w:hyperlink>
    </w:p>
    <w:p w14:paraId="3F39D4F9" w14:textId="2DC4D50E" w:rsidR="00E54833" w:rsidRDefault="7179E755" w:rsidP="552E1C6B">
      <w:hyperlink r:id="rId15">
        <w:r w:rsidRPr="13804F1E">
          <w:rPr>
            <w:rStyle w:val="Hyperlink"/>
          </w:rPr>
          <w:t>Project Report</w:t>
        </w:r>
      </w:hyperlink>
    </w:p>
    <w:p w14:paraId="0903E57E" w14:textId="6CAFF5F8" w:rsidR="46EEF1C1" w:rsidRDefault="0DCA9075" w:rsidP="13804F1E">
      <w:hyperlink r:id="rId16">
        <w:r w:rsidRPr="679A97BA">
          <w:rPr>
            <w:rStyle w:val="Hyperlink"/>
          </w:rPr>
          <w:t>GitHub Repository</w:t>
        </w:r>
      </w:hyperlink>
    </w:p>
    <w:p w14:paraId="7F0D2E81" w14:textId="4CB0EFB2" w:rsidR="1D439E9A" w:rsidRDefault="1D439E9A" w:rsidP="679A97BA">
      <w:pPr>
        <w:sectPr w:rsidR="1D439E9A">
          <w:headerReference w:type="default" r:id="rId17"/>
          <w:footerReference w:type="default" r:id="rId18"/>
          <w:pgSz w:w="12240" w:h="15840" w:code="1"/>
          <w:pgMar w:top="1440" w:right="1440" w:bottom="1440" w:left="1800" w:header="720" w:footer="720" w:gutter="0"/>
          <w:pgNumType w:start="1"/>
          <w:cols w:space="720"/>
        </w:sectPr>
      </w:pPr>
      <w:hyperlink r:id="rId19">
        <w:r w:rsidRPr="679A97BA">
          <w:rPr>
            <w:rStyle w:val="Hyperlink"/>
          </w:rPr>
          <w:t>Updated Design</w:t>
        </w:r>
      </w:hyperlink>
    </w:p>
    <w:p w14:paraId="28DE5D20" w14:textId="4476A426" w:rsidR="1DB3B74E" w:rsidRDefault="1DB3B74E" w:rsidP="13804F1E">
      <w:pPr>
        <w:pStyle w:val="Heading20"/>
      </w:pPr>
      <w:bookmarkStart w:id="38" w:name="_Toc322626972"/>
      <w:r>
        <w:t>Definitions, Acronyms, and Abbreviations</w:t>
      </w:r>
      <w:bookmarkEnd w:id="34"/>
      <w:bookmarkEnd w:id="35"/>
      <w:bookmarkEnd w:id="36"/>
      <w:bookmarkEnd w:id="37"/>
      <w:bookmarkEnd w:id="38"/>
    </w:p>
    <w:p w14:paraId="3F39D4FB" w14:textId="77777777" w:rsidR="00E54833" w:rsidRDefault="00E54833" w:rsidP="552E1C6B">
      <w:pPr>
        <w:pStyle w:val="Heading3"/>
      </w:pPr>
      <w:bookmarkStart w:id="39" w:name="_Toc425134232"/>
      <w:bookmarkStart w:id="40" w:name="_Toc461626771"/>
      <w:bookmarkStart w:id="41" w:name="_Toc464031941"/>
      <w:bookmarkStart w:id="42" w:name="_Toc464822052"/>
      <w:bookmarkStart w:id="43" w:name="_Toc322626973"/>
      <w:r>
        <w:t>Definitions</w:t>
      </w:r>
      <w:bookmarkEnd w:id="39"/>
      <w:bookmarkEnd w:id="40"/>
      <w:bookmarkEnd w:id="41"/>
      <w:bookmarkEnd w:id="42"/>
      <w:bookmarkEnd w:id="43"/>
    </w:p>
    <w:p w14:paraId="09FA701A" w14:textId="056DA999" w:rsidR="265DF861" w:rsidRDefault="04645908" w:rsidP="13804F1E">
      <w:pPr>
        <w:pStyle w:val="ListParagraph"/>
        <w:numPr>
          <w:ilvl w:val="0"/>
          <w:numId w:val="15"/>
        </w:numPr>
      </w:pPr>
      <w:r w:rsidRPr="13804F1E">
        <w:rPr>
          <w:b/>
          <w:bCs/>
        </w:rPr>
        <w:t xml:space="preserve">Game Session </w:t>
      </w:r>
      <w:r>
        <w:t>- An instance of a quiz game that tracks the player's progress, including questions answered, scores, and penalties.</w:t>
      </w:r>
    </w:p>
    <w:p w14:paraId="7B58DBA9" w14:textId="2FA80899" w:rsidR="13804F1E" w:rsidRDefault="13804F1E" w:rsidP="13804F1E"/>
    <w:p w14:paraId="369EC7D8" w14:textId="1778AA89" w:rsidR="04645908" w:rsidRDefault="04645908" w:rsidP="13804F1E">
      <w:pPr>
        <w:pStyle w:val="ListParagraph"/>
        <w:numPr>
          <w:ilvl w:val="0"/>
          <w:numId w:val="15"/>
        </w:numPr>
      </w:pPr>
      <w:r w:rsidRPr="13804F1E">
        <w:rPr>
          <w:b/>
          <w:bCs/>
        </w:rPr>
        <w:t xml:space="preserve">Exercise Challenge </w:t>
      </w:r>
      <w:r>
        <w:t xml:space="preserve">- </w:t>
      </w:r>
      <w:r w:rsidRPr="13804F1E">
        <w:t>A feature that assigns physical activities (e.g., push-ups, squats) to users as penalties when they answer quiz questions incorrectly, promoting physical engagement.</w:t>
      </w:r>
    </w:p>
    <w:p w14:paraId="0EE2616A" w14:textId="3DEEA61A" w:rsidR="13804F1E" w:rsidRDefault="13804F1E" w:rsidP="13804F1E"/>
    <w:p w14:paraId="01555C77" w14:textId="50C88407" w:rsidR="04645908" w:rsidRDefault="04645908" w:rsidP="13804F1E">
      <w:pPr>
        <w:pStyle w:val="ListParagraph"/>
        <w:numPr>
          <w:ilvl w:val="0"/>
          <w:numId w:val="15"/>
        </w:numPr>
      </w:pPr>
      <w:r w:rsidRPr="13804F1E">
        <w:rPr>
          <w:b/>
          <w:bCs/>
        </w:rPr>
        <w:t>Performance Report</w:t>
      </w:r>
      <w:r w:rsidRPr="13804F1E">
        <w:t xml:space="preserve"> - A summary generated after a quiz game session that shows the user’s scores, completed exercises, and overall performance metrics.</w:t>
      </w:r>
    </w:p>
    <w:p w14:paraId="3F39D4FD" w14:textId="77777777" w:rsidR="00E54833" w:rsidRDefault="00E54833">
      <w:pPr>
        <w:pStyle w:val="Heading3"/>
      </w:pPr>
      <w:bookmarkStart w:id="44" w:name="_Toc425134233"/>
      <w:bookmarkStart w:id="45" w:name="_Toc461626772"/>
      <w:bookmarkStart w:id="46" w:name="_Toc464031942"/>
      <w:bookmarkStart w:id="47" w:name="_Toc464822053"/>
      <w:bookmarkStart w:id="48" w:name="_Toc322626974"/>
      <w:r>
        <w:t>Acronyms</w:t>
      </w:r>
      <w:bookmarkEnd w:id="44"/>
      <w:bookmarkEnd w:id="45"/>
      <w:bookmarkEnd w:id="46"/>
      <w:bookmarkEnd w:id="47"/>
      <w:r w:rsidR="001B7347">
        <w:t xml:space="preserve"> and Abbreviations</w:t>
      </w:r>
      <w:bookmarkEnd w:id="48"/>
    </w:p>
    <w:p w14:paraId="39E3EE37" w14:textId="0C8080FE" w:rsidR="4937D5DE" w:rsidRDefault="2388FB48" w:rsidP="13804F1E">
      <w:pPr>
        <w:pStyle w:val="Paragraph"/>
        <w:numPr>
          <w:ilvl w:val="0"/>
          <w:numId w:val="14"/>
        </w:numPr>
        <w:spacing w:line="259" w:lineRule="auto"/>
      </w:pPr>
      <w:r w:rsidRPr="679A97BA">
        <w:rPr>
          <w:b/>
          <w:bCs/>
        </w:rPr>
        <w:t xml:space="preserve">MM </w:t>
      </w:r>
      <w:r>
        <w:t>– Muscle Mind</w:t>
      </w:r>
    </w:p>
    <w:p w14:paraId="53D104C4" w14:textId="4F2258E6" w:rsidR="13804F1E" w:rsidRDefault="13804F1E" w:rsidP="13804F1E">
      <w:pPr>
        <w:pStyle w:val="Paragraph"/>
        <w:spacing w:line="259" w:lineRule="auto"/>
      </w:pPr>
    </w:p>
    <w:p w14:paraId="3F39D4FF" w14:textId="77777777" w:rsidR="00E54833" w:rsidRDefault="4BE30225">
      <w:pPr>
        <w:pStyle w:val="Heading20"/>
      </w:pPr>
      <w:bookmarkStart w:id="49" w:name="_Toc425134235"/>
      <w:bookmarkStart w:id="50" w:name="_Toc461626774"/>
      <w:bookmarkStart w:id="51" w:name="_Toc464031943"/>
      <w:bookmarkStart w:id="52" w:name="_Toc464822055"/>
      <w:bookmarkStart w:id="53" w:name="_Toc322626975"/>
      <w:r>
        <w:t>Overview</w:t>
      </w:r>
      <w:bookmarkEnd w:id="49"/>
      <w:bookmarkEnd w:id="50"/>
      <w:bookmarkEnd w:id="51"/>
      <w:bookmarkEnd w:id="52"/>
      <w:bookmarkEnd w:id="53"/>
      <w:r>
        <w:t xml:space="preserve"> </w:t>
      </w:r>
    </w:p>
    <w:p w14:paraId="02772F8C" w14:textId="114B17B8" w:rsidR="1D0FD4ED" w:rsidRDefault="1D0FD4ED" w:rsidP="679A97BA">
      <w:pPr>
        <w:pStyle w:val="ListParagraph"/>
        <w:numPr>
          <w:ilvl w:val="0"/>
          <w:numId w:val="15"/>
        </w:numPr>
        <w:spacing w:before="240" w:after="240"/>
      </w:pPr>
      <w:r w:rsidRPr="679A97BA">
        <w:rPr>
          <w:b/>
          <w:bCs/>
        </w:rPr>
        <w:t>Introduction</w:t>
      </w:r>
      <w:r w:rsidRPr="679A97BA">
        <w:t>: This section explains the purpose of the system and its intended audience. It sets the context for the document by describing the main goals of the project, including promoting learning through an interactive fitness quiz platform.</w:t>
      </w:r>
    </w:p>
    <w:p w14:paraId="4F02E526" w14:textId="58147E13" w:rsidR="1D0FD4ED" w:rsidRDefault="1D0FD4ED" w:rsidP="679A97BA">
      <w:pPr>
        <w:pStyle w:val="ListParagraph"/>
        <w:numPr>
          <w:ilvl w:val="0"/>
          <w:numId w:val="15"/>
        </w:numPr>
        <w:spacing w:before="240" w:after="240"/>
      </w:pPr>
      <w:r w:rsidRPr="679A97BA">
        <w:rPr>
          <w:b/>
          <w:bCs/>
        </w:rPr>
        <w:t>Definitions, Acronyms, and Abbreviations</w:t>
      </w:r>
      <w:r w:rsidRPr="679A97BA">
        <w:t>: This section provides explanations for the terms, acronyms, and abbreviations used throughout the document to ensure clarity and consistency in understanding.</w:t>
      </w:r>
    </w:p>
    <w:p w14:paraId="0D625FE6" w14:textId="46D3FC60" w:rsidR="1D0FD4ED" w:rsidRDefault="1D0FD4ED" w:rsidP="679A97BA">
      <w:pPr>
        <w:pStyle w:val="ListParagraph"/>
        <w:numPr>
          <w:ilvl w:val="0"/>
          <w:numId w:val="15"/>
        </w:numPr>
        <w:spacing w:before="240" w:after="240"/>
      </w:pPr>
      <w:r w:rsidRPr="679A97BA">
        <w:rPr>
          <w:b/>
          <w:bCs/>
        </w:rPr>
        <w:t>System Overview</w:t>
      </w:r>
      <w:r w:rsidRPr="679A97BA">
        <w:t>: This high-level description of the system outlines the main goals and objectives. It offers a conceptual understanding of how the system integrates mental and physical challenges, combining quiz-based gameplay with exercise penalties.</w:t>
      </w:r>
    </w:p>
    <w:p w14:paraId="7AB23F23" w14:textId="6CE3B6DA" w:rsidR="1D0FD4ED" w:rsidRDefault="1D0FD4ED" w:rsidP="679A97BA">
      <w:pPr>
        <w:pStyle w:val="ListParagraph"/>
        <w:numPr>
          <w:ilvl w:val="0"/>
          <w:numId w:val="15"/>
        </w:numPr>
        <w:spacing w:before="240" w:after="240"/>
      </w:pPr>
      <w:r w:rsidRPr="679A97BA">
        <w:rPr>
          <w:b/>
          <w:bCs/>
        </w:rPr>
        <w:t>Decomposition Description</w:t>
      </w:r>
      <w:r w:rsidRPr="679A97BA">
        <w:t>: This section breaks the system down into individual subsystems and their interactions. It explains the collaboration between different components and subsystems, ensuring a modular design that is easier to maintain and scale.</w:t>
      </w:r>
    </w:p>
    <w:p w14:paraId="096EC2D7" w14:textId="59A0FE47" w:rsidR="1D0FD4ED" w:rsidRDefault="1D0FD4ED" w:rsidP="679A97BA">
      <w:pPr>
        <w:pStyle w:val="ListParagraph"/>
        <w:numPr>
          <w:ilvl w:val="0"/>
          <w:numId w:val="15"/>
        </w:numPr>
        <w:spacing w:before="240" w:after="240"/>
      </w:pPr>
      <w:r w:rsidRPr="679A97BA">
        <w:rPr>
          <w:b/>
          <w:bCs/>
        </w:rPr>
        <w:t>System Collaboration Diagram</w:t>
      </w:r>
      <w:r w:rsidRPr="679A97BA">
        <w:t xml:space="preserve">: The diagram visually represents how the various subsystems of </w:t>
      </w:r>
      <w:r w:rsidRPr="679A97BA">
        <w:rPr>
          <w:b/>
          <w:bCs/>
        </w:rPr>
        <w:t>Muscle-Mind</w:t>
      </w:r>
      <w:r w:rsidRPr="679A97BA">
        <w:t xml:space="preserve"> interact with one another. This includes both the user management subsystem and the quiz management subsystem, showing how they collaborate to provide a seamless user experience.</w:t>
      </w:r>
    </w:p>
    <w:p w14:paraId="0842F9FD" w14:textId="0A418EE5" w:rsidR="1D0FD4ED" w:rsidRDefault="1D0FD4ED" w:rsidP="679A97BA">
      <w:pPr>
        <w:pStyle w:val="ListParagraph"/>
        <w:numPr>
          <w:ilvl w:val="0"/>
          <w:numId w:val="15"/>
        </w:numPr>
        <w:spacing w:before="240" w:after="240"/>
      </w:pPr>
      <w:r w:rsidRPr="679A97BA">
        <w:rPr>
          <w:b/>
          <w:bCs/>
        </w:rPr>
        <w:t>Subsystem Descriptions</w:t>
      </w:r>
      <w:r w:rsidRPr="679A97BA">
        <w:t>: Each subsystem is described in detail, including its purpose, supported functions, and any relevant contracts that define its interactions with other components of the system.</w:t>
      </w:r>
    </w:p>
    <w:p w14:paraId="0F5BA053" w14:textId="4FCF7649" w:rsidR="1D0FD4ED" w:rsidRDefault="1D0FD4ED" w:rsidP="679A97BA">
      <w:pPr>
        <w:pStyle w:val="ListParagraph"/>
        <w:numPr>
          <w:ilvl w:val="0"/>
          <w:numId w:val="15"/>
        </w:numPr>
        <w:spacing w:before="240" w:after="240"/>
      </w:pPr>
      <w:r w:rsidRPr="679A97BA">
        <w:rPr>
          <w:b/>
          <w:bCs/>
        </w:rPr>
        <w:t>Detailed Description of Subsystems</w:t>
      </w:r>
      <w:r w:rsidRPr="679A97BA">
        <w:t>: This section delves deeper into the design of each subsystem and their respective classes. It includes descriptions of the classes, their responsibilities, and collaborations with other parts of the system.</w:t>
      </w:r>
    </w:p>
    <w:p w14:paraId="49382D4A" w14:textId="6EE936D2" w:rsidR="1D0FD4ED" w:rsidRDefault="1D0FD4ED" w:rsidP="679A97BA">
      <w:pPr>
        <w:pStyle w:val="ListParagraph"/>
        <w:numPr>
          <w:ilvl w:val="0"/>
          <w:numId w:val="15"/>
        </w:numPr>
        <w:spacing w:before="240" w:after="240"/>
      </w:pPr>
      <w:r w:rsidRPr="679A97BA">
        <w:rPr>
          <w:b/>
          <w:bCs/>
        </w:rPr>
        <w:t>Class Responsibility Collaborator (CRC) Cards</w:t>
      </w:r>
      <w:r w:rsidRPr="679A97BA">
        <w:t>: This section outlines the responsibilities and collaborations of each class within the system, making it clear how each component contributes to the overall functionality of the platform.</w:t>
      </w:r>
    </w:p>
    <w:p w14:paraId="162BDA14" w14:textId="6EDEBB6E" w:rsidR="1D0FD4ED" w:rsidRDefault="1D0FD4ED" w:rsidP="679A97BA">
      <w:pPr>
        <w:pStyle w:val="ListParagraph"/>
        <w:numPr>
          <w:ilvl w:val="0"/>
          <w:numId w:val="15"/>
        </w:numPr>
        <w:spacing w:before="240" w:after="240"/>
      </w:pPr>
      <w:r w:rsidRPr="679A97BA">
        <w:rPr>
          <w:b/>
          <w:bCs/>
        </w:rPr>
        <w:lastRenderedPageBreak/>
        <w:t>Contract Descriptions</w:t>
      </w:r>
      <w:r w:rsidRPr="679A97BA">
        <w:t>: Each contract defines the protocols and expected behaviors of the classes, ensuring that their functions are well-documented and adhere to the system’s design requirements.</w:t>
      </w:r>
    </w:p>
    <w:p w14:paraId="74C5B596" w14:textId="55B5BBAE" w:rsidR="1D0FD4ED" w:rsidRDefault="1D0FD4ED" w:rsidP="679A97BA">
      <w:pPr>
        <w:pStyle w:val="ListParagraph"/>
        <w:numPr>
          <w:ilvl w:val="0"/>
          <w:numId w:val="15"/>
        </w:numPr>
        <w:spacing w:before="240" w:after="240"/>
      </w:pPr>
      <w:r w:rsidRPr="679A97BA">
        <w:rPr>
          <w:b/>
          <w:bCs/>
        </w:rPr>
        <w:t>Appendix</w:t>
      </w:r>
      <w:r w:rsidRPr="679A97BA">
        <w:t>: This section contains additional supporting materials such as high-level and subsystem collaboration diagrams, which further illustrate the interactions between different components of the system.</w:t>
      </w:r>
    </w:p>
    <w:p w14:paraId="21C20F9F" w14:textId="48C158C1" w:rsidR="552E1C6B" w:rsidRDefault="552E1C6B" w:rsidP="552E1C6B">
      <w:pPr>
        <w:pStyle w:val="Paragraph"/>
      </w:pPr>
    </w:p>
    <w:p w14:paraId="3F39D501" w14:textId="77777777" w:rsidR="00E54833" w:rsidRDefault="4BE30225" w:rsidP="004D4677">
      <w:pPr>
        <w:pStyle w:val="StyleHeading1Left0Firstline0"/>
      </w:pPr>
      <w:bookmarkStart w:id="54" w:name="_Toc425134236"/>
      <w:bookmarkStart w:id="55" w:name="_Toc461626775"/>
      <w:bookmarkStart w:id="56" w:name="_Toc464031945"/>
      <w:bookmarkStart w:id="57" w:name="_Toc464822057"/>
      <w:bookmarkStart w:id="58" w:name="_Toc322626976"/>
      <w:r>
        <w:lastRenderedPageBreak/>
        <w:t>Decomposition Description</w:t>
      </w:r>
      <w:bookmarkEnd w:id="54"/>
      <w:bookmarkEnd w:id="55"/>
      <w:bookmarkEnd w:id="56"/>
      <w:bookmarkEnd w:id="57"/>
      <w:bookmarkEnd w:id="58"/>
    </w:p>
    <w:p w14:paraId="47BBC080" w14:textId="06569327" w:rsidR="3875A0FD" w:rsidRDefault="3875A0FD" w:rsidP="679A97BA">
      <w:pPr>
        <w:spacing w:after="240"/>
      </w:pPr>
      <w:r w:rsidRPr="679A97BA">
        <w:t xml:space="preserve">Component descriptions in the </w:t>
      </w:r>
      <w:proofErr w:type="spellStart"/>
      <w:r w:rsidRPr="679A97BA">
        <w:t>MuscleMind</w:t>
      </w:r>
      <w:proofErr w:type="spellEnd"/>
      <w:r w:rsidRPr="679A97BA">
        <w:t xml:space="preserve"> system serve as a critical reference for designers and maintainers to understand the system's structure and identify the major design entities. Each class within the system is defined with a clear set of responsibilities, and by outlining these responsibilities, designers can quickly trace which entity is responsible for specific functions. For example, the </w:t>
      </w:r>
      <w:proofErr w:type="spellStart"/>
      <w:r w:rsidRPr="679A97BA">
        <w:t>DatabaseManager</w:t>
      </w:r>
      <w:proofErr w:type="spellEnd"/>
      <w:r w:rsidRPr="679A97BA">
        <w:t xml:space="preserve"> class is responsible for executing database queries and managing data storage, making it the primary entity for any data-related operations. Similarly, the </w:t>
      </w:r>
      <w:proofErr w:type="spellStart"/>
      <w:r w:rsidRPr="679A97BA">
        <w:t>UserManager</w:t>
      </w:r>
      <w:proofErr w:type="spellEnd"/>
      <w:r w:rsidRPr="679A97BA">
        <w:t xml:space="preserve"> and </w:t>
      </w:r>
      <w:proofErr w:type="spellStart"/>
      <w:r w:rsidRPr="679A97BA">
        <w:t>QuizRetrievalManager</w:t>
      </w:r>
      <w:proofErr w:type="spellEnd"/>
      <w:r w:rsidRPr="679A97BA">
        <w:t xml:space="preserve"> classes handle user authentication and quiz retrieval respectively, clearly demarcating their roles in the system. This structured approach not only aids in the initial development but also simplifies future maintenance by making it easy to locate and modify specific functionality when updates or bug fixes are required.</w:t>
      </w:r>
    </w:p>
    <w:p w14:paraId="75F89D95" w14:textId="61D77D17" w:rsidR="3875A0FD" w:rsidRDefault="3875A0FD" w:rsidP="679A97BA">
      <w:pPr>
        <w:spacing w:before="240" w:after="240"/>
      </w:pPr>
      <w:r w:rsidRPr="679A97BA">
        <w:t xml:space="preserve">Additionally, these component descriptions provide a clear mapping between system requirements and the corresponding design entities. For instance, if a requirement specifies that user data must be securely stored and retrieved, the designer can trace this requirement directly to the </w:t>
      </w:r>
      <w:proofErr w:type="spellStart"/>
      <w:r w:rsidRPr="679A97BA">
        <w:t>UserManager</w:t>
      </w:r>
      <w:proofErr w:type="spellEnd"/>
      <w:r w:rsidRPr="679A97BA">
        <w:t xml:space="preserve"> and </w:t>
      </w:r>
      <w:proofErr w:type="spellStart"/>
      <w:r w:rsidRPr="679A97BA">
        <w:t>DatabaseManager</w:t>
      </w:r>
      <w:proofErr w:type="spellEnd"/>
      <w:r w:rsidRPr="679A97BA">
        <w:t xml:space="preserve"> classes within the Database</w:t>
      </w:r>
      <w:r w:rsidRPr="679A97BA">
        <w:rPr>
          <w:b/>
          <w:bCs/>
        </w:rPr>
        <w:t xml:space="preserve"> </w:t>
      </w:r>
      <w:r w:rsidRPr="679A97BA">
        <w:t>Management</w:t>
      </w:r>
      <w:r w:rsidRPr="679A97BA">
        <w:rPr>
          <w:b/>
          <w:bCs/>
        </w:rPr>
        <w:t xml:space="preserve"> </w:t>
      </w:r>
      <w:r w:rsidRPr="679A97BA">
        <w:t>Subsystem. This traceability ensures that each requirement is accounted for within the system design and is correctly implemented by the appropriate component. By maintaining this clear link between requirements and design entities, the development process remains organized and manageable, and future modifications to the system can be implemented with confidence, knowing exactly where changes need to be made.</w:t>
      </w:r>
    </w:p>
    <w:p w14:paraId="639BC5E2" w14:textId="0B2534F9" w:rsidR="15C8C0BD" w:rsidRDefault="15C8C0BD" w:rsidP="679A97BA">
      <w:pPr>
        <w:pStyle w:val="Heading20"/>
      </w:pPr>
      <w:bookmarkStart w:id="59" w:name="_Toc322626977"/>
      <w:r>
        <w:t>System Collaboration Diagram</w:t>
      </w:r>
      <w:bookmarkEnd w:id="59"/>
    </w:p>
    <w:p w14:paraId="64E882E2" w14:textId="4AC0584B" w:rsidR="184DD7F7" w:rsidRDefault="184DD7F7" w:rsidP="679A97BA">
      <w:pPr>
        <w:jc w:val="center"/>
        <w:rPr>
          <w:b/>
          <w:bCs/>
        </w:rPr>
      </w:pPr>
      <w:r w:rsidRPr="679A97BA">
        <w:rPr>
          <w:b/>
          <w:bCs/>
        </w:rPr>
        <w:t xml:space="preserve">2.1.1 High Level Overview of </w:t>
      </w:r>
      <w:proofErr w:type="spellStart"/>
      <w:r w:rsidRPr="679A97BA">
        <w:rPr>
          <w:b/>
          <w:bCs/>
        </w:rPr>
        <w:t>MuscleMind</w:t>
      </w:r>
      <w:proofErr w:type="spellEnd"/>
      <w:r w:rsidRPr="679A97BA">
        <w:rPr>
          <w:b/>
          <w:bCs/>
        </w:rPr>
        <w:t xml:space="preserve"> System</w:t>
      </w:r>
    </w:p>
    <w:p w14:paraId="11C360A4" w14:textId="74370812" w:rsidR="7C76CC3D" w:rsidRDefault="7C76CC3D" w:rsidP="679A97BA">
      <w:r>
        <w:rPr>
          <w:noProof/>
        </w:rPr>
        <w:drawing>
          <wp:inline distT="0" distB="0" distL="0" distR="0" wp14:anchorId="7F53CF57" wp14:editId="61B43C78">
            <wp:extent cx="5941088" cy="3465635"/>
            <wp:effectExtent l="0" t="0" r="0" b="0"/>
            <wp:docPr id="2147311562" name="Picture 2147311562" descr="High level overview of MuscleMin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1088" cy="3465635"/>
                    </a:xfrm>
                    <a:prstGeom prst="rect">
                      <a:avLst/>
                    </a:prstGeom>
                  </pic:spPr>
                </pic:pic>
              </a:graphicData>
            </a:graphic>
          </wp:inline>
        </w:drawing>
      </w:r>
    </w:p>
    <w:p w14:paraId="55B1D1B5" w14:textId="76113BB8" w:rsidR="1679B168" w:rsidRDefault="1679B168" w:rsidP="679A97BA">
      <w:pPr>
        <w:spacing w:before="240" w:after="240"/>
      </w:pPr>
      <w:r w:rsidRPr="679A97BA">
        <w:t xml:space="preserve">In </w:t>
      </w:r>
      <w:proofErr w:type="spellStart"/>
      <w:r w:rsidRPr="679A97BA">
        <w:t>MuscleMind</w:t>
      </w:r>
      <w:proofErr w:type="spellEnd"/>
      <w:r w:rsidRPr="679A97BA">
        <w:t>, the system is structured around two key subsystems, each composed of several critical classes, which collaborate to create an interactive and educational experience. These subsystems are the Database Management Subsystem and the Quiz Management Subsystem. Each subsystem focuses on a specific area of functionality, making the system modular, scalable, and easier to manage. This modular design allows for clear separation of concerns, helping developers and maintainers trace requirements to specific design entities and identify which components are responsible for certain functions.</w:t>
      </w:r>
      <w:r w:rsidR="1F7D82D2" w:rsidRPr="679A97BA">
        <w:t xml:space="preserve"> The App class is the central component that </w:t>
      </w:r>
      <w:r w:rsidR="1F7D82D2" w:rsidRPr="679A97BA">
        <w:lastRenderedPageBreak/>
        <w:t>ties both subsystems together, utilizing the services provided by the Database Management Subsystem to handle user data and quiz retrieval and the services from the Quiz Management Subsystem to enable users to create and interact with quizzes. This architecture ensures a clear distribution of responsibilities between data management and quiz functionality, making the system more maintainable and adaptable to future changes. By structuring the system this way, designers and maintainers can easily trace functional requirements—such as user login, quiz creation, or quiz submission—to specific classes within their respective subsystems, ensuring that responsibilities are clearly defined, and modifications can be localized within individual components.</w:t>
      </w:r>
    </w:p>
    <w:p w14:paraId="63783CB8" w14:textId="65A12B36" w:rsidR="654E6B5F" w:rsidRDefault="654E6B5F" w:rsidP="679A97BA">
      <w:pPr>
        <w:spacing w:after="240"/>
        <w:jc w:val="center"/>
        <w:rPr>
          <w:b/>
          <w:bCs/>
        </w:rPr>
      </w:pPr>
      <w:r w:rsidRPr="679A97BA">
        <w:rPr>
          <w:b/>
          <w:bCs/>
        </w:rPr>
        <w:t>2.1.</w:t>
      </w:r>
      <w:r w:rsidR="03368FB6" w:rsidRPr="679A97BA">
        <w:rPr>
          <w:b/>
          <w:bCs/>
        </w:rPr>
        <w:t>2</w:t>
      </w:r>
      <w:r w:rsidRPr="679A97BA">
        <w:rPr>
          <w:b/>
          <w:bCs/>
        </w:rPr>
        <w:t xml:space="preserve"> Database Management Subsystem</w:t>
      </w:r>
    </w:p>
    <w:p w14:paraId="2379FE3D" w14:textId="128A5686" w:rsidR="3D486094" w:rsidRDefault="3D486094" w:rsidP="679A97BA">
      <w:pPr>
        <w:spacing w:after="240"/>
        <w:jc w:val="center"/>
      </w:pPr>
      <w:r>
        <w:rPr>
          <w:noProof/>
        </w:rPr>
        <w:drawing>
          <wp:inline distT="0" distB="0" distL="0" distR="0" wp14:anchorId="3DB8C338" wp14:editId="695E1B32">
            <wp:extent cx="4194848" cy="3345717"/>
            <wp:effectExtent l="0" t="0" r="0" b="0"/>
            <wp:docPr id="1581379433" name="Picture 158137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94848" cy="3345717"/>
                    </a:xfrm>
                    <a:prstGeom prst="rect">
                      <a:avLst/>
                    </a:prstGeom>
                  </pic:spPr>
                </pic:pic>
              </a:graphicData>
            </a:graphic>
          </wp:inline>
        </w:drawing>
      </w:r>
    </w:p>
    <w:p w14:paraId="2C085DD3" w14:textId="75AAE40C" w:rsidR="1679B168" w:rsidRDefault="1679B168" w:rsidP="679A97BA">
      <w:pPr>
        <w:spacing w:before="240" w:after="240"/>
      </w:pPr>
      <w:r w:rsidRPr="679A97BA">
        <w:t xml:space="preserve">The Database Management Subsystem includes three primary classes: </w:t>
      </w:r>
      <w:proofErr w:type="spellStart"/>
      <w:r w:rsidRPr="679A97BA">
        <w:t>DatabaseManager</w:t>
      </w:r>
      <w:proofErr w:type="spellEnd"/>
      <w:r w:rsidRPr="679A97BA">
        <w:t xml:space="preserve">, </w:t>
      </w:r>
      <w:proofErr w:type="spellStart"/>
      <w:r w:rsidRPr="679A97BA">
        <w:t>UserManager</w:t>
      </w:r>
      <w:proofErr w:type="spellEnd"/>
      <w:r w:rsidRPr="679A97BA">
        <w:t xml:space="preserve">, and </w:t>
      </w:r>
      <w:proofErr w:type="spellStart"/>
      <w:r w:rsidRPr="679A97BA">
        <w:t>QuizRetrievalManager</w:t>
      </w:r>
      <w:proofErr w:type="spellEnd"/>
      <w:r w:rsidRPr="679A97BA">
        <w:t xml:space="preserve">. This subsystem is responsible for managing all data interactions, such as retrieving user and quiz data from the database, storing new data, and ensuring secure connections. The App class interacts with this subsystem to handle the retrieval of user profiles, quiz questions, and results, as well as to ensure that user authentication is properly managed. For example, the </w:t>
      </w:r>
      <w:proofErr w:type="spellStart"/>
      <w:r w:rsidRPr="679A97BA">
        <w:t>DatabaseManager</w:t>
      </w:r>
      <w:proofErr w:type="spellEnd"/>
      <w:r w:rsidRPr="679A97BA">
        <w:t xml:space="preserve"> class manages the low-level database interactions, while the </w:t>
      </w:r>
      <w:proofErr w:type="spellStart"/>
      <w:r w:rsidRPr="679A97BA">
        <w:t>UserManager</w:t>
      </w:r>
      <w:proofErr w:type="spellEnd"/>
      <w:r w:rsidRPr="679A97BA">
        <w:t xml:space="preserve"> class focuses on user authentication processes like login and account creation. The </w:t>
      </w:r>
      <w:proofErr w:type="spellStart"/>
      <w:r w:rsidRPr="679A97BA">
        <w:t>QuizRetrievalManager</w:t>
      </w:r>
      <w:proofErr w:type="spellEnd"/>
      <w:r w:rsidRPr="679A97BA">
        <w:t xml:space="preserve"> handles fetching quizzes by ID and managing quiz-related queries, allowing the app to access the necessary information when users participate in or create quizzes.</w:t>
      </w:r>
    </w:p>
    <w:p w14:paraId="1735BF6A" w14:textId="1E3FDEDD" w:rsidR="679A97BA" w:rsidRDefault="679A97BA" w:rsidP="679A97BA">
      <w:pPr>
        <w:spacing w:before="240" w:after="240"/>
        <w:rPr>
          <w:b/>
          <w:bCs/>
        </w:rPr>
      </w:pPr>
    </w:p>
    <w:p w14:paraId="09F4681E" w14:textId="11E3FEA3" w:rsidR="2EA9D9F4" w:rsidRDefault="2EA9D9F4" w:rsidP="679A97BA">
      <w:pPr>
        <w:spacing w:before="240" w:after="240"/>
        <w:jc w:val="center"/>
        <w:rPr>
          <w:b/>
          <w:bCs/>
        </w:rPr>
      </w:pPr>
      <w:r w:rsidRPr="679A97BA">
        <w:rPr>
          <w:b/>
          <w:bCs/>
        </w:rPr>
        <w:t>2.1</w:t>
      </w:r>
      <w:r w:rsidR="39193420" w:rsidRPr="679A97BA">
        <w:rPr>
          <w:b/>
          <w:bCs/>
        </w:rPr>
        <w:t>.2 Quiz Management Subsystem</w:t>
      </w:r>
    </w:p>
    <w:p w14:paraId="637399EC" w14:textId="7E504A4A" w:rsidR="3366644F" w:rsidRDefault="3366644F" w:rsidP="679A97BA">
      <w:pPr>
        <w:spacing w:before="240" w:after="240"/>
        <w:jc w:val="center"/>
      </w:pPr>
      <w:r>
        <w:rPr>
          <w:noProof/>
        </w:rPr>
        <w:lastRenderedPageBreak/>
        <w:drawing>
          <wp:inline distT="0" distB="0" distL="0" distR="0" wp14:anchorId="67526C32" wp14:editId="2B9982BD">
            <wp:extent cx="4364650" cy="3504834"/>
            <wp:effectExtent l="0" t="0" r="0" b="0"/>
            <wp:docPr id="1814562126" name="Picture 181456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64650" cy="3504834"/>
                    </a:xfrm>
                    <a:prstGeom prst="rect">
                      <a:avLst/>
                    </a:prstGeom>
                  </pic:spPr>
                </pic:pic>
              </a:graphicData>
            </a:graphic>
          </wp:inline>
        </w:drawing>
      </w:r>
    </w:p>
    <w:p w14:paraId="17CC375B" w14:textId="2A6497D6" w:rsidR="462202E4" w:rsidRDefault="462202E4" w:rsidP="679A97BA">
      <w:pPr>
        <w:spacing w:before="240" w:after="240"/>
      </w:pPr>
      <w:r w:rsidRPr="679A97BA">
        <w:t>T</w:t>
      </w:r>
      <w:r w:rsidR="1679B168" w:rsidRPr="679A97BA">
        <w:t xml:space="preserve">he Quiz Management Subsystem is composed of the </w:t>
      </w:r>
      <w:proofErr w:type="spellStart"/>
      <w:r w:rsidR="1679B168" w:rsidRPr="679A97BA">
        <w:t>QuizManager</w:t>
      </w:r>
      <w:proofErr w:type="spellEnd"/>
      <w:r w:rsidR="1679B168" w:rsidRPr="679A97BA">
        <w:t xml:space="preserve">, </w:t>
      </w:r>
      <w:proofErr w:type="spellStart"/>
      <w:r w:rsidR="1679B168" w:rsidRPr="679A97BA">
        <w:t>QuizSubmissionManager</w:t>
      </w:r>
      <w:proofErr w:type="spellEnd"/>
      <w:r w:rsidR="1679B168" w:rsidRPr="679A97BA">
        <w:t xml:space="preserve">, and </w:t>
      </w:r>
      <w:proofErr w:type="spellStart"/>
      <w:r w:rsidR="1679B168" w:rsidRPr="679A97BA">
        <w:t>QuizCreationManager</w:t>
      </w:r>
      <w:proofErr w:type="spellEnd"/>
      <w:r w:rsidR="1679B168" w:rsidRPr="679A97BA">
        <w:t xml:space="preserve"> classes. This subsystem is responsible for handling all quiz-related actions, including creating, submitting, and taking quizzes. The App class interacts with this subsystem to manage the quiz lifecycle—from creation to submission and grading. The </w:t>
      </w:r>
      <w:proofErr w:type="spellStart"/>
      <w:r w:rsidR="1679B168" w:rsidRPr="679A97BA">
        <w:t>QuizManager</w:t>
      </w:r>
      <w:proofErr w:type="spellEnd"/>
      <w:r w:rsidR="1679B168" w:rsidRPr="679A97BA">
        <w:t xml:space="preserve"> oversees the high-level management of quizzes, including fetching user-created quizzes and managing penalties for incorrect answers. The </w:t>
      </w:r>
      <w:proofErr w:type="spellStart"/>
      <w:r w:rsidR="1679B168" w:rsidRPr="679A97BA">
        <w:t>QuizCreationManager</w:t>
      </w:r>
      <w:proofErr w:type="spellEnd"/>
      <w:r w:rsidR="1679B168" w:rsidRPr="679A97BA">
        <w:t xml:space="preserve"> focuses on handling the creation process, ensuring that quizzes are built correctly with valid questions and stored appropriately. The </w:t>
      </w:r>
      <w:proofErr w:type="spellStart"/>
      <w:r w:rsidR="1679B168" w:rsidRPr="679A97BA">
        <w:t>QuizSubmissionManager</w:t>
      </w:r>
      <w:proofErr w:type="spellEnd"/>
      <w:r w:rsidR="1679B168" w:rsidRPr="679A97BA">
        <w:t xml:space="preserve"> manages the process of taking quizzes and calculating the score, including applying exercise penalties when users answer questions incorrectly.</w:t>
      </w:r>
    </w:p>
    <w:p w14:paraId="6DD11141" w14:textId="4FC79ADA" w:rsidR="679A97BA" w:rsidRDefault="679A97BA" w:rsidP="679A97BA">
      <w:pPr>
        <w:spacing w:after="240"/>
      </w:pPr>
    </w:p>
    <w:p w14:paraId="4969D6BB" w14:textId="76955781" w:rsidR="679A97BA" w:rsidRDefault="679A97BA" w:rsidP="679A97BA">
      <w:pPr>
        <w:spacing w:after="240"/>
      </w:pPr>
    </w:p>
    <w:p w14:paraId="5FCA712E" w14:textId="4824A903" w:rsidR="679A97BA" w:rsidRDefault="679A97BA" w:rsidP="679A97BA">
      <w:pPr>
        <w:spacing w:after="240"/>
      </w:pPr>
    </w:p>
    <w:p w14:paraId="39ADCF27" w14:textId="6D77A384" w:rsidR="679A97BA" w:rsidRDefault="679A97BA" w:rsidP="679A97BA">
      <w:pPr>
        <w:spacing w:after="240"/>
      </w:pPr>
    </w:p>
    <w:p w14:paraId="7949922E" w14:textId="2CA0A21C" w:rsidR="679A97BA" w:rsidRDefault="679A97BA" w:rsidP="679A97BA">
      <w:pPr>
        <w:spacing w:after="240"/>
      </w:pPr>
    </w:p>
    <w:p w14:paraId="6DC1CA33" w14:textId="35976FDC" w:rsidR="679A97BA" w:rsidRDefault="679A97BA" w:rsidP="679A97BA">
      <w:pPr>
        <w:spacing w:after="240"/>
      </w:pPr>
    </w:p>
    <w:p w14:paraId="5B91B2B1" w14:textId="0F5B2A4C" w:rsidR="679A97BA" w:rsidRDefault="679A97BA" w:rsidP="679A97BA">
      <w:pPr>
        <w:spacing w:after="240"/>
      </w:pPr>
    </w:p>
    <w:p w14:paraId="3F39D507" w14:textId="77777777" w:rsidR="00E54833" w:rsidRDefault="4BE30225">
      <w:pPr>
        <w:pStyle w:val="Heading20"/>
      </w:pPr>
      <w:bookmarkStart w:id="60" w:name="_Toc322626978"/>
      <w:r>
        <w:t>Subsystem</w:t>
      </w:r>
      <w:r w:rsidR="381EC00F">
        <w:t xml:space="preserve"> </w:t>
      </w:r>
      <w:r>
        <w:t>Description</w:t>
      </w:r>
      <w:r w:rsidR="381EC00F">
        <w:t>s</w:t>
      </w:r>
      <w:bookmarkEnd w:id="60"/>
    </w:p>
    <w:p w14:paraId="3DAAE3BF" w14:textId="4E19D112" w:rsidR="2BDEA9E6" w:rsidRDefault="723B1F59" w:rsidP="13804F1E">
      <w:pPr>
        <w:pStyle w:val="ListParagraph"/>
        <w:numPr>
          <w:ilvl w:val="0"/>
          <w:numId w:val="13"/>
        </w:numPr>
        <w:spacing w:before="240" w:after="240"/>
        <w:rPr>
          <w:b/>
          <w:bCs/>
        </w:rPr>
      </w:pPr>
      <w:r w:rsidRPr="679A97BA">
        <w:rPr>
          <w:b/>
          <w:bCs/>
        </w:rPr>
        <w:t xml:space="preserve">Database </w:t>
      </w:r>
      <w:r w:rsidR="6D75B420" w:rsidRPr="679A97BA">
        <w:rPr>
          <w:b/>
          <w:bCs/>
        </w:rPr>
        <w:t>Management</w:t>
      </w:r>
      <w:r w:rsidR="14E9EFE0" w:rsidRPr="679A97BA">
        <w:rPr>
          <w:b/>
          <w:bCs/>
        </w:rPr>
        <w:t xml:space="preserve"> Subsystem</w:t>
      </w:r>
    </w:p>
    <w:p w14:paraId="5EAB409C" w14:textId="7FCFC36B" w:rsidR="2BDEA9E6" w:rsidRDefault="14E9EFE0" w:rsidP="679A97BA">
      <w:pPr>
        <w:pStyle w:val="ListParagraph"/>
        <w:numPr>
          <w:ilvl w:val="1"/>
          <w:numId w:val="13"/>
        </w:numPr>
      </w:pPr>
      <w:r w:rsidRPr="679A97BA">
        <w:rPr>
          <w:b/>
          <w:bCs/>
        </w:rPr>
        <w:t xml:space="preserve">Purpose: </w:t>
      </w:r>
      <w:r w:rsidR="6A95F723" w:rsidRPr="679A97BA">
        <w:t xml:space="preserve">The Database Management Subsystem is responsible for handling all interactions between the system and the database. Its primary function is to securely store, retrieve, and manage user and quiz data, ensuring data integrity and consistency across the platform. This </w:t>
      </w:r>
      <w:r w:rsidR="6A95F723" w:rsidRPr="679A97BA">
        <w:lastRenderedPageBreak/>
        <w:t>subsystem acts as the backend data handler, supporting user authentication, session management, and the retrieval of quizzes for gameplay.</w:t>
      </w:r>
    </w:p>
    <w:p w14:paraId="4F96292A" w14:textId="46952762" w:rsidR="02C90351" w:rsidRDefault="02C90351" w:rsidP="679A97BA">
      <w:pPr>
        <w:pStyle w:val="ListParagraph"/>
        <w:numPr>
          <w:ilvl w:val="1"/>
          <w:numId w:val="13"/>
        </w:numPr>
        <w:rPr>
          <w:b/>
          <w:bCs/>
        </w:rPr>
      </w:pPr>
      <w:r w:rsidRPr="679A97BA">
        <w:rPr>
          <w:b/>
          <w:bCs/>
        </w:rPr>
        <w:t>Contracts:</w:t>
      </w:r>
    </w:p>
    <w:p w14:paraId="66E20C88" w14:textId="1E1AE67B" w:rsidR="54C6FDC3" w:rsidRDefault="54C6FDC3" w:rsidP="679A97BA">
      <w:pPr>
        <w:pStyle w:val="ListParagraph"/>
        <w:numPr>
          <w:ilvl w:val="0"/>
          <w:numId w:val="8"/>
        </w:numPr>
      </w:pPr>
      <w:proofErr w:type="spellStart"/>
      <w:r w:rsidRPr="679A97BA">
        <w:rPr>
          <w:b/>
          <w:bCs/>
        </w:rPr>
        <w:t>ManageDatabaseOperations</w:t>
      </w:r>
      <w:proofErr w:type="spellEnd"/>
      <w:r w:rsidRPr="679A97BA">
        <w:rPr>
          <w:b/>
          <w:bCs/>
        </w:rPr>
        <w:t xml:space="preserve"> (</w:t>
      </w:r>
      <w:proofErr w:type="spellStart"/>
      <w:r w:rsidR="50D0999C" w:rsidRPr="679A97BA">
        <w:rPr>
          <w:b/>
          <w:bCs/>
        </w:rPr>
        <w:t>DatabaseManager</w:t>
      </w:r>
      <w:proofErr w:type="spellEnd"/>
      <w:r w:rsidR="180A603C" w:rsidRPr="679A97BA">
        <w:rPr>
          <w:b/>
          <w:bCs/>
        </w:rPr>
        <w:t xml:space="preserve"> class</w:t>
      </w:r>
      <w:r w:rsidR="28462D44" w:rsidRPr="679A97BA">
        <w:rPr>
          <w:b/>
          <w:bCs/>
        </w:rPr>
        <w:t>)</w:t>
      </w:r>
      <w:r w:rsidR="50D0999C" w:rsidRPr="679A97BA">
        <w:t>:</w:t>
      </w:r>
    </w:p>
    <w:p w14:paraId="0C0F2751" w14:textId="1021A363" w:rsidR="7CBE5917" w:rsidRDefault="7CBE5917" w:rsidP="679A97BA">
      <w:pPr>
        <w:pStyle w:val="ListParagraph"/>
        <w:spacing w:before="240" w:after="240"/>
        <w:ind w:left="2520"/>
      </w:pPr>
      <w:r w:rsidRPr="679A97BA">
        <w:t xml:space="preserve">This contract is responsible for handling all interactions with the database, including establishing and closing connections, executing SQL queries, and committing changes to the MySQL database. The </w:t>
      </w:r>
      <w:proofErr w:type="spellStart"/>
      <w:r w:rsidRPr="679A97BA">
        <w:t>DatabaseManager</w:t>
      </w:r>
      <w:proofErr w:type="spellEnd"/>
      <w:r w:rsidRPr="679A97BA">
        <w:t xml:space="preserve"> ensures that user and quiz data are handled efficiently and securely, supporting other components by providing a reliable interface for database operations.</w:t>
      </w:r>
    </w:p>
    <w:p w14:paraId="732462D9" w14:textId="40512C42" w:rsidR="338FC299" w:rsidRDefault="338FC299" w:rsidP="679A97BA">
      <w:pPr>
        <w:pStyle w:val="ListParagraph"/>
        <w:numPr>
          <w:ilvl w:val="0"/>
          <w:numId w:val="8"/>
        </w:numPr>
        <w:spacing w:before="240" w:after="240"/>
      </w:pPr>
      <w:proofErr w:type="spellStart"/>
      <w:proofErr w:type="gramStart"/>
      <w:r w:rsidRPr="679A97BA">
        <w:rPr>
          <w:b/>
          <w:bCs/>
        </w:rPr>
        <w:t>ManageUserSessions</w:t>
      </w:r>
      <w:proofErr w:type="spellEnd"/>
      <w:r w:rsidRPr="679A97BA">
        <w:rPr>
          <w:b/>
          <w:bCs/>
        </w:rPr>
        <w:t xml:space="preserve">  </w:t>
      </w:r>
      <w:r w:rsidR="700A1A02" w:rsidRPr="679A97BA">
        <w:rPr>
          <w:b/>
          <w:bCs/>
        </w:rPr>
        <w:t>(</w:t>
      </w:r>
      <w:proofErr w:type="spellStart"/>
      <w:proofErr w:type="gramEnd"/>
      <w:r w:rsidR="50D0999C" w:rsidRPr="679A97BA">
        <w:rPr>
          <w:b/>
          <w:bCs/>
        </w:rPr>
        <w:t>UserManager</w:t>
      </w:r>
      <w:proofErr w:type="spellEnd"/>
      <w:r w:rsidR="77828B1D" w:rsidRPr="679A97BA">
        <w:rPr>
          <w:b/>
          <w:bCs/>
        </w:rPr>
        <w:t xml:space="preserve"> class</w:t>
      </w:r>
      <w:r w:rsidR="4B5309FA" w:rsidRPr="679A97BA">
        <w:rPr>
          <w:b/>
          <w:bCs/>
        </w:rPr>
        <w:t>)</w:t>
      </w:r>
      <w:r w:rsidR="50D0999C" w:rsidRPr="679A97BA">
        <w:t>:</w:t>
      </w:r>
    </w:p>
    <w:p w14:paraId="4F620D0F" w14:textId="29AC1151" w:rsidR="3C89AD87" w:rsidRDefault="3C89AD87" w:rsidP="679A97BA">
      <w:pPr>
        <w:pStyle w:val="ListParagraph"/>
        <w:spacing w:before="240" w:after="240"/>
        <w:ind w:left="2520"/>
      </w:pPr>
      <w:r w:rsidRPr="679A97BA">
        <w:t xml:space="preserve">This contract manages user-related session data and authentication operations. It ensures that users can log in, log out, register, and maintain session states within the system. The </w:t>
      </w:r>
      <w:proofErr w:type="spellStart"/>
      <w:r w:rsidRPr="679A97BA">
        <w:t>UserManager</w:t>
      </w:r>
      <w:proofErr w:type="spellEnd"/>
      <w:r w:rsidRPr="679A97BA">
        <w:t xml:space="preserve"> works in collaboration with the </w:t>
      </w:r>
      <w:proofErr w:type="spellStart"/>
      <w:r w:rsidRPr="679A97BA">
        <w:t>DatabaseManager</w:t>
      </w:r>
      <w:proofErr w:type="spellEnd"/>
      <w:r w:rsidRPr="679A97BA">
        <w:t xml:space="preserve"> to store and retrieve user-specific information, such as login credentials and session data, enabling smooth user interactions and authentication processes.</w:t>
      </w:r>
    </w:p>
    <w:p w14:paraId="6706870C" w14:textId="168D187F" w:rsidR="50D0999C" w:rsidRDefault="50D0999C" w:rsidP="679A97BA">
      <w:pPr>
        <w:pStyle w:val="ListParagraph"/>
        <w:numPr>
          <w:ilvl w:val="0"/>
          <w:numId w:val="8"/>
        </w:numPr>
        <w:spacing w:before="240" w:after="240"/>
      </w:pPr>
      <w:proofErr w:type="spellStart"/>
      <w:r w:rsidRPr="679A97BA">
        <w:rPr>
          <w:b/>
          <w:bCs/>
        </w:rPr>
        <w:t>ManageQuizRetrieval</w:t>
      </w:r>
      <w:proofErr w:type="spellEnd"/>
      <w:r w:rsidR="4102663F" w:rsidRPr="679A97BA">
        <w:rPr>
          <w:b/>
          <w:bCs/>
        </w:rPr>
        <w:t xml:space="preserve"> (</w:t>
      </w:r>
      <w:proofErr w:type="spellStart"/>
      <w:r w:rsidR="4102663F" w:rsidRPr="679A97BA">
        <w:rPr>
          <w:b/>
          <w:bCs/>
        </w:rPr>
        <w:t>QuizRetrievalManager</w:t>
      </w:r>
      <w:proofErr w:type="spellEnd"/>
      <w:r w:rsidR="4102663F" w:rsidRPr="679A97BA">
        <w:rPr>
          <w:b/>
          <w:bCs/>
        </w:rPr>
        <w:t xml:space="preserve"> class)</w:t>
      </w:r>
      <w:r w:rsidRPr="679A97BA">
        <w:t>:</w:t>
      </w:r>
    </w:p>
    <w:p w14:paraId="76911650" w14:textId="7EA478A0" w:rsidR="1E65E3A0" w:rsidRDefault="1E65E3A0" w:rsidP="679A97BA">
      <w:pPr>
        <w:pStyle w:val="ListParagraph"/>
        <w:spacing w:before="240" w:after="240"/>
        <w:ind w:left="2520"/>
      </w:pPr>
      <w:r w:rsidRPr="679A97BA">
        <w:t xml:space="preserve">This contract handles retrieving quiz data, including questions and options, from the database. It ensures that the quizzes are properly structured and made available for users to take. The </w:t>
      </w:r>
      <w:proofErr w:type="spellStart"/>
      <w:r w:rsidRPr="679A97BA">
        <w:t>QuizRetrievalManager</w:t>
      </w:r>
      <w:proofErr w:type="spellEnd"/>
      <w:r w:rsidRPr="679A97BA">
        <w:t xml:space="preserve"> is responsible for executing SQL queries to retrieve quiz content, ensuring that the data is accurately displayed to the user during quiz-taking or quiz review sessions.</w:t>
      </w:r>
    </w:p>
    <w:p w14:paraId="28D8C1AA" w14:textId="608BDEBD" w:rsidR="2BDEA9E6" w:rsidRDefault="02C90351" w:rsidP="13804F1E">
      <w:pPr>
        <w:pStyle w:val="ListParagraph"/>
        <w:numPr>
          <w:ilvl w:val="1"/>
          <w:numId w:val="13"/>
        </w:numPr>
      </w:pPr>
      <w:r w:rsidRPr="3C4A1A65">
        <w:rPr>
          <w:b/>
          <w:bCs/>
        </w:rPr>
        <w:t xml:space="preserve">Location in Document: </w:t>
      </w:r>
      <w:r w:rsidR="0DDCE4C1" w:rsidRPr="3C4A1A65">
        <w:t>Section 3.</w:t>
      </w:r>
      <w:r w:rsidR="377534F7" w:rsidRPr="3C4A1A65">
        <w:t>1</w:t>
      </w:r>
      <w:r w:rsidR="0DDCE4C1" w:rsidRPr="3C4A1A65">
        <w:t xml:space="preserve"> Page </w:t>
      </w:r>
      <w:r w:rsidR="348D3825" w:rsidRPr="3C4A1A65">
        <w:t>13</w:t>
      </w:r>
    </w:p>
    <w:p w14:paraId="31CF1501" w14:textId="409BF0DA" w:rsidR="679A97BA" w:rsidRDefault="679A97BA" w:rsidP="679A97BA"/>
    <w:p w14:paraId="6462DFA4" w14:textId="64252C23" w:rsidR="2BDEA9E6" w:rsidRDefault="14E9EFE0" w:rsidP="13804F1E">
      <w:pPr>
        <w:pStyle w:val="ListParagraph"/>
        <w:numPr>
          <w:ilvl w:val="0"/>
          <w:numId w:val="13"/>
        </w:numPr>
        <w:spacing w:before="240" w:after="240"/>
        <w:rPr>
          <w:b/>
          <w:bCs/>
        </w:rPr>
      </w:pPr>
      <w:r w:rsidRPr="679A97BA">
        <w:rPr>
          <w:b/>
          <w:bCs/>
        </w:rPr>
        <w:t>Quiz Management Subsystem</w:t>
      </w:r>
    </w:p>
    <w:p w14:paraId="318B722B" w14:textId="7FCFC36B" w:rsidR="3180647B" w:rsidRDefault="3180647B" w:rsidP="679A97BA">
      <w:pPr>
        <w:pStyle w:val="ListParagraph"/>
        <w:numPr>
          <w:ilvl w:val="1"/>
          <w:numId w:val="13"/>
        </w:numPr>
      </w:pPr>
      <w:r w:rsidRPr="679A97BA">
        <w:rPr>
          <w:b/>
          <w:bCs/>
        </w:rPr>
        <w:t xml:space="preserve">Purpose: </w:t>
      </w:r>
      <w:r w:rsidRPr="679A97BA">
        <w:t>The Database Management Subsystem is responsible for handling all interactions between the system and the database. Its primary function is to securely store, retrieve, and manage user and quiz data, ensuring data integrity and consistency across the platform. This subsystem acts as the backend data handler, supporting user authentication, session management, and the retrieval of quizzes for gameplay.</w:t>
      </w:r>
    </w:p>
    <w:p w14:paraId="09389408" w14:textId="46952762" w:rsidR="3180647B" w:rsidRDefault="3180647B" w:rsidP="679A97BA">
      <w:pPr>
        <w:pStyle w:val="ListParagraph"/>
        <w:numPr>
          <w:ilvl w:val="1"/>
          <w:numId w:val="13"/>
        </w:numPr>
      </w:pPr>
      <w:r w:rsidRPr="679A97BA">
        <w:rPr>
          <w:b/>
          <w:bCs/>
        </w:rPr>
        <w:t>Contracts:</w:t>
      </w:r>
    </w:p>
    <w:p w14:paraId="2CB8616E" w14:textId="1F660C16" w:rsidR="35FBADEF" w:rsidRDefault="35FBADEF" w:rsidP="679A97BA">
      <w:pPr>
        <w:pStyle w:val="ListParagraph"/>
        <w:numPr>
          <w:ilvl w:val="0"/>
          <w:numId w:val="8"/>
        </w:numPr>
      </w:pPr>
      <w:proofErr w:type="spellStart"/>
      <w:r w:rsidRPr="679A97BA">
        <w:rPr>
          <w:b/>
          <w:bCs/>
        </w:rPr>
        <w:t>ManageQuizControl</w:t>
      </w:r>
      <w:proofErr w:type="spellEnd"/>
      <w:r w:rsidRPr="679A97BA">
        <w:rPr>
          <w:b/>
          <w:bCs/>
        </w:rPr>
        <w:t xml:space="preserve"> (</w:t>
      </w:r>
      <w:proofErr w:type="spellStart"/>
      <w:r w:rsidR="416D1ADA" w:rsidRPr="679A97BA">
        <w:rPr>
          <w:b/>
          <w:bCs/>
        </w:rPr>
        <w:t>QuizManager</w:t>
      </w:r>
      <w:proofErr w:type="spellEnd"/>
      <w:r w:rsidR="6B1AD999" w:rsidRPr="679A97BA">
        <w:rPr>
          <w:b/>
          <w:bCs/>
        </w:rPr>
        <w:t xml:space="preserve"> class)</w:t>
      </w:r>
      <w:r w:rsidR="416D1ADA" w:rsidRPr="679A97BA">
        <w:t>:</w:t>
      </w:r>
    </w:p>
    <w:p w14:paraId="36A6F1AD" w14:textId="4EBD3229" w:rsidR="144060EE" w:rsidRDefault="144060EE" w:rsidP="679A97BA">
      <w:pPr>
        <w:pStyle w:val="ListParagraph"/>
        <w:spacing w:before="240" w:after="240"/>
        <w:ind w:left="2520"/>
      </w:pPr>
      <w:r w:rsidRPr="679A97BA">
        <w:t xml:space="preserve">This contract is responsible for overseeing the entire quiz lifecycle, including the creation, retrieval, and submission of quizzes. The </w:t>
      </w:r>
      <w:proofErr w:type="spellStart"/>
      <w:r w:rsidRPr="679A97BA">
        <w:t>QuizManager</w:t>
      </w:r>
      <w:proofErr w:type="spellEnd"/>
      <w:r w:rsidRPr="679A97BA">
        <w:t xml:space="preserve"> coordinates between the </w:t>
      </w:r>
      <w:proofErr w:type="spellStart"/>
      <w:r w:rsidRPr="679A97BA">
        <w:t>QuizCreationManager</w:t>
      </w:r>
      <w:proofErr w:type="spellEnd"/>
      <w:r w:rsidRPr="679A97BA">
        <w:t xml:space="preserve">, </w:t>
      </w:r>
      <w:proofErr w:type="spellStart"/>
      <w:r w:rsidRPr="679A97BA">
        <w:t>QuizRetrievalManager</w:t>
      </w:r>
      <w:proofErr w:type="spellEnd"/>
      <w:r w:rsidRPr="679A97BA">
        <w:t xml:space="preserve">, and </w:t>
      </w:r>
      <w:proofErr w:type="spellStart"/>
      <w:r w:rsidRPr="679A97BA">
        <w:t>QuizSubmissionManager</w:t>
      </w:r>
      <w:proofErr w:type="spellEnd"/>
      <w:r w:rsidRPr="679A97BA">
        <w:t xml:space="preserve"> to ensure that all quiz-related activities are managed efficiently and seamlessly for the user.</w:t>
      </w:r>
    </w:p>
    <w:p w14:paraId="04D184D5" w14:textId="774DD7D4" w:rsidR="144060EE" w:rsidRDefault="144060EE" w:rsidP="679A97BA">
      <w:pPr>
        <w:pStyle w:val="ListParagraph"/>
        <w:numPr>
          <w:ilvl w:val="0"/>
          <w:numId w:val="8"/>
        </w:numPr>
        <w:spacing w:before="240" w:after="240"/>
      </w:pPr>
      <w:proofErr w:type="spellStart"/>
      <w:r w:rsidRPr="679A97BA">
        <w:rPr>
          <w:b/>
          <w:bCs/>
        </w:rPr>
        <w:t>ManageQuizSubmission</w:t>
      </w:r>
      <w:proofErr w:type="spellEnd"/>
      <w:r w:rsidRPr="679A97BA">
        <w:rPr>
          <w:b/>
          <w:bCs/>
        </w:rPr>
        <w:t xml:space="preserve"> (</w:t>
      </w:r>
      <w:proofErr w:type="spellStart"/>
      <w:r w:rsidR="416D1ADA" w:rsidRPr="679A97BA">
        <w:rPr>
          <w:b/>
          <w:bCs/>
        </w:rPr>
        <w:t>QuizSubmissionManager</w:t>
      </w:r>
      <w:proofErr w:type="spellEnd"/>
      <w:r w:rsidR="3D5960F8" w:rsidRPr="679A97BA">
        <w:rPr>
          <w:b/>
          <w:bCs/>
        </w:rPr>
        <w:t xml:space="preserve"> class)</w:t>
      </w:r>
      <w:r w:rsidR="416D1ADA" w:rsidRPr="679A97BA">
        <w:t>:</w:t>
      </w:r>
    </w:p>
    <w:p w14:paraId="4B625775" w14:textId="648FDD6B" w:rsidR="79396141" w:rsidRDefault="79396141" w:rsidP="679A97BA">
      <w:pPr>
        <w:pStyle w:val="ListParagraph"/>
        <w:spacing w:before="240" w:after="240"/>
        <w:ind w:left="2520"/>
      </w:pPr>
      <w:r w:rsidRPr="679A97BA">
        <w:t xml:space="preserve">This contract handles all aspects of quiz submissions, including validating answers and calculating scores. It ensures that user responses are checked against correct answers and that the final scores are calculated accurately. Additionally, it applies penalties, such as exercise tasks, for incorrect answers during the quiz. The </w:t>
      </w:r>
      <w:proofErr w:type="spellStart"/>
      <w:r w:rsidRPr="679A97BA">
        <w:t>QuizSubmissionManager</w:t>
      </w:r>
      <w:proofErr w:type="spellEnd"/>
      <w:r w:rsidRPr="679A97BA">
        <w:t xml:space="preserve"> is responsible for managing these interactions and ensuring the results are stored properly.</w:t>
      </w:r>
    </w:p>
    <w:p w14:paraId="3383645F" w14:textId="76E70CA8" w:rsidR="416D1ADA" w:rsidRDefault="416D1ADA" w:rsidP="679A97BA">
      <w:pPr>
        <w:pStyle w:val="ListParagraph"/>
        <w:numPr>
          <w:ilvl w:val="0"/>
          <w:numId w:val="8"/>
        </w:numPr>
        <w:spacing w:before="240" w:after="240"/>
      </w:pPr>
      <w:proofErr w:type="spellStart"/>
      <w:r w:rsidRPr="679A97BA">
        <w:rPr>
          <w:b/>
          <w:bCs/>
        </w:rPr>
        <w:t>ManageQuizCreation</w:t>
      </w:r>
      <w:proofErr w:type="spellEnd"/>
      <w:r w:rsidR="579D4D78" w:rsidRPr="679A97BA">
        <w:rPr>
          <w:b/>
          <w:bCs/>
        </w:rPr>
        <w:t xml:space="preserve"> (</w:t>
      </w:r>
      <w:proofErr w:type="spellStart"/>
      <w:r w:rsidR="579D4D78" w:rsidRPr="679A97BA">
        <w:rPr>
          <w:b/>
          <w:bCs/>
        </w:rPr>
        <w:t>QuizCreationManager</w:t>
      </w:r>
      <w:proofErr w:type="spellEnd"/>
      <w:r w:rsidR="579D4D78" w:rsidRPr="679A97BA">
        <w:rPr>
          <w:b/>
          <w:bCs/>
        </w:rPr>
        <w:t xml:space="preserve"> class)</w:t>
      </w:r>
      <w:r w:rsidRPr="679A97BA">
        <w:t>:</w:t>
      </w:r>
    </w:p>
    <w:p w14:paraId="63E05358" w14:textId="6054D6D9" w:rsidR="58DE3AA7" w:rsidRDefault="58DE3AA7" w:rsidP="679A97BA">
      <w:pPr>
        <w:pStyle w:val="ListParagraph"/>
        <w:spacing w:before="240" w:after="240"/>
        <w:ind w:left="2520"/>
      </w:pPr>
      <w:r w:rsidRPr="679A97BA">
        <w:t xml:space="preserve">This contract oversees the process of creating and validating quizzes. It ensures that users can input quiz questions, multiple-choice options, and other related data. The </w:t>
      </w:r>
      <w:proofErr w:type="spellStart"/>
      <w:r w:rsidRPr="679A97BA">
        <w:t>QuizCreationManager</w:t>
      </w:r>
      <w:proofErr w:type="spellEnd"/>
      <w:r w:rsidRPr="679A97BA">
        <w:t xml:space="preserve"> ensures that the quiz creation form is properly structured, that quizzes meet system requirements, and that they are stored correctly in the database.</w:t>
      </w:r>
    </w:p>
    <w:p w14:paraId="16CC0889" w14:textId="2CF1ACBB" w:rsidR="3180647B" w:rsidRDefault="3180647B" w:rsidP="679A97BA">
      <w:pPr>
        <w:pStyle w:val="ListParagraph"/>
        <w:numPr>
          <w:ilvl w:val="1"/>
          <w:numId w:val="13"/>
        </w:numPr>
      </w:pPr>
      <w:r w:rsidRPr="3C4A1A65">
        <w:rPr>
          <w:b/>
          <w:bCs/>
        </w:rPr>
        <w:t xml:space="preserve">Location in Document: </w:t>
      </w:r>
      <w:r w:rsidRPr="3C4A1A65">
        <w:t>Section 3.</w:t>
      </w:r>
      <w:r w:rsidR="45262BCC" w:rsidRPr="3C4A1A65">
        <w:t>5</w:t>
      </w:r>
      <w:r w:rsidRPr="3C4A1A65">
        <w:t xml:space="preserve"> Page </w:t>
      </w:r>
      <w:r w:rsidR="2841E4DF" w:rsidRPr="3C4A1A65">
        <w:t>19</w:t>
      </w:r>
    </w:p>
    <w:p w14:paraId="744F3DDD" w14:textId="31B92B60" w:rsidR="679A97BA" w:rsidRDefault="679A97BA" w:rsidP="679A97BA"/>
    <w:p w14:paraId="319F515C" w14:textId="3E58EF4B" w:rsidR="679A97BA" w:rsidRDefault="679A97BA" w:rsidP="679A97BA"/>
    <w:p w14:paraId="039666F8" w14:textId="0868B8D2" w:rsidR="13804F1E" w:rsidRDefault="0F70D7FD" w:rsidP="679A97BA">
      <w:pPr>
        <w:pStyle w:val="Heading3"/>
        <w:spacing w:before="281" w:after="281"/>
        <w:rPr>
          <w:sz w:val="20"/>
        </w:rPr>
      </w:pPr>
      <w:r w:rsidRPr="679A97BA">
        <w:rPr>
          <w:sz w:val="20"/>
        </w:rPr>
        <w:lastRenderedPageBreak/>
        <w:t xml:space="preserve">Subsystem </w:t>
      </w:r>
      <w:r w:rsidR="14E9EFE0" w:rsidRPr="679A97BA">
        <w:rPr>
          <w:sz w:val="20"/>
        </w:rPr>
        <w:t>Summar</w:t>
      </w:r>
      <w:r w:rsidR="33954A77" w:rsidRPr="679A97BA">
        <w:rPr>
          <w:sz w:val="20"/>
        </w:rPr>
        <w:t>ies</w:t>
      </w:r>
    </w:p>
    <w:p w14:paraId="42E74F99" w14:textId="3A9D3AFD" w:rsidR="13804F1E" w:rsidRDefault="6C0A7D5C" w:rsidP="679A97BA">
      <w:pPr>
        <w:spacing w:before="240" w:after="240"/>
      </w:pPr>
      <w:r w:rsidRPr="679A97BA">
        <w:rPr>
          <w:b/>
          <w:bCs/>
        </w:rPr>
        <w:t>Database Management Subsystem</w:t>
      </w:r>
      <w:r w:rsidRPr="679A97BA">
        <w:t>:</w:t>
      </w:r>
    </w:p>
    <w:p w14:paraId="74CDCF1E" w14:textId="397C1C05" w:rsidR="13804F1E" w:rsidRDefault="6C0A7D5C" w:rsidP="679A97BA">
      <w:pPr>
        <w:spacing w:before="240" w:after="240"/>
      </w:pPr>
      <w:r w:rsidRPr="679A97BA">
        <w:t xml:space="preserve">The Database Management Subsystem is the foundation of the system’s backend data operations. It handles all communication between the system and the database, ensuring that data is stored and retrieved securely and efficiently. The subsystem consists of the </w:t>
      </w:r>
      <w:proofErr w:type="spellStart"/>
      <w:r w:rsidRPr="679A97BA">
        <w:t>DatabaseManager</w:t>
      </w:r>
      <w:proofErr w:type="spellEnd"/>
      <w:r w:rsidRPr="679A97BA">
        <w:t xml:space="preserve">, which executes queries and manages connections; the </w:t>
      </w:r>
      <w:proofErr w:type="spellStart"/>
      <w:r w:rsidRPr="679A97BA">
        <w:t>UserManager</w:t>
      </w:r>
      <w:proofErr w:type="spellEnd"/>
      <w:r w:rsidRPr="679A97BA">
        <w:t xml:space="preserve">, which deals with user-related data like login credentials and profiles; and the </w:t>
      </w:r>
      <w:proofErr w:type="spellStart"/>
      <w:r w:rsidRPr="679A97BA">
        <w:t>QuizRetrievalManager</w:t>
      </w:r>
      <w:proofErr w:type="spellEnd"/>
      <w:r w:rsidRPr="679A97BA">
        <w:t>, which is responsible for pulling quiz data from the database. Together, these entities ensure that the system can reliably access, store, and manage critical data, such as user accounts and quizzes.</w:t>
      </w:r>
    </w:p>
    <w:p w14:paraId="3379B5C1" w14:textId="1402F47D" w:rsidR="13804F1E" w:rsidRDefault="6C0A7D5C" w:rsidP="679A97BA">
      <w:pPr>
        <w:spacing w:before="240" w:after="240"/>
      </w:pPr>
      <w:r w:rsidRPr="679A97BA">
        <w:rPr>
          <w:b/>
          <w:bCs/>
        </w:rPr>
        <w:t>Quiz Management Subsystem</w:t>
      </w:r>
      <w:r w:rsidRPr="679A97BA">
        <w:t>:</w:t>
      </w:r>
    </w:p>
    <w:p w14:paraId="396091AF" w14:textId="0B810DC6" w:rsidR="13804F1E" w:rsidRDefault="6C0A7D5C" w:rsidP="679A97BA">
      <w:pPr>
        <w:spacing w:before="240" w:after="240"/>
      </w:pPr>
      <w:r w:rsidRPr="679A97BA">
        <w:t xml:space="preserve">The Quiz Management Subsystem is designed to handle all quiz-related functionality, from creation to submission. It consists of the </w:t>
      </w:r>
      <w:proofErr w:type="spellStart"/>
      <w:r w:rsidRPr="679A97BA">
        <w:t>QuizManager</w:t>
      </w:r>
      <w:proofErr w:type="spellEnd"/>
      <w:r w:rsidRPr="679A97BA">
        <w:t xml:space="preserve">, which coordinates quiz-related processes; the </w:t>
      </w:r>
      <w:proofErr w:type="spellStart"/>
      <w:r w:rsidRPr="679A97BA">
        <w:t>QuizCreationManager</w:t>
      </w:r>
      <w:proofErr w:type="spellEnd"/>
      <w:r w:rsidRPr="679A97BA">
        <w:t xml:space="preserve">, which allows users to design and submit new quizzes; and the </w:t>
      </w:r>
      <w:proofErr w:type="spellStart"/>
      <w:r w:rsidRPr="679A97BA">
        <w:t>QuizSubmissionManager</w:t>
      </w:r>
      <w:proofErr w:type="spellEnd"/>
      <w:r w:rsidRPr="679A97BA">
        <w:t>, which processes user responses and calculates results. This subsystem ensures that quizzes can be created, taken, and scored efficiently, providing users with immediate feedback and maintaining the integrity of the quiz-taking experience. The Quiz Management Subsystem works closely with the Database Management Subsystem to store quiz results and access user data, allowing for a fully integrated user experience.</w:t>
      </w:r>
    </w:p>
    <w:p w14:paraId="376CFE45" w14:textId="76CE85C1" w:rsidR="13804F1E" w:rsidRDefault="6C0A7D5C" w:rsidP="679A97BA">
      <w:pPr>
        <w:pStyle w:val="Heading3"/>
        <w:spacing w:before="281" w:after="281"/>
        <w:rPr>
          <w:sz w:val="20"/>
        </w:rPr>
      </w:pPr>
      <w:r w:rsidRPr="679A97BA">
        <w:rPr>
          <w:sz w:val="20"/>
        </w:rPr>
        <w:t>Final Summary:</w:t>
      </w:r>
    </w:p>
    <w:p w14:paraId="54461ADC" w14:textId="285AB43B" w:rsidR="000414F5" w:rsidRDefault="000414F5" w:rsidP="000414F5">
      <w:pPr>
        <w:spacing w:before="240" w:after="240"/>
      </w:pPr>
      <w:r>
        <w:t>In designing the Muscle-Mind system, we used Design by Contract (</w:t>
      </w:r>
      <w:proofErr w:type="spellStart"/>
      <w:r>
        <w:t>DbC</w:t>
      </w:r>
      <w:proofErr w:type="spellEnd"/>
      <w:r>
        <w:t xml:space="preserve">) to clearly define the expected interactions between our classes and subsystems, making sure each component fulfills its role consistently. </w:t>
      </w:r>
      <w:proofErr w:type="spellStart"/>
      <w:r>
        <w:t>DbC</w:t>
      </w:r>
      <w:proofErr w:type="spellEnd"/>
      <w:r>
        <w:t xml:space="preserve"> allows us to outline requirements (pre-conditions) and guarantees (post-conditions) for each function, helping our team to know exactly what each part of the system expects and provides. Instead of handling raw data in isolation, our system relies on Flask’s state management, so we needed flexible contracts that account for session data and dynamic user interactions. With </w:t>
      </w:r>
      <w:proofErr w:type="spellStart"/>
      <w:r>
        <w:t>DbC</w:t>
      </w:r>
      <w:proofErr w:type="spellEnd"/>
      <w:r>
        <w:t>, we can ensure each subsystem—whether handling user sessions, quiz management, or database interactions—behaves predictably and fulfills its intended purpose, contributing to a seamless experience for the user.</w:t>
      </w:r>
    </w:p>
    <w:p w14:paraId="1DF9B482" w14:textId="3AC1126D" w:rsidR="000414F5" w:rsidRDefault="000414F5" w:rsidP="000414F5">
      <w:pPr>
        <w:spacing w:before="240" w:after="240"/>
      </w:pPr>
      <w:r>
        <w:t xml:space="preserve">Since Muscle-Mind isn’t dealing purely with static data but rather interactive components, we kept our </w:t>
      </w:r>
      <w:proofErr w:type="spellStart"/>
      <w:r>
        <w:t>DbC</w:t>
      </w:r>
      <w:proofErr w:type="spellEnd"/>
      <w:r>
        <w:t xml:space="preserve"> approach informal yet precise. For each function, we wrote “requires” clauses that describe the needed state or inputs, like ensuring a valid user session exists before attempting to retrieve quiz data. This way, the system only moves forward with operations when the necessary conditions are met, preventing unexpected errors. Similarly, our “ensures” clauses describe expected outcomes, such as guaranteeing that quiz data is formatted correctly after retrieval or that user authentication has succeeded before granting access. These informal descriptions allow us to remain agile within Flask’s stateful environment while maintaining clear expectations.</w:t>
      </w:r>
    </w:p>
    <w:p w14:paraId="5F60294A" w14:textId="0F8EA9EF" w:rsidR="000414F5" w:rsidRDefault="000414F5" w:rsidP="000414F5">
      <w:pPr>
        <w:spacing w:before="240" w:after="240"/>
      </w:pPr>
      <w:r>
        <w:t>This design method also helps us manage dependencies between components effectively. Each class or function only takes on tasks that meet its pre-conditions and only hands off data when post-conditions are guaranteed, making troubleshooting easier. By working with informal contracts, we focus on the core goals—like ensuring quiz data integrity, reliable user authentication, and secure database connections—without being bogged down by rigid specifications. This approach enables our system to be robust and adaptable, particularly in a development environment that involves continuous user interactions, session handling, and dynamic content. The result is a structured yet flexible system where each part reliably performs its role, enhancing both usability and maintainability.</w:t>
      </w:r>
    </w:p>
    <w:p w14:paraId="47043D2E" w14:textId="75C9F245" w:rsidR="13804F1E" w:rsidRDefault="6C0A7D5C" w:rsidP="679A97BA">
      <w:pPr>
        <w:spacing w:before="240" w:after="240"/>
      </w:pPr>
      <w:r w:rsidRPr="679A97BA">
        <w:t xml:space="preserve">The </w:t>
      </w:r>
      <w:proofErr w:type="spellStart"/>
      <w:r w:rsidRPr="679A97BA">
        <w:t>MuscleMind</w:t>
      </w:r>
      <w:proofErr w:type="spellEnd"/>
      <w:r w:rsidRPr="679A97BA">
        <w:t xml:space="preserve"> system is a well-structured platform that leverages both the Database Management Subsystem and the Quiz Management Subsystem to create a seamless, interactive quiz experience for users. By dividing the system into these two core subsystems, </w:t>
      </w:r>
      <w:proofErr w:type="spellStart"/>
      <w:r w:rsidRPr="679A97BA">
        <w:t>MuscleMind</w:t>
      </w:r>
      <w:proofErr w:type="spellEnd"/>
      <w:r w:rsidRPr="679A97BA">
        <w:t xml:space="preserve"> achieves a modular architecture where each subsystem is responsible for a specific set of tasks. The Database Management Subsystem focuses on data handling, ensuring the secure storage and retrieval of user and quiz data. On the other hand, the Quiz Management Subsystem takes care of all quiz-related functionalities, from quiz creation to submission and scoring, ensuring </w:t>
      </w:r>
      <w:r w:rsidRPr="679A97BA">
        <w:lastRenderedPageBreak/>
        <w:t xml:space="preserve">that users can interact with the platform in an engaging and dynamic way. Both subsystems collaborate with each other through well-defined contracts, enabling the system to operate efficiently, meet its requirements, and remain scalable for future enhancements. This design allows for easy maintenance, updates, and potential expansions, ensuring the long-term success of the </w:t>
      </w:r>
      <w:proofErr w:type="spellStart"/>
      <w:r w:rsidRPr="679A97BA">
        <w:t>MuscleMind</w:t>
      </w:r>
      <w:proofErr w:type="spellEnd"/>
      <w:r w:rsidRPr="679A97BA">
        <w:t xml:space="preserve"> platform.</w:t>
      </w:r>
    </w:p>
    <w:p w14:paraId="7E1ED57E" w14:textId="2C40E87D" w:rsidR="3ED0A08B" w:rsidRDefault="3ED0A08B" w:rsidP="13804F1E">
      <w:pPr>
        <w:pStyle w:val="StyleHeading1Left0Firstline0"/>
        <w:spacing w:line="259" w:lineRule="auto"/>
      </w:pPr>
      <w:r>
        <w:lastRenderedPageBreak/>
        <w:t>Detailed Description of Subsystem</w:t>
      </w:r>
      <w:r w:rsidR="35B95E68">
        <w:t>s</w:t>
      </w:r>
    </w:p>
    <w:p w14:paraId="3F39D50B" w14:textId="3D2C234A" w:rsidR="00A72DB8" w:rsidRDefault="3C46A626" w:rsidP="00A72DB8">
      <w:pPr>
        <w:pStyle w:val="Heading20"/>
      </w:pPr>
      <w:bookmarkStart w:id="61" w:name="_Toc322626980"/>
      <w:r>
        <w:t>Subsystem</w:t>
      </w:r>
      <w:r w:rsidR="77192794">
        <w:t xml:space="preserve"> Description</w:t>
      </w:r>
      <w:r w:rsidR="7816966F">
        <w:t>s</w:t>
      </w:r>
      <w:r w:rsidR="716222E9">
        <w:t xml:space="preserve"> (subsystem cards)</w:t>
      </w:r>
      <w:bookmarkEnd w:id="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98"/>
      </w:tblGrid>
      <w:tr w:rsidR="007F3720" w:rsidRPr="00101304" w14:paraId="503BCF4D" w14:textId="77777777" w:rsidTr="679A97BA">
        <w:tc>
          <w:tcPr>
            <w:tcW w:w="9198" w:type="dxa"/>
          </w:tcPr>
          <w:p w14:paraId="4DD3C510" w14:textId="3C7B431F" w:rsidR="007F3720" w:rsidRPr="00101304" w:rsidRDefault="5A936B4C" w:rsidP="00C33E09">
            <w:r w:rsidRPr="679A97BA">
              <w:rPr>
                <w:b/>
                <w:bCs/>
              </w:rPr>
              <w:t>Subsystem Name:</w:t>
            </w:r>
            <w:r>
              <w:t xml:space="preserve"> </w:t>
            </w:r>
            <w:r w:rsidR="117BC4BF">
              <w:t>Database Management Subsystem</w:t>
            </w:r>
          </w:p>
        </w:tc>
      </w:tr>
      <w:tr w:rsidR="007F3720" w:rsidRPr="00101304" w14:paraId="2C7C38F7" w14:textId="77777777" w:rsidTr="679A97BA">
        <w:trPr>
          <w:trHeight w:val="300"/>
        </w:trPr>
        <w:tc>
          <w:tcPr>
            <w:tcW w:w="9198" w:type="dxa"/>
          </w:tcPr>
          <w:p w14:paraId="218CAAAB" w14:textId="7B3F451E" w:rsidR="007F3720" w:rsidRPr="001E7466" w:rsidRDefault="5A936B4C" w:rsidP="13804F1E">
            <w:r w:rsidRPr="679A97BA">
              <w:rPr>
                <w:b/>
                <w:bCs/>
              </w:rPr>
              <w:t xml:space="preserve">Classes: </w:t>
            </w:r>
            <w:proofErr w:type="spellStart"/>
            <w:r w:rsidR="29ACB910">
              <w:t>DatabaseManager</w:t>
            </w:r>
            <w:proofErr w:type="spellEnd"/>
            <w:r w:rsidR="29ACB910">
              <w:t xml:space="preserve">, </w:t>
            </w:r>
            <w:proofErr w:type="spellStart"/>
            <w:r w:rsidR="29ACB910">
              <w:t>UserManager</w:t>
            </w:r>
            <w:proofErr w:type="spellEnd"/>
            <w:r w:rsidR="29ACB910">
              <w:t xml:space="preserve">, </w:t>
            </w:r>
            <w:proofErr w:type="spellStart"/>
            <w:r w:rsidR="29ACB910">
              <w:t>QuizRetrievalManager</w:t>
            </w:r>
            <w:proofErr w:type="spellEnd"/>
          </w:p>
        </w:tc>
      </w:tr>
      <w:tr w:rsidR="007F3720" w:rsidRPr="00101304" w14:paraId="4B2DB365" w14:textId="77777777" w:rsidTr="679A97BA">
        <w:tc>
          <w:tcPr>
            <w:tcW w:w="9198" w:type="dxa"/>
          </w:tcPr>
          <w:p w14:paraId="7274602F" w14:textId="75F39360" w:rsidR="007F3720" w:rsidRPr="001E7466" w:rsidRDefault="42AD9BEC" w:rsidP="00C33E09">
            <w:r w:rsidRPr="679A97BA">
              <w:rPr>
                <w:b/>
                <w:bCs/>
              </w:rPr>
              <w:t>Collaboration</w:t>
            </w:r>
            <w:r w:rsidR="1F2BDB53" w:rsidRPr="679A97BA">
              <w:rPr>
                <w:b/>
                <w:bCs/>
              </w:rPr>
              <w:t xml:space="preserve"> Graph:</w:t>
            </w:r>
          </w:p>
          <w:p w14:paraId="34A22337" w14:textId="24645CB3" w:rsidR="007F3720" w:rsidRPr="001E7466" w:rsidRDefault="1F2BDB53" w:rsidP="679A97BA">
            <w:pPr>
              <w:jc w:val="center"/>
            </w:pPr>
            <w:r w:rsidRPr="679A97BA">
              <w:rPr>
                <w:b/>
                <w:bCs/>
              </w:rPr>
              <w:t xml:space="preserve"> </w:t>
            </w:r>
            <w:r w:rsidR="53239986">
              <w:rPr>
                <w:noProof/>
              </w:rPr>
              <w:drawing>
                <wp:inline distT="0" distB="0" distL="0" distR="0" wp14:anchorId="1061FFDC" wp14:editId="3062F3F0">
                  <wp:extent cx="4194848" cy="3345717"/>
                  <wp:effectExtent l="0" t="0" r="0" b="0"/>
                  <wp:docPr id="722384548" name="Picture 72238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94848" cy="3345717"/>
                          </a:xfrm>
                          <a:prstGeom prst="rect">
                            <a:avLst/>
                          </a:prstGeom>
                        </pic:spPr>
                      </pic:pic>
                    </a:graphicData>
                  </a:graphic>
                </wp:inline>
              </w:drawing>
            </w:r>
          </w:p>
        </w:tc>
      </w:tr>
      <w:tr w:rsidR="007F3720" w:rsidRPr="00101304" w14:paraId="2FA1AB7E" w14:textId="77777777" w:rsidTr="679A97BA">
        <w:tc>
          <w:tcPr>
            <w:tcW w:w="9198" w:type="dxa"/>
          </w:tcPr>
          <w:p w14:paraId="6E7F95C5" w14:textId="22CC70A3" w:rsidR="007F3720" w:rsidRDefault="76424CD7" w:rsidP="13804F1E">
            <w:pPr>
              <w:spacing w:line="259" w:lineRule="auto"/>
              <w:rPr>
                <w:b/>
                <w:bCs/>
              </w:rPr>
            </w:pPr>
            <w:r w:rsidRPr="679A97BA">
              <w:rPr>
                <w:b/>
                <w:bCs/>
              </w:rPr>
              <w:t>Description:</w:t>
            </w:r>
            <w:r w:rsidR="7C3537E0" w:rsidRPr="679A97BA">
              <w:rPr>
                <w:b/>
                <w:bCs/>
              </w:rPr>
              <w:t xml:space="preserve"> </w:t>
            </w:r>
            <w:r w:rsidR="58BFE056" w:rsidRPr="679A97BA">
              <w:t xml:space="preserve">The Database Management Subsystem is a critical component in the </w:t>
            </w:r>
            <w:proofErr w:type="spellStart"/>
            <w:r w:rsidR="58BFE056" w:rsidRPr="679A97BA">
              <w:t>MuscleMind</w:t>
            </w:r>
            <w:proofErr w:type="spellEnd"/>
            <w:r w:rsidR="58BFE056" w:rsidRPr="679A97BA">
              <w:t xml:space="preserve"> system that handles all interactions between the system and its database. It ensures that user and quiz data are securely stored, retrieved, and managed throughout the system. This subsystem is composed of three key classes, each with its own responsibilities and contract numbers that define their functionalities and interactions with other components.</w:t>
            </w:r>
          </w:p>
        </w:tc>
      </w:tr>
      <w:tr w:rsidR="007F3720" w:rsidRPr="00101304" w14:paraId="7D34BD66" w14:textId="77777777" w:rsidTr="679A97BA">
        <w:trPr>
          <w:trHeight w:val="300"/>
        </w:trPr>
        <w:tc>
          <w:tcPr>
            <w:tcW w:w="9198" w:type="dxa"/>
          </w:tcPr>
          <w:p w14:paraId="24D1FD69" w14:textId="76F6B792" w:rsidR="007F3720" w:rsidRPr="00EF0811" w:rsidRDefault="5A936B4C" w:rsidP="552E1C6B">
            <w:pPr>
              <w:rPr>
                <w:b/>
                <w:bCs/>
              </w:rPr>
            </w:pPr>
            <w:r w:rsidRPr="679A97BA">
              <w:rPr>
                <w:b/>
                <w:bCs/>
              </w:rPr>
              <w:t>Contracts:</w:t>
            </w:r>
          </w:p>
          <w:p w14:paraId="059DE868" w14:textId="455BE5B2" w:rsidR="007F3720" w:rsidRPr="00EF0811" w:rsidRDefault="0C7BC6AF" w:rsidP="679A97BA">
            <w:pPr>
              <w:pStyle w:val="ListParagraph"/>
              <w:numPr>
                <w:ilvl w:val="0"/>
                <w:numId w:val="7"/>
              </w:numPr>
              <w:spacing w:before="240" w:after="240"/>
            </w:pPr>
            <w:proofErr w:type="spellStart"/>
            <w:r w:rsidRPr="679A97BA">
              <w:rPr>
                <w:b/>
                <w:bCs/>
              </w:rPr>
              <w:t>ManageDatabaseOperations</w:t>
            </w:r>
            <w:proofErr w:type="spellEnd"/>
            <w:r w:rsidRPr="679A97BA">
              <w:rPr>
                <w:b/>
                <w:bCs/>
              </w:rPr>
              <w:t xml:space="preserve"> (</w:t>
            </w:r>
            <w:proofErr w:type="spellStart"/>
            <w:r w:rsidRPr="679A97BA">
              <w:rPr>
                <w:b/>
                <w:bCs/>
              </w:rPr>
              <w:t>DatabaseManager</w:t>
            </w:r>
            <w:proofErr w:type="spellEnd"/>
            <w:r w:rsidRPr="679A97BA">
              <w:rPr>
                <w:b/>
                <w:bCs/>
              </w:rPr>
              <w:t xml:space="preserve"> class)</w:t>
            </w:r>
            <w:r w:rsidRPr="679A97BA">
              <w:t>:</w:t>
            </w:r>
          </w:p>
          <w:p w14:paraId="529C95A5" w14:textId="1021A363" w:rsidR="007F3720" w:rsidRPr="00EF0811" w:rsidRDefault="0C7BC6AF" w:rsidP="679A97BA">
            <w:pPr>
              <w:pStyle w:val="ListParagraph"/>
              <w:spacing w:before="240" w:after="240"/>
              <w:ind w:left="1080"/>
            </w:pPr>
            <w:r w:rsidRPr="679A97BA">
              <w:t xml:space="preserve">This contract is responsible for handling all interactions with the database, including establishing and closing connections, executing SQL queries, and committing changes to the MySQL database. The </w:t>
            </w:r>
            <w:proofErr w:type="spellStart"/>
            <w:r w:rsidRPr="679A97BA">
              <w:t>DatabaseManager</w:t>
            </w:r>
            <w:proofErr w:type="spellEnd"/>
            <w:r w:rsidRPr="679A97BA">
              <w:t xml:space="preserve"> ensures that user and quiz data are handled efficiently and securely, supporting other components by providing a reliable interface for database operations.</w:t>
            </w:r>
          </w:p>
          <w:p w14:paraId="06EB24DE" w14:textId="40512C42" w:rsidR="007F3720" w:rsidRPr="00EF0811" w:rsidRDefault="0C7BC6AF" w:rsidP="679A97BA">
            <w:pPr>
              <w:pStyle w:val="ListParagraph"/>
              <w:numPr>
                <w:ilvl w:val="0"/>
                <w:numId w:val="7"/>
              </w:numPr>
              <w:spacing w:before="240" w:after="240"/>
            </w:pPr>
            <w:proofErr w:type="spellStart"/>
            <w:proofErr w:type="gramStart"/>
            <w:r w:rsidRPr="679A97BA">
              <w:rPr>
                <w:b/>
                <w:bCs/>
              </w:rPr>
              <w:t>ManageUserSessions</w:t>
            </w:r>
            <w:proofErr w:type="spellEnd"/>
            <w:r w:rsidRPr="679A97BA">
              <w:rPr>
                <w:b/>
                <w:bCs/>
              </w:rPr>
              <w:t xml:space="preserve">  (</w:t>
            </w:r>
            <w:proofErr w:type="spellStart"/>
            <w:proofErr w:type="gramEnd"/>
            <w:r w:rsidRPr="679A97BA">
              <w:rPr>
                <w:b/>
                <w:bCs/>
              </w:rPr>
              <w:t>UserManager</w:t>
            </w:r>
            <w:proofErr w:type="spellEnd"/>
            <w:r w:rsidRPr="679A97BA">
              <w:rPr>
                <w:b/>
                <w:bCs/>
              </w:rPr>
              <w:t xml:space="preserve"> class)</w:t>
            </w:r>
            <w:r w:rsidRPr="679A97BA">
              <w:t>:</w:t>
            </w:r>
          </w:p>
          <w:p w14:paraId="2608D868" w14:textId="67A94310" w:rsidR="007F3720" w:rsidRPr="00EF0811" w:rsidRDefault="0C7BC6AF" w:rsidP="000414F5">
            <w:pPr>
              <w:pStyle w:val="ListParagraph"/>
              <w:spacing w:before="240" w:after="240"/>
              <w:ind w:left="1080"/>
            </w:pPr>
            <w:r w:rsidRPr="679A97BA">
              <w:t xml:space="preserve">This contract manages user-related session data and authentication operations. It ensures that users can log in, log out, register, and maintain session states within the system. The </w:t>
            </w:r>
            <w:proofErr w:type="spellStart"/>
            <w:r w:rsidRPr="679A97BA">
              <w:t>UserManager</w:t>
            </w:r>
            <w:proofErr w:type="spellEnd"/>
            <w:r w:rsidRPr="679A97BA">
              <w:t xml:space="preserve"> works in collaboration with the </w:t>
            </w:r>
            <w:proofErr w:type="spellStart"/>
            <w:r w:rsidRPr="679A97BA">
              <w:t>DatabaseManager</w:t>
            </w:r>
            <w:proofErr w:type="spellEnd"/>
            <w:r w:rsidRPr="679A97BA">
              <w:t xml:space="preserve"> to store and retrieve user-specific information, such as login credentials and session data, enabling smooth user interactions and authentication processes.</w:t>
            </w:r>
          </w:p>
          <w:p w14:paraId="1D4D978B" w14:textId="168D187F" w:rsidR="007F3720" w:rsidRPr="00EF0811" w:rsidRDefault="0C7BC6AF" w:rsidP="679A97BA">
            <w:pPr>
              <w:pStyle w:val="ListParagraph"/>
              <w:numPr>
                <w:ilvl w:val="0"/>
                <w:numId w:val="7"/>
              </w:numPr>
              <w:spacing w:before="240" w:after="240"/>
            </w:pPr>
            <w:proofErr w:type="spellStart"/>
            <w:r w:rsidRPr="679A97BA">
              <w:rPr>
                <w:b/>
                <w:bCs/>
              </w:rPr>
              <w:t>ManageQuizRetrieval</w:t>
            </w:r>
            <w:proofErr w:type="spellEnd"/>
            <w:r w:rsidRPr="679A97BA">
              <w:rPr>
                <w:b/>
                <w:bCs/>
              </w:rPr>
              <w:t xml:space="preserve"> (</w:t>
            </w:r>
            <w:proofErr w:type="spellStart"/>
            <w:r w:rsidRPr="679A97BA">
              <w:rPr>
                <w:b/>
                <w:bCs/>
              </w:rPr>
              <w:t>QuizRetrievalManager</w:t>
            </w:r>
            <w:proofErr w:type="spellEnd"/>
            <w:r w:rsidRPr="679A97BA">
              <w:rPr>
                <w:b/>
                <w:bCs/>
              </w:rPr>
              <w:t xml:space="preserve"> class)</w:t>
            </w:r>
            <w:r w:rsidRPr="679A97BA">
              <w:t>:</w:t>
            </w:r>
          </w:p>
          <w:p w14:paraId="683CBD3D" w14:textId="69889515" w:rsidR="007F3720" w:rsidRPr="00EF0811" w:rsidRDefault="0C7BC6AF" w:rsidP="679A97BA">
            <w:pPr>
              <w:pStyle w:val="ListParagraph"/>
              <w:spacing w:before="240" w:after="240"/>
              <w:ind w:left="1080"/>
            </w:pPr>
            <w:r w:rsidRPr="679A97BA">
              <w:t xml:space="preserve">This contract handles retrieving quiz data, including questions and options, from the database. It ensures that the quizzes are properly structured and made available for users to take. The </w:t>
            </w:r>
            <w:proofErr w:type="spellStart"/>
            <w:r w:rsidRPr="679A97BA">
              <w:t>QuizRetrievalManager</w:t>
            </w:r>
            <w:proofErr w:type="spellEnd"/>
            <w:r w:rsidRPr="679A97BA">
              <w:t xml:space="preserve"> is responsible for executing SQL queries to retrieve quiz content, ensuring that the data is accurately displayed to the user during quiz-taking or quiz review sessions.</w:t>
            </w:r>
          </w:p>
        </w:tc>
      </w:tr>
    </w:tbl>
    <w:p w14:paraId="27AE0D5B" w14:textId="7EA3A84C" w:rsidR="52BF0E2B" w:rsidRDefault="52BF0E2B" w:rsidP="679A97BA">
      <w:pPr>
        <w:pStyle w:val="Heading20"/>
        <w:rPr>
          <w:szCs w:val="28"/>
        </w:rPr>
      </w:pPr>
      <w:r w:rsidRPr="679A97BA">
        <w:rPr>
          <w:szCs w:val="28"/>
        </w:rPr>
        <w:lastRenderedPageBreak/>
        <w:t xml:space="preserve">Class Description (CRC cards) </w:t>
      </w:r>
      <w:proofErr w:type="spellStart"/>
      <w:r w:rsidR="1BDA186E" w:rsidRPr="679A97BA">
        <w:rPr>
          <w:szCs w:val="28"/>
        </w:rPr>
        <w:t>DatabaseManager</w:t>
      </w:r>
      <w:proofErr w:type="spellEnd"/>
      <w:r w:rsidRPr="679A97BA">
        <w:rPr>
          <w:sz w:val="20"/>
        </w:rPr>
        <w:t xml:space="preserve"> </w:t>
      </w:r>
    </w:p>
    <w:tbl>
      <w:tblPr>
        <w:tblW w:w="0" w:type="auto"/>
        <w:tblLayout w:type="fixed"/>
        <w:tblLook w:val="00A0" w:firstRow="1" w:lastRow="0" w:firstColumn="1" w:lastColumn="0" w:noHBand="0" w:noVBand="0"/>
      </w:tblPr>
      <w:tblGrid>
        <w:gridCol w:w="4421"/>
        <w:gridCol w:w="4579"/>
      </w:tblGrid>
      <w:tr w:rsidR="679A97BA" w14:paraId="330041B5"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A03662" w14:textId="7888BCC5" w:rsidR="679A97BA" w:rsidRDefault="679A97BA" w:rsidP="679A97BA">
            <w:r w:rsidRPr="679A97BA">
              <w:rPr>
                <w:b/>
                <w:bCs/>
              </w:rPr>
              <w:t>Class Name:</w:t>
            </w:r>
            <w:r w:rsidRPr="679A97BA">
              <w:t xml:space="preserve"> </w:t>
            </w:r>
            <w:proofErr w:type="spellStart"/>
            <w:r w:rsidR="70DF6F04" w:rsidRPr="679A97BA">
              <w:t>DatabaseManager</w:t>
            </w:r>
            <w:proofErr w:type="spellEnd"/>
          </w:p>
        </w:tc>
      </w:tr>
      <w:tr w:rsidR="679A97BA" w14:paraId="300DF3F6"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6D32FE9" w14:textId="1A761D24" w:rsidR="679A97BA" w:rsidRDefault="679A97BA" w:rsidP="679A97BA">
            <w:r w:rsidRPr="679A97BA">
              <w:rPr>
                <w:b/>
                <w:bCs/>
              </w:rPr>
              <w:t xml:space="preserve">Description: </w:t>
            </w:r>
            <w:r w:rsidR="3DCD3396" w:rsidRPr="679A97BA">
              <w:t xml:space="preserve">The </w:t>
            </w:r>
            <w:proofErr w:type="spellStart"/>
            <w:r w:rsidR="3DCD3396" w:rsidRPr="679A97BA">
              <w:t>DatabaseManager</w:t>
            </w:r>
            <w:proofErr w:type="spellEnd"/>
            <w:r w:rsidR="3DCD3396" w:rsidRPr="679A97BA">
              <w:t xml:space="preserve"> class is responsible for managing connections to the MySQL database, executing queries, and committing changes to ensure smooth interaction between the application and the database.</w:t>
            </w:r>
          </w:p>
        </w:tc>
      </w:tr>
      <w:tr w:rsidR="679A97BA" w14:paraId="61AD9AE3"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B1B125" w14:textId="22034596" w:rsidR="679A97BA" w:rsidRDefault="679A97BA" w:rsidP="679A97BA">
            <w:r w:rsidRPr="679A97BA">
              <w:rPr>
                <w:b/>
                <w:bCs/>
              </w:rPr>
              <w:t xml:space="preserve">Super classes: </w:t>
            </w:r>
            <w:r w:rsidR="556A7BE6" w:rsidRPr="679A97BA">
              <w:t>None</w:t>
            </w:r>
          </w:p>
        </w:tc>
      </w:tr>
      <w:tr w:rsidR="679A97BA" w14:paraId="32512831" w14:textId="77777777" w:rsidTr="679A97BA">
        <w:trPr>
          <w:trHeight w:val="915"/>
        </w:trPr>
        <w:tc>
          <w:tcPr>
            <w:tcW w:w="44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8FDDFC" w14:textId="5D177C1E" w:rsidR="679A97BA" w:rsidRDefault="679A97BA" w:rsidP="679A97BA">
            <w:r w:rsidRPr="679A97BA">
              <w:rPr>
                <w:b/>
                <w:bCs/>
              </w:rPr>
              <w:t>Contracts:</w:t>
            </w:r>
          </w:p>
          <w:p w14:paraId="708D12DE" w14:textId="70CE417A" w:rsidR="679A97BA" w:rsidRDefault="679A97BA" w:rsidP="679A97BA">
            <w:r w:rsidRPr="679A97BA">
              <w:rPr>
                <w:b/>
                <w:bCs/>
              </w:rPr>
              <w:t>Contract 1</w:t>
            </w:r>
            <w:r w:rsidR="54EFED66" w:rsidRPr="679A97BA">
              <w:rPr>
                <w:b/>
                <w:bCs/>
              </w:rPr>
              <w:t xml:space="preserve">: </w:t>
            </w:r>
            <w:proofErr w:type="spellStart"/>
            <w:r w:rsidR="54EFED66" w:rsidRPr="679A97BA">
              <w:t>ManageDatabaseOperations</w:t>
            </w:r>
            <w:proofErr w:type="spellEnd"/>
          </w:p>
          <w:p w14:paraId="3863AEE3" w14:textId="77164428" w:rsidR="679A97BA" w:rsidRDefault="679A97BA" w:rsidP="679A97BA">
            <w:r w:rsidRPr="679A97BA">
              <w:rPr>
                <w:b/>
                <w:bCs/>
              </w:rPr>
              <w:t xml:space="preserve">Description: </w:t>
            </w:r>
            <w:r w:rsidR="1E330395" w:rsidRPr="679A97BA">
              <w:t>D</w:t>
            </w:r>
            <w:r w:rsidR="27DC0F1E" w:rsidRPr="679A97BA">
              <w:t xml:space="preserve">efines the </w:t>
            </w:r>
            <w:r w:rsidR="32BFFCBE" w:rsidRPr="679A97BA">
              <w:t>responsibilities</w:t>
            </w:r>
            <w:r w:rsidR="27DC0F1E" w:rsidRPr="679A97BA">
              <w:t xml:space="preserve"> related to managing the database connection, executing queries, and committing changes to the MySQL database</w:t>
            </w:r>
            <w:r w:rsidR="366CFEF4" w:rsidRPr="679A97BA">
              <w:t>.</w:t>
            </w:r>
          </w:p>
          <w:p w14:paraId="5CE59AB6" w14:textId="7005E9FF" w:rsidR="679A97BA" w:rsidRDefault="679A97BA" w:rsidP="679A97BA">
            <w:r w:rsidRPr="679A97BA">
              <w:t>-</w:t>
            </w:r>
            <w:r w:rsidR="52627904" w:rsidRPr="679A97BA">
              <w:t xml:space="preserve"> Establishes and closes connections with the database</w:t>
            </w:r>
          </w:p>
          <w:p w14:paraId="4B409B7F" w14:textId="4C452E8E" w:rsidR="679A97BA" w:rsidRDefault="679A97BA" w:rsidP="679A97BA">
            <w:r w:rsidRPr="679A97BA">
              <w:t xml:space="preserve">- </w:t>
            </w:r>
            <w:r w:rsidR="6A612526" w:rsidRPr="679A97BA">
              <w:t>Executes</w:t>
            </w:r>
            <w:r w:rsidR="6353A19C" w:rsidRPr="679A97BA">
              <w:t xml:space="preserve"> the SQL queries and returns the results</w:t>
            </w:r>
          </w:p>
          <w:p w14:paraId="26381990" w14:textId="0856632F" w:rsidR="6353A19C" w:rsidRDefault="6353A19C" w:rsidP="679A97BA">
            <w:r w:rsidRPr="679A97BA">
              <w:t xml:space="preserve">- </w:t>
            </w:r>
            <w:r w:rsidR="0BCDDE81" w:rsidRPr="679A97BA">
              <w:t>Commits</w:t>
            </w:r>
            <w:r w:rsidRPr="679A97BA">
              <w:t xml:space="preserve"> changes to the database securely</w:t>
            </w:r>
          </w:p>
          <w:p w14:paraId="09011149" w14:textId="2E9F373F" w:rsidR="679A97BA" w:rsidRDefault="679A97BA" w:rsidP="679A97BA">
            <w:r w:rsidRPr="679A97BA">
              <w:rPr>
                <w:b/>
                <w:bCs/>
              </w:rPr>
              <w:t xml:space="preserve"> </w:t>
            </w:r>
          </w:p>
          <w:p w14:paraId="66BAEE37" w14:textId="721EF56E" w:rsidR="679A97BA" w:rsidRDefault="679A97BA" w:rsidP="679A97BA">
            <w:r w:rsidRPr="679A97BA">
              <w:rPr>
                <w:b/>
                <w:bCs/>
              </w:rPr>
              <w:t>Private Responsibilities:</w:t>
            </w:r>
          </w:p>
          <w:p w14:paraId="77A2ECDE" w14:textId="24DBB187" w:rsidR="679A97BA" w:rsidRDefault="679A97BA" w:rsidP="679A97BA">
            <w:r w:rsidRPr="679A97BA">
              <w:t xml:space="preserve">- </w:t>
            </w:r>
            <w:r w:rsidR="3997BFC2" w:rsidRPr="679A97BA">
              <w:t>Manage connection lifecycle</w:t>
            </w:r>
          </w:p>
          <w:p w14:paraId="0537A10C" w14:textId="20315AFC" w:rsidR="3997BFC2" w:rsidRDefault="3997BFC2" w:rsidP="679A97BA">
            <w:r w:rsidRPr="679A97BA">
              <w:t>- Safely execute queries and manage transaction commits</w:t>
            </w:r>
          </w:p>
        </w:tc>
        <w:tc>
          <w:tcPr>
            <w:tcW w:w="4579"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0AC08F6" w14:textId="738C37D5" w:rsidR="679A97BA" w:rsidRDefault="679A97BA" w:rsidP="679A97BA">
            <w:r w:rsidRPr="679A97BA">
              <w:rPr>
                <w:b/>
                <w:bCs/>
              </w:rPr>
              <w:t xml:space="preserve"> </w:t>
            </w:r>
          </w:p>
          <w:p w14:paraId="1DF19428" w14:textId="6C9336FC" w:rsidR="679A97BA" w:rsidRDefault="679A97BA" w:rsidP="679A97BA">
            <w:r w:rsidRPr="679A97BA">
              <w:rPr>
                <w:b/>
                <w:bCs/>
              </w:rPr>
              <w:t>Collaborations:</w:t>
            </w:r>
          </w:p>
          <w:p w14:paraId="25FEA672" w14:textId="4543A7AD" w:rsidR="54E2BAA8" w:rsidRDefault="54E2BAA8" w:rsidP="679A97BA">
            <w:pPr>
              <w:spacing w:line="259" w:lineRule="auto"/>
            </w:pPr>
            <w:proofErr w:type="spellStart"/>
            <w:proofErr w:type="gramStart"/>
            <w:r w:rsidRPr="679A97BA">
              <w:t>UserManager</w:t>
            </w:r>
            <w:proofErr w:type="spellEnd"/>
            <w:r w:rsidRPr="679A97BA">
              <w:t>(</w:t>
            </w:r>
            <w:proofErr w:type="gramEnd"/>
            <w:r w:rsidRPr="679A97BA">
              <w:t>2)</w:t>
            </w:r>
          </w:p>
          <w:p w14:paraId="098F8F17" w14:textId="42FE9039" w:rsidR="54E2BAA8" w:rsidRDefault="54E2BAA8" w:rsidP="679A97BA">
            <w:pPr>
              <w:spacing w:line="259" w:lineRule="auto"/>
            </w:pPr>
            <w:proofErr w:type="spellStart"/>
            <w:proofErr w:type="gramStart"/>
            <w:r w:rsidRPr="679A97BA">
              <w:t>QuizRetrievalManager</w:t>
            </w:r>
            <w:proofErr w:type="spellEnd"/>
            <w:r w:rsidRPr="679A97BA">
              <w:t>(</w:t>
            </w:r>
            <w:proofErr w:type="gramEnd"/>
            <w:r w:rsidRPr="679A97BA">
              <w:t>3)</w:t>
            </w:r>
          </w:p>
        </w:tc>
      </w:tr>
      <w:tr w:rsidR="679A97BA" w14:paraId="77D01A34"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FD0AA2" w14:textId="5F8E60ED" w:rsidR="679A97BA" w:rsidRDefault="679A97BA" w:rsidP="679A97BA">
            <w:r w:rsidRPr="679A97BA">
              <w:rPr>
                <w:b/>
                <w:bCs/>
              </w:rPr>
              <w:t>Comments:</w:t>
            </w:r>
          </w:p>
          <w:p w14:paraId="6F4FB00A" w14:textId="106F5088" w:rsidR="350036E0" w:rsidRDefault="350036E0" w:rsidP="679A97BA">
            <w:r w:rsidRPr="679A97BA">
              <w:t xml:space="preserve">The </w:t>
            </w:r>
            <w:proofErr w:type="spellStart"/>
            <w:r w:rsidRPr="679A97BA">
              <w:t>DatabaseManager</w:t>
            </w:r>
            <w:proofErr w:type="spellEnd"/>
            <w:r w:rsidRPr="679A97BA">
              <w:t xml:space="preserve"> class provides a unified interface for all database operations, handling connections, query execution, and ensuring transaction security.</w:t>
            </w:r>
          </w:p>
          <w:p w14:paraId="7FE2F453" w14:textId="089FF96E" w:rsidR="679A97BA" w:rsidRDefault="679A97BA" w:rsidP="679A97BA"/>
        </w:tc>
      </w:tr>
    </w:tbl>
    <w:p w14:paraId="2C0FE7FA" w14:textId="75C6402A" w:rsidR="713F5D59" w:rsidRDefault="713F5D59" w:rsidP="679A97BA">
      <w:pPr>
        <w:pStyle w:val="Heading3"/>
        <w:rPr>
          <w:szCs w:val="24"/>
        </w:rPr>
      </w:pPr>
      <w:r w:rsidRPr="679A97BA">
        <w:rPr>
          <w:szCs w:val="24"/>
        </w:rPr>
        <w:t>Contract</w:t>
      </w:r>
      <w:r w:rsidR="7373BA22" w:rsidRPr="679A97BA">
        <w:rPr>
          <w:szCs w:val="24"/>
        </w:rPr>
        <w:t xml:space="preserve"> #1:</w:t>
      </w:r>
      <w:r w:rsidRPr="679A97BA">
        <w:rPr>
          <w:szCs w:val="24"/>
        </w:rPr>
        <w:t xml:space="preserve"> </w:t>
      </w:r>
      <w:proofErr w:type="spellStart"/>
      <w:r w:rsidR="4DD1902D" w:rsidRPr="679A97BA">
        <w:rPr>
          <w:szCs w:val="24"/>
        </w:rPr>
        <w:t>ManageDatabaseOperations</w:t>
      </w:r>
      <w:proofErr w:type="spellEnd"/>
    </w:p>
    <w:p w14:paraId="25E69853" w14:textId="24BEE0A8" w:rsidR="167411A8" w:rsidRDefault="167411A8" w:rsidP="679A97BA">
      <w:pPr>
        <w:pStyle w:val="ListParagraph"/>
        <w:numPr>
          <w:ilvl w:val="0"/>
          <w:numId w:val="6"/>
        </w:numPr>
        <w:spacing w:before="240" w:after="240"/>
        <w:rPr>
          <w:b/>
          <w:bCs/>
        </w:rPr>
      </w:pPr>
      <w:r w:rsidRPr="679A97BA">
        <w:rPr>
          <w:b/>
          <w:bCs/>
        </w:rPr>
        <w:t>Establishes and closes connections with the database</w:t>
      </w:r>
    </w:p>
    <w:p w14:paraId="24FC8BB9" w14:textId="4E6BB51A" w:rsidR="167411A8" w:rsidRDefault="167411A8" w:rsidP="679A97BA">
      <w:pPr>
        <w:pStyle w:val="ListParagraph"/>
        <w:numPr>
          <w:ilvl w:val="1"/>
          <w:numId w:val="6"/>
        </w:numPr>
      </w:pPr>
      <w:r w:rsidRPr="679A97BA">
        <w:rPr>
          <w:b/>
          <w:bCs/>
        </w:rPr>
        <w:t>Function</w:t>
      </w:r>
      <w:r w:rsidRPr="679A97BA">
        <w:t xml:space="preserve">: </w:t>
      </w:r>
      <w:proofErr w:type="gramStart"/>
      <w:r w:rsidRPr="679A97BA">
        <w:t>connect(</w:t>
      </w:r>
      <w:proofErr w:type="gramEnd"/>
      <w:r w:rsidRPr="679A97BA">
        <w:t>), close()</w:t>
      </w:r>
    </w:p>
    <w:p w14:paraId="7031A446" w14:textId="4F1242C4" w:rsidR="167411A8" w:rsidRDefault="167411A8" w:rsidP="679A97BA">
      <w:pPr>
        <w:pStyle w:val="ListParagraph"/>
        <w:numPr>
          <w:ilvl w:val="1"/>
          <w:numId w:val="6"/>
        </w:numPr>
      </w:pPr>
      <w:r w:rsidRPr="679A97BA">
        <w:rPr>
          <w:b/>
          <w:bCs/>
        </w:rPr>
        <w:t>Pre-condition</w:t>
      </w:r>
      <w:r w:rsidRPr="679A97BA">
        <w:t>:</w:t>
      </w:r>
    </w:p>
    <w:p w14:paraId="107DCB33" w14:textId="73340BCA" w:rsidR="167411A8" w:rsidRDefault="167411A8" w:rsidP="679A97BA">
      <w:pPr>
        <w:pStyle w:val="ListParagraph"/>
        <w:numPr>
          <w:ilvl w:val="2"/>
          <w:numId w:val="6"/>
        </w:numPr>
      </w:pPr>
      <w:proofErr w:type="gramStart"/>
      <w:r w:rsidRPr="679A97BA">
        <w:t>connect(</w:t>
      </w:r>
      <w:proofErr w:type="gramEnd"/>
      <w:r w:rsidRPr="679A97BA">
        <w:t>): Requires that the Flask application’s database configuration is set correctly (e.g., host, user, password).</w:t>
      </w:r>
    </w:p>
    <w:p w14:paraId="72685882" w14:textId="55CFA039" w:rsidR="167411A8" w:rsidRDefault="167411A8" w:rsidP="679A97BA">
      <w:pPr>
        <w:pStyle w:val="ListParagraph"/>
        <w:numPr>
          <w:ilvl w:val="2"/>
          <w:numId w:val="6"/>
        </w:numPr>
      </w:pPr>
      <w:proofErr w:type="gramStart"/>
      <w:r w:rsidRPr="679A97BA">
        <w:t>close(</w:t>
      </w:r>
      <w:proofErr w:type="gramEnd"/>
      <w:r w:rsidRPr="679A97BA">
        <w:t>): Requires an active connection to the database.</w:t>
      </w:r>
    </w:p>
    <w:p w14:paraId="71F1FA3F" w14:textId="2C20021E" w:rsidR="167411A8" w:rsidRDefault="167411A8" w:rsidP="679A97BA">
      <w:pPr>
        <w:pStyle w:val="ListParagraph"/>
        <w:numPr>
          <w:ilvl w:val="1"/>
          <w:numId w:val="6"/>
        </w:numPr>
      </w:pPr>
      <w:r w:rsidRPr="679A97BA">
        <w:rPr>
          <w:b/>
          <w:bCs/>
        </w:rPr>
        <w:t>Post-condition</w:t>
      </w:r>
      <w:r w:rsidRPr="679A97BA">
        <w:t>:</w:t>
      </w:r>
    </w:p>
    <w:p w14:paraId="6009DD0C" w14:textId="015C9653" w:rsidR="167411A8" w:rsidRDefault="167411A8" w:rsidP="679A97BA">
      <w:pPr>
        <w:pStyle w:val="ListParagraph"/>
        <w:numPr>
          <w:ilvl w:val="2"/>
          <w:numId w:val="6"/>
        </w:numPr>
      </w:pPr>
      <w:proofErr w:type="gramStart"/>
      <w:r w:rsidRPr="679A97BA">
        <w:t>connect(</w:t>
      </w:r>
      <w:proofErr w:type="gramEnd"/>
      <w:r w:rsidRPr="679A97BA">
        <w:t>): Ensures that a connection to the MySQL database is established.</w:t>
      </w:r>
    </w:p>
    <w:p w14:paraId="788BE1C3" w14:textId="34E5B313" w:rsidR="167411A8" w:rsidRDefault="167411A8" w:rsidP="679A97BA">
      <w:pPr>
        <w:pStyle w:val="ListParagraph"/>
        <w:numPr>
          <w:ilvl w:val="2"/>
          <w:numId w:val="6"/>
        </w:numPr>
      </w:pPr>
      <w:proofErr w:type="gramStart"/>
      <w:r w:rsidRPr="679A97BA">
        <w:t>close(</w:t>
      </w:r>
      <w:proofErr w:type="gramEnd"/>
      <w:r w:rsidRPr="679A97BA">
        <w:t>): Ensures that the active database connection is properly closed.</w:t>
      </w:r>
    </w:p>
    <w:p w14:paraId="2CA6D3B4" w14:textId="5C99BB53" w:rsidR="167411A8" w:rsidRDefault="167411A8" w:rsidP="679A97BA">
      <w:pPr>
        <w:pStyle w:val="ListParagraph"/>
        <w:numPr>
          <w:ilvl w:val="1"/>
          <w:numId w:val="6"/>
        </w:numPr>
      </w:pPr>
      <w:r w:rsidRPr="679A97BA">
        <w:rPr>
          <w:b/>
          <w:bCs/>
        </w:rPr>
        <w:t>Collaborations</w:t>
      </w:r>
      <w:r w:rsidRPr="679A97BA">
        <w:t>:</w:t>
      </w:r>
    </w:p>
    <w:p w14:paraId="1E8B105D" w14:textId="6AE03386" w:rsidR="167411A8" w:rsidRDefault="167411A8" w:rsidP="679A97BA">
      <w:pPr>
        <w:pStyle w:val="ListParagraph"/>
        <w:numPr>
          <w:ilvl w:val="2"/>
          <w:numId w:val="6"/>
        </w:numPr>
      </w:pPr>
      <w:r w:rsidRPr="679A97BA">
        <w:t xml:space="preserve">The </w:t>
      </w:r>
      <w:proofErr w:type="spellStart"/>
      <w:proofErr w:type="gramStart"/>
      <w:r w:rsidRPr="679A97BA">
        <w:t>DatabaseManager</w:t>
      </w:r>
      <w:proofErr w:type="spellEnd"/>
      <w:r w:rsidR="35C09893" w:rsidRPr="679A97BA">
        <w:t>(</w:t>
      </w:r>
      <w:proofErr w:type="gramEnd"/>
      <w:r w:rsidR="35C09893" w:rsidRPr="679A97BA">
        <w:t>1)</w:t>
      </w:r>
      <w:r w:rsidRPr="679A97BA">
        <w:t xml:space="preserve"> class collaborates with </w:t>
      </w:r>
      <w:proofErr w:type="spellStart"/>
      <w:r w:rsidRPr="679A97BA">
        <w:t>UserManager</w:t>
      </w:r>
      <w:proofErr w:type="spellEnd"/>
      <w:r w:rsidR="2C218478" w:rsidRPr="679A97BA">
        <w:t>(2)</w:t>
      </w:r>
      <w:r w:rsidRPr="679A97BA">
        <w:t xml:space="preserve"> and </w:t>
      </w:r>
      <w:proofErr w:type="spellStart"/>
      <w:r w:rsidRPr="679A97BA">
        <w:t>QuizRetrievalManager</w:t>
      </w:r>
      <w:proofErr w:type="spellEnd"/>
      <w:r w:rsidR="1BB4E582" w:rsidRPr="679A97BA">
        <w:t>(3)</w:t>
      </w:r>
      <w:r w:rsidRPr="679A97BA">
        <w:t xml:space="preserve">, providing </w:t>
      </w:r>
      <w:r w:rsidR="392A0E66" w:rsidRPr="679A97BA">
        <w:t>them with</w:t>
      </w:r>
      <w:r w:rsidRPr="679A97BA">
        <w:t xml:space="preserve"> the service of establishing and closing database connections to perform their respective operations.</w:t>
      </w:r>
    </w:p>
    <w:p w14:paraId="1BF6111C" w14:textId="0BA2E398" w:rsidR="167411A8" w:rsidRDefault="167411A8" w:rsidP="679A97BA">
      <w:pPr>
        <w:pStyle w:val="ListParagraph"/>
        <w:numPr>
          <w:ilvl w:val="0"/>
          <w:numId w:val="6"/>
        </w:numPr>
        <w:spacing w:before="240" w:after="240"/>
        <w:rPr>
          <w:b/>
          <w:bCs/>
        </w:rPr>
      </w:pPr>
      <w:r w:rsidRPr="679A97BA">
        <w:rPr>
          <w:b/>
          <w:bCs/>
        </w:rPr>
        <w:t>Executes the SQL queries and returns the results</w:t>
      </w:r>
    </w:p>
    <w:p w14:paraId="53A6743C" w14:textId="253651FF" w:rsidR="167411A8" w:rsidRDefault="167411A8" w:rsidP="679A97BA">
      <w:pPr>
        <w:pStyle w:val="ListParagraph"/>
        <w:numPr>
          <w:ilvl w:val="1"/>
          <w:numId w:val="6"/>
        </w:numPr>
      </w:pPr>
      <w:r w:rsidRPr="679A97BA">
        <w:rPr>
          <w:b/>
          <w:bCs/>
        </w:rPr>
        <w:t>Function</w:t>
      </w:r>
      <w:r w:rsidRPr="679A97BA">
        <w:t xml:space="preserve">: </w:t>
      </w:r>
      <w:proofErr w:type="spellStart"/>
      <w:r w:rsidRPr="679A97BA">
        <w:t>execute_</w:t>
      </w:r>
      <w:proofErr w:type="gramStart"/>
      <w:r w:rsidRPr="679A97BA">
        <w:t>query</w:t>
      </w:r>
      <w:proofErr w:type="spellEnd"/>
      <w:r w:rsidRPr="679A97BA">
        <w:t>(</w:t>
      </w:r>
      <w:proofErr w:type="gramEnd"/>
      <w:r w:rsidRPr="679A97BA">
        <w:t>query: str, params: tuple = ())</w:t>
      </w:r>
    </w:p>
    <w:p w14:paraId="37E18E51" w14:textId="1708C949" w:rsidR="167411A8" w:rsidRDefault="167411A8" w:rsidP="679A97BA">
      <w:pPr>
        <w:pStyle w:val="ListParagraph"/>
        <w:numPr>
          <w:ilvl w:val="1"/>
          <w:numId w:val="6"/>
        </w:numPr>
      </w:pPr>
      <w:r w:rsidRPr="679A97BA">
        <w:rPr>
          <w:b/>
          <w:bCs/>
        </w:rPr>
        <w:t>Pre-condition</w:t>
      </w:r>
      <w:r w:rsidRPr="679A97BA">
        <w:t>: Requires a valid SQL query and parameters, and an active database connection.</w:t>
      </w:r>
    </w:p>
    <w:p w14:paraId="6DDD4862" w14:textId="6C18A1AA" w:rsidR="167411A8" w:rsidRDefault="167411A8" w:rsidP="679A97BA">
      <w:pPr>
        <w:pStyle w:val="ListParagraph"/>
        <w:numPr>
          <w:ilvl w:val="1"/>
          <w:numId w:val="6"/>
        </w:numPr>
      </w:pPr>
      <w:r w:rsidRPr="679A97BA">
        <w:rPr>
          <w:b/>
          <w:bCs/>
        </w:rPr>
        <w:t>Post-condition</w:t>
      </w:r>
      <w:r w:rsidRPr="679A97BA">
        <w:t>: Ensures that the SQL query is executed, and the results are returned as a tuple of rows.</w:t>
      </w:r>
    </w:p>
    <w:p w14:paraId="217BFEB3" w14:textId="58B6DE55" w:rsidR="167411A8" w:rsidRDefault="167411A8" w:rsidP="679A97BA">
      <w:pPr>
        <w:pStyle w:val="ListParagraph"/>
        <w:numPr>
          <w:ilvl w:val="1"/>
          <w:numId w:val="6"/>
        </w:numPr>
      </w:pPr>
      <w:r w:rsidRPr="679A97BA">
        <w:rPr>
          <w:b/>
          <w:bCs/>
        </w:rPr>
        <w:t>Collaborations</w:t>
      </w:r>
      <w:r w:rsidRPr="679A97BA">
        <w:t>:</w:t>
      </w:r>
    </w:p>
    <w:p w14:paraId="0B6BF5A4" w14:textId="6A34F804" w:rsidR="167411A8" w:rsidRDefault="167411A8" w:rsidP="679A97BA">
      <w:pPr>
        <w:pStyle w:val="ListParagraph"/>
        <w:numPr>
          <w:ilvl w:val="2"/>
          <w:numId w:val="6"/>
        </w:numPr>
      </w:pPr>
      <w:r w:rsidRPr="679A97BA">
        <w:t xml:space="preserve">This function is primarily used by </w:t>
      </w:r>
      <w:proofErr w:type="spellStart"/>
      <w:proofErr w:type="gramStart"/>
      <w:r w:rsidRPr="679A97BA">
        <w:t>QuizRetrievalManager</w:t>
      </w:r>
      <w:proofErr w:type="spellEnd"/>
      <w:r w:rsidR="55384112" w:rsidRPr="679A97BA">
        <w:t>(</w:t>
      </w:r>
      <w:proofErr w:type="gramEnd"/>
      <w:r w:rsidR="55384112" w:rsidRPr="679A97BA">
        <w:t>3)</w:t>
      </w:r>
      <w:r w:rsidRPr="679A97BA">
        <w:t xml:space="preserve"> and </w:t>
      </w:r>
      <w:proofErr w:type="spellStart"/>
      <w:r w:rsidRPr="679A97BA">
        <w:t>UserManager</w:t>
      </w:r>
      <w:proofErr w:type="spellEnd"/>
      <w:r w:rsidR="678ED15C" w:rsidRPr="679A97BA">
        <w:t>(2)</w:t>
      </w:r>
      <w:r w:rsidRPr="679A97BA">
        <w:t xml:space="preserve"> for retrieving data from the database.</w:t>
      </w:r>
    </w:p>
    <w:p w14:paraId="55C2C44E" w14:textId="4DF67E49" w:rsidR="167411A8" w:rsidRDefault="167411A8" w:rsidP="679A97BA">
      <w:pPr>
        <w:pStyle w:val="ListParagraph"/>
        <w:numPr>
          <w:ilvl w:val="0"/>
          <w:numId w:val="6"/>
        </w:numPr>
        <w:spacing w:before="240" w:after="240"/>
        <w:rPr>
          <w:b/>
          <w:bCs/>
        </w:rPr>
      </w:pPr>
      <w:r w:rsidRPr="679A97BA">
        <w:rPr>
          <w:b/>
          <w:bCs/>
        </w:rPr>
        <w:t>Commits changes to the database securely</w:t>
      </w:r>
    </w:p>
    <w:p w14:paraId="2AF983CE" w14:textId="4E7BEB71" w:rsidR="167411A8" w:rsidRDefault="167411A8" w:rsidP="679A97BA">
      <w:pPr>
        <w:pStyle w:val="ListParagraph"/>
        <w:numPr>
          <w:ilvl w:val="1"/>
          <w:numId w:val="6"/>
        </w:numPr>
      </w:pPr>
      <w:r w:rsidRPr="679A97BA">
        <w:rPr>
          <w:b/>
          <w:bCs/>
        </w:rPr>
        <w:t>Function</w:t>
      </w:r>
      <w:r w:rsidRPr="679A97BA">
        <w:t xml:space="preserve">: </w:t>
      </w:r>
      <w:proofErr w:type="spellStart"/>
      <w:r w:rsidRPr="679A97BA">
        <w:t>execute_</w:t>
      </w:r>
      <w:proofErr w:type="gramStart"/>
      <w:r w:rsidRPr="679A97BA">
        <w:t>commit</w:t>
      </w:r>
      <w:proofErr w:type="spellEnd"/>
      <w:r w:rsidRPr="679A97BA">
        <w:t>(</w:t>
      </w:r>
      <w:proofErr w:type="gramEnd"/>
      <w:r w:rsidRPr="679A97BA">
        <w:t>query: str, params: tuple = ())</w:t>
      </w:r>
    </w:p>
    <w:p w14:paraId="4A49A317" w14:textId="2A9C3FDA" w:rsidR="167411A8" w:rsidRDefault="167411A8" w:rsidP="679A97BA">
      <w:pPr>
        <w:pStyle w:val="ListParagraph"/>
        <w:numPr>
          <w:ilvl w:val="1"/>
          <w:numId w:val="6"/>
        </w:numPr>
      </w:pPr>
      <w:r w:rsidRPr="679A97BA">
        <w:rPr>
          <w:b/>
          <w:bCs/>
        </w:rPr>
        <w:t>Pre-condition</w:t>
      </w:r>
      <w:r w:rsidRPr="679A97BA">
        <w:t>: Requires a valid SQL query and parameters, and an active database connection.</w:t>
      </w:r>
    </w:p>
    <w:p w14:paraId="31942BA3" w14:textId="66F8038C" w:rsidR="167411A8" w:rsidRDefault="167411A8" w:rsidP="679A97BA">
      <w:pPr>
        <w:pStyle w:val="ListParagraph"/>
        <w:numPr>
          <w:ilvl w:val="1"/>
          <w:numId w:val="6"/>
        </w:numPr>
      </w:pPr>
      <w:r w:rsidRPr="679A97BA">
        <w:rPr>
          <w:b/>
          <w:bCs/>
        </w:rPr>
        <w:lastRenderedPageBreak/>
        <w:t>Post-condition</w:t>
      </w:r>
      <w:r w:rsidRPr="679A97BA">
        <w:t>: Ensures that the SQL query is executed, and the changes are committed to the database.</w:t>
      </w:r>
    </w:p>
    <w:p w14:paraId="7D38A4B6" w14:textId="53D73C13" w:rsidR="167411A8" w:rsidRDefault="167411A8" w:rsidP="679A97BA">
      <w:pPr>
        <w:pStyle w:val="ListParagraph"/>
        <w:numPr>
          <w:ilvl w:val="1"/>
          <w:numId w:val="6"/>
        </w:numPr>
      </w:pPr>
      <w:r w:rsidRPr="679A97BA">
        <w:rPr>
          <w:b/>
          <w:bCs/>
        </w:rPr>
        <w:t>Collaborations</w:t>
      </w:r>
      <w:r w:rsidRPr="679A97BA">
        <w:t>:</w:t>
      </w:r>
    </w:p>
    <w:p w14:paraId="26157325" w14:textId="7FE0CD71" w:rsidR="167411A8" w:rsidRDefault="167411A8" w:rsidP="679A97BA">
      <w:pPr>
        <w:pStyle w:val="ListParagraph"/>
        <w:numPr>
          <w:ilvl w:val="2"/>
          <w:numId w:val="6"/>
        </w:numPr>
      </w:pPr>
      <w:r w:rsidRPr="679A97BA">
        <w:t xml:space="preserve">The </w:t>
      </w:r>
      <w:proofErr w:type="spellStart"/>
      <w:proofErr w:type="gramStart"/>
      <w:r w:rsidRPr="679A97BA">
        <w:t>UserManager</w:t>
      </w:r>
      <w:proofErr w:type="spellEnd"/>
      <w:r w:rsidR="2D4779A7" w:rsidRPr="679A97BA">
        <w:t>(</w:t>
      </w:r>
      <w:proofErr w:type="gramEnd"/>
      <w:r w:rsidR="2D4779A7" w:rsidRPr="679A97BA">
        <w:t>2)</w:t>
      </w:r>
      <w:r w:rsidRPr="679A97BA">
        <w:t xml:space="preserve"> class relies on this method to commit user registration data, and other database-modifying actions.</w:t>
      </w:r>
    </w:p>
    <w:p w14:paraId="00ED7B4F" w14:textId="5AA4EA5A" w:rsidR="679A97BA" w:rsidRDefault="679A97BA" w:rsidP="679A97BA"/>
    <w:p w14:paraId="37CB31E8" w14:textId="54A63139" w:rsidR="679A97BA" w:rsidRDefault="679A97BA" w:rsidP="679A97BA"/>
    <w:p w14:paraId="404F5215" w14:textId="4B1C4610" w:rsidR="679A97BA" w:rsidRDefault="679A97BA" w:rsidP="679A97BA"/>
    <w:p w14:paraId="59799EFB" w14:textId="15B2FE5E" w:rsidR="713F5D59" w:rsidRDefault="713F5D59" w:rsidP="679A97BA">
      <w:pPr>
        <w:pStyle w:val="Heading20"/>
        <w:rPr>
          <w:szCs w:val="28"/>
        </w:rPr>
      </w:pPr>
      <w:r w:rsidRPr="679A97BA">
        <w:rPr>
          <w:szCs w:val="28"/>
        </w:rPr>
        <w:t xml:space="preserve">Class Description </w:t>
      </w:r>
      <w:r w:rsidR="0E39BFCD" w:rsidRPr="679A97BA">
        <w:rPr>
          <w:szCs w:val="28"/>
        </w:rPr>
        <w:t xml:space="preserve">(CRC Cards) </w:t>
      </w:r>
      <w:proofErr w:type="spellStart"/>
      <w:r w:rsidR="38EB1B95" w:rsidRPr="679A97BA">
        <w:rPr>
          <w:szCs w:val="28"/>
        </w:rPr>
        <w:t>UserManager</w:t>
      </w:r>
      <w:proofErr w:type="spellEnd"/>
    </w:p>
    <w:tbl>
      <w:tblPr>
        <w:tblW w:w="0" w:type="auto"/>
        <w:tblLayout w:type="fixed"/>
        <w:tblLook w:val="00A0" w:firstRow="1" w:lastRow="0" w:firstColumn="1" w:lastColumn="0" w:noHBand="0" w:noVBand="0"/>
      </w:tblPr>
      <w:tblGrid>
        <w:gridCol w:w="4421"/>
        <w:gridCol w:w="4579"/>
      </w:tblGrid>
      <w:tr w:rsidR="679A97BA" w14:paraId="6D72AAD2"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F255CC" w14:textId="2F2D82EA" w:rsidR="679A97BA" w:rsidRDefault="679A97BA" w:rsidP="679A97BA">
            <w:r w:rsidRPr="679A97BA">
              <w:rPr>
                <w:b/>
                <w:bCs/>
              </w:rPr>
              <w:t>Class Name:</w:t>
            </w:r>
            <w:r w:rsidRPr="679A97BA">
              <w:t xml:space="preserve"> </w:t>
            </w:r>
            <w:proofErr w:type="spellStart"/>
            <w:r w:rsidR="5DD8E726" w:rsidRPr="679A97BA">
              <w:t>UserManager</w:t>
            </w:r>
            <w:proofErr w:type="spellEnd"/>
          </w:p>
        </w:tc>
      </w:tr>
      <w:tr w:rsidR="679A97BA" w14:paraId="655003B7"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18D24A" w14:textId="1AA8F715" w:rsidR="679A97BA" w:rsidRDefault="679A97BA" w:rsidP="679A97BA">
            <w:r w:rsidRPr="679A97BA">
              <w:rPr>
                <w:b/>
                <w:bCs/>
              </w:rPr>
              <w:t xml:space="preserve">Description: </w:t>
            </w:r>
            <w:r w:rsidR="7378A183" w:rsidRPr="679A97BA">
              <w:t xml:space="preserve">The </w:t>
            </w:r>
            <w:proofErr w:type="spellStart"/>
            <w:r w:rsidR="7378A183" w:rsidRPr="679A97BA">
              <w:t>UserManager</w:t>
            </w:r>
            <w:proofErr w:type="spellEnd"/>
            <w:r w:rsidR="7378A183" w:rsidRPr="679A97BA">
              <w:t xml:space="preserve"> class is responsible for handling all user-related operations, such as managing user sessions, logging in, signing out, and registering new users.</w:t>
            </w:r>
          </w:p>
        </w:tc>
      </w:tr>
      <w:tr w:rsidR="679A97BA" w14:paraId="12CB2972"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803994" w14:textId="22034596" w:rsidR="679A97BA" w:rsidRDefault="679A97BA" w:rsidP="679A97BA">
            <w:r w:rsidRPr="679A97BA">
              <w:rPr>
                <w:b/>
                <w:bCs/>
              </w:rPr>
              <w:t xml:space="preserve">Super classes: </w:t>
            </w:r>
            <w:r w:rsidRPr="679A97BA">
              <w:t>None</w:t>
            </w:r>
          </w:p>
        </w:tc>
      </w:tr>
      <w:tr w:rsidR="679A97BA" w14:paraId="547E8114" w14:textId="77777777" w:rsidTr="679A97BA">
        <w:trPr>
          <w:trHeight w:val="915"/>
        </w:trPr>
        <w:tc>
          <w:tcPr>
            <w:tcW w:w="44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D7E86C" w14:textId="5D177C1E" w:rsidR="679A97BA" w:rsidRDefault="679A97BA" w:rsidP="679A97BA">
            <w:r w:rsidRPr="679A97BA">
              <w:rPr>
                <w:b/>
                <w:bCs/>
              </w:rPr>
              <w:t>Contracts:</w:t>
            </w:r>
          </w:p>
          <w:p w14:paraId="7C06B2E3" w14:textId="66901FBA" w:rsidR="679A97BA" w:rsidRDefault="679A97BA" w:rsidP="679A97BA">
            <w:r w:rsidRPr="679A97BA">
              <w:rPr>
                <w:b/>
                <w:bCs/>
              </w:rPr>
              <w:t xml:space="preserve">Contract </w:t>
            </w:r>
            <w:r w:rsidR="0654469D" w:rsidRPr="679A97BA">
              <w:rPr>
                <w:b/>
                <w:bCs/>
              </w:rPr>
              <w:t>2</w:t>
            </w:r>
            <w:r w:rsidRPr="679A97BA">
              <w:rPr>
                <w:b/>
                <w:bCs/>
              </w:rPr>
              <w:t xml:space="preserve">: </w:t>
            </w:r>
            <w:proofErr w:type="spellStart"/>
            <w:r w:rsidRPr="679A97BA">
              <w:t>Manage</w:t>
            </w:r>
            <w:r w:rsidR="50DBC623" w:rsidRPr="679A97BA">
              <w:t>UserSessions</w:t>
            </w:r>
            <w:proofErr w:type="spellEnd"/>
          </w:p>
          <w:p w14:paraId="66E64F13" w14:textId="5E4FA361" w:rsidR="679A97BA" w:rsidRDefault="679A97BA" w:rsidP="679A97BA">
            <w:r w:rsidRPr="679A97BA">
              <w:rPr>
                <w:b/>
                <w:bCs/>
              </w:rPr>
              <w:t xml:space="preserve">Description: </w:t>
            </w:r>
            <w:r w:rsidR="1756486D" w:rsidRPr="679A97BA">
              <w:t>This contract handles the responsibilities for managing user data and session activities, such as checking if users are signed in, registering new users, and validating login credentials.</w:t>
            </w:r>
          </w:p>
          <w:p w14:paraId="3267DCFE" w14:textId="4325C389" w:rsidR="679A97BA" w:rsidRDefault="679A97BA" w:rsidP="679A97BA">
            <w:r w:rsidRPr="679A97BA">
              <w:t xml:space="preserve">- </w:t>
            </w:r>
            <w:r w:rsidR="3B9838CF" w:rsidRPr="679A97BA">
              <w:t>Checks if a user is signed in and maintains session states</w:t>
            </w:r>
          </w:p>
          <w:p w14:paraId="7277486D" w14:textId="46727AFA" w:rsidR="679A97BA" w:rsidRDefault="679A97BA" w:rsidP="679A97BA">
            <w:r w:rsidRPr="679A97BA">
              <w:t xml:space="preserve">- </w:t>
            </w:r>
            <w:r w:rsidR="7538C522" w:rsidRPr="679A97BA">
              <w:t>Registers new users and stores user data in the database</w:t>
            </w:r>
          </w:p>
          <w:p w14:paraId="6C11E3CB" w14:textId="347F8651" w:rsidR="679A97BA" w:rsidRDefault="679A97BA" w:rsidP="679A97BA">
            <w:r w:rsidRPr="679A97BA">
              <w:t xml:space="preserve">- </w:t>
            </w:r>
            <w:r w:rsidR="375E06B0" w:rsidRPr="679A97BA">
              <w:t>Validates user login credentials</w:t>
            </w:r>
          </w:p>
          <w:p w14:paraId="27539A83" w14:textId="2E9F373F" w:rsidR="679A97BA" w:rsidRDefault="679A97BA" w:rsidP="679A97BA">
            <w:r w:rsidRPr="679A97BA">
              <w:rPr>
                <w:b/>
                <w:bCs/>
              </w:rPr>
              <w:t xml:space="preserve"> </w:t>
            </w:r>
          </w:p>
          <w:p w14:paraId="64BCAC9C" w14:textId="721EF56E" w:rsidR="679A97BA" w:rsidRDefault="679A97BA" w:rsidP="679A97BA">
            <w:r w:rsidRPr="679A97BA">
              <w:rPr>
                <w:b/>
                <w:bCs/>
              </w:rPr>
              <w:t>Private Responsibilities:</w:t>
            </w:r>
          </w:p>
          <w:p w14:paraId="26DFE5D8" w14:textId="56B8F5D1" w:rsidR="679A97BA" w:rsidRDefault="679A97BA" w:rsidP="679A97BA">
            <w:r w:rsidRPr="679A97BA">
              <w:t xml:space="preserve">- Manage </w:t>
            </w:r>
            <w:r w:rsidR="2D871EF8" w:rsidRPr="679A97BA">
              <w:t>user sessions (login, logout)</w:t>
            </w:r>
          </w:p>
          <w:p w14:paraId="2171216D" w14:textId="347E1B54" w:rsidR="679A97BA" w:rsidRDefault="679A97BA" w:rsidP="679A97BA">
            <w:r w:rsidRPr="679A97BA">
              <w:t xml:space="preserve">- </w:t>
            </w:r>
            <w:r w:rsidR="6DC90FE0" w:rsidRPr="679A97BA">
              <w:t>Register and validate users.</w:t>
            </w:r>
          </w:p>
        </w:tc>
        <w:tc>
          <w:tcPr>
            <w:tcW w:w="4579"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416A855" w14:textId="738C37D5" w:rsidR="679A97BA" w:rsidRDefault="679A97BA" w:rsidP="679A97BA">
            <w:r w:rsidRPr="679A97BA">
              <w:rPr>
                <w:b/>
                <w:bCs/>
              </w:rPr>
              <w:t xml:space="preserve"> </w:t>
            </w:r>
          </w:p>
          <w:p w14:paraId="1ED4EC09" w14:textId="6C9336FC" w:rsidR="679A97BA" w:rsidRDefault="679A97BA" w:rsidP="679A97BA">
            <w:r w:rsidRPr="679A97BA">
              <w:rPr>
                <w:b/>
                <w:bCs/>
              </w:rPr>
              <w:t>Collaborations:</w:t>
            </w:r>
          </w:p>
          <w:p w14:paraId="4474EB81" w14:textId="71060691" w:rsidR="591B7522" w:rsidRDefault="591B7522" w:rsidP="679A97BA">
            <w:pPr>
              <w:spacing w:line="259" w:lineRule="auto"/>
            </w:pPr>
            <w:proofErr w:type="spellStart"/>
            <w:proofErr w:type="gramStart"/>
            <w:r w:rsidRPr="679A97BA">
              <w:t>DatabaseManager</w:t>
            </w:r>
            <w:proofErr w:type="spellEnd"/>
            <w:r w:rsidRPr="679A97BA">
              <w:t>(</w:t>
            </w:r>
            <w:proofErr w:type="gramEnd"/>
            <w:r w:rsidRPr="679A97BA">
              <w:t>1)</w:t>
            </w:r>
          </w:p>
        </w:tc>
      </w:tr>
      <w:tr w:rsidR="679A97BA" w14:paraId="09A62FE2"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44D77" w14:textId="5F8E60ED" w:rsidR="679A97BA" w:rsidRDefault="679A97BA" w:rsidP="679A97BA">
            <w:r w:rsidRPr="679A97BA">
              <w:rPr>
                <w:b/>
                <w:bCs/>
              </w:rPr>
              <w:t>Comments:</w:t>
            </w:r>
          </w:p>
          <w:p w14:paraId="3A69F748" w14:textId="6B2E41F8" w:rsidR="0C192355" w:rsidRDefault="0C192355" w:rsidP="679A97BA">
            <w:r w:rsidRPr="679A97BA">
              <w:t xml:space="preserve">The </w:t>
            </w:r>
            <w:proofErr w:type="spellStart"/>
            <w:r w:rsidRPr="679A97BA">
              <w:t>UserManager</w:t>
            </w:r>
            <w:proofErr w:type="spellEnd"/>
            <w:r w:rsidRPr="679A97BA">
              <w:t xml:space="preserve"> class ensures that user-related functions, such as registration, login, and session management, are handled securely and efficiently, utilizing the services of the </w:t>
            </w:r>
            <w:proofErr w:type="spellStart"/>
            <w:r w:rsidRPr="679A97BA">
              <w:t>DatabaseManager</w:t>
            </w:r>
            <w:proofErr w:type="spellEnd"/>
            <w:r w:rsidRPr="679A97BA">
              <w:t xml:space="preserve"> to store and retrieve user data.</w:t>
            </w:r>
          </w:p>
          <w:p w14:paraId="12D50E4A" w14:textId="089FF96E" w:rsidR="679A97BA" w:rsidRDefault="679A97BA" w:rsidP="679A97BA"/>
        </w:tc>
      </w:tr>
    </w:tbl>
    <w:p w14:paraId="59920AC3" w14:textId="55C02D4C" w:rsidR="679A97BA" w:rsidRDefault="679A97BA" w:rsidP="679A97BA"/>
    <w:p w14:paraId="6CA157E4" w14:textId="502F2880" w:rsidR="26D1DAE3" w:rsidRDefault="26D1DAE3" w:rsidP="679A97BA">
      <w:pPr>
        <w:pStyle w:val="Heading3"/>
        <w:spacing w:before="0" w:after="281"/>
        <w:rPr>
          <w:bCs/>
          <w:sz w:val="20"/>
        </w:rPr>
      </w:pPr>
      <w:r w:rsidRPr="679A97BA">
        <w:rPr>
          <w:sz w:val="20"/>
        </w:rPr>
        <w:t xml:space="preserve">Contract #2: </w:t>
      </w:r>
      <w:proofErr w:type="spellStart"/>
      <w:r w:rsidRPr="679A97BA">
        <w:rPr>
          <w:sz w:val="20"/>
        </w:rPr>
        <w:t>ManageUserSessions</w:t>
      </w:r>
      <w:proofErr w:type="spellEnd"/>
    </w:p>
    <w:p w14:paraId="0B5DAFEC" w14:textId="3A3EF81D" w:rsidR="26D1DAE3" w:rsidRDefault="26D1DAE3" w:rsidP="679A97BA">
      <w:pPr>
        <w:pStyle w:val="ListParagraph"/>
        <w:numPr>
          <w:ilvl w:val="0"/>
          <w:numId w:val="5"/>
        </w:numPr>
        <w:spacing w:before="240" w:after="240"/>
        <w:rPr>
          <w:b/>
          <w:bCs/>
        </w:rPr>
      </w:pPr>
      <w:r w:rsidRPr="679A97BA">
        <w:rPr>
          <w:b/>
          <w:bCs/>
        </w:rPr>
        <w:t>Checks if a user is signed in and maintains session states</w:t>
      </w:r>
    </w:p>
    <w:p w14:paraId="2DC0A9CC" w14:textId="36DE28C4" w:rsidR="26D1DAE3" w:rsidRDefault="26D1DAE3" w:rsidP="679A97BA">
      <w:pPr>
        <w:pStyle w:val="ListParagraph"/>
        <w:numPr>
          <w:ilvl w:val="1"/>
          <w:numId w:val="5"/>
        </w:numPr>
      </w:pPr>
      <w:r w:rsidRPr="679A97BA">
        <w:rPr>
          <w:b/>
          <w:bCs/>
        </w:rPr>
        <w:t>Function</w:t>
      </w:r>
      <w:r w:rsidRPr="679A97BA">
        <w:t xml:space="preserve">: </w:t>
      </w:r>
      <w:proofErr w:type="spellStart"/>
      <w:r w:rsidRPr="679A97BA">
        <w:t>is_signed_</w:t>
      </w:r>
      <w:proofErr w:type="gramStart"/>
      <w:r w:rsidRPr="679A97BA">
        <w:t>in</w:t>
      </w:r>
      <w:proofErr w:type="spellEnd"/>
      <w:r w:rsidRPr="679A97BA">
        <w:t>(</w:t>
      </w:r>
      <w:proofErr w:type="gramEnd"/>
      <w:r w:rsidRPr="679A97BA">
        <w:t>)</w:t>
      </w:r>
    </w:p>
    <w:p w14:paraId="6B73E25F" w14:textId="44F8273A" w:rsidR="26D1DAE3" w:rsidRDefault="26D1DAE3" w:rsidP="679A97BA">
      <w:pPr>
        <w:pStyle w:val="ListParagraph"/>
        <w:numPr>
          <w:ilvl w:val="1"/>
          <w:numId w:val="5"/>
        </w:numPr>
      </w:pPr>
      <w:r w:rsidRPr="679A97BA">
        <w:rPr>
          <w:b/>
          <w:bCs/>
        </w:rPr>
        <w:t>Pre-condition</w:t>
      </w:r>
      <w:r w:rsidRPr="679A97BA">
        <w:t>: Requires a session object that tracks whether the user is signed in.</w:t>
      </w:r>
    </w:p>
    <w:p w14:paraId="79553F23" w14:textId="4F52E810" w:rsidR="26D1DAE3" w:rsidRDefault="26D1DAE3" w:rsidP="679A97BA">
      <w:pPr>
        <w:pStyle w:val="ListParagraph"/>
        <w:numPr>
          <w:ilvl w:val="1"/>
          <w:numId w:val="5"/>
        </w:numPr>
      </w:pPr>
      <w:r w:rsidRPr="679A97BA">
        <w:rPr>
          <w:b/>
          <w:bCs/>
        </w:rPr>
        <w:t>Post-condition</w:t>
      </w:r>
      <w:r w:rsidRPr="679A97BA">
        <w:t>: Ensures that the method returns True if the user is signed in, False otherwise.</w:t>
      </w:r>
    </w:p>
    <w:p w14:paraId="2FEA72D3" w14:textId="1C71B628" w:rsidR="26D1DAE3" w:rsidRDefault="26D1DAE3" w:rsidP="679A97BA">
      <w:pPr>
        <w:pStyle w:val="ListParagraph"/>
        <w:numPr>
          <w:ilvl w:val="1"/>
          <w:numId w:val="5"/>
        </w:numPr>
      </w:pPr>
      <w:r w:rsidRPr="679A97BA">
        <w:rPr>
          <w:b/>
          <w:bCs/>
        </w:rPr>
        <w:t>Collaborations</w:t>
      </w:r>
      <w:r w:rsidRPr="679A97BA">
        <w:t>:</w:t>
      </w:r>
    </w:p>
    <w:p w14:paraId="3962CB71" w14:textId="7034FB75" w:rsidR="26D1DAE3" w:rsidRDefault="26D1DAE3" w:rsidP="679A97BA">
      <w:pPr>
        <w:pStyle w:val="ListParagraph"/>
        <w:numPr>
          <w:ilvl w:val="2"/>
          <w:numId w:val="5"/>
        </w:numPr>
      </w:pPr>
      <w:r w:rsidRPr="679A97BA">
        <w:t xml:space="preserve">This function collaborates with session management and checks user authentication in the </w:t>
      </w:r>
      <w:proofErr w:type="spellStart"/>
      <w:proofErr w:type="gramStart"/>
      <w:r w:rsidRPr="679A97BA">
        <w:t>UserManager</w:t>
      </w:r>
      <w:proofErr w:type="spellEnd"/>
      <w:r w:rsidR="66355E33" w:rsidRPr="679A97BA">
        <w:t>(</w:t>
      </w:r>
      <w:proofErr w:type="gramEnd"/>
      <w:r w:rsidR="66355E33" w:rsidRPr="679A97BA">
        <w:t>2</w:t>
      </w:r>
      <w:r w:rsidR="0B9D7136" w:rsidRPr="679A97BA">
        <w:t xml:space="preserve">) </w:t>
      </w:r>
      <w:r w:rsidRPr="679A97BA">
        <w:t>class.</w:t>
      </w:r>
    </w:p>
    <w:p w14:paraId="177F9DDA" w14:textId="0B666711" w:rsidR="26D1DAE3" w:rsidRDefault="26D1DAE3" w:rsidP="679A97BA">
      <w:pPr>
        <w:pStyle w:val="ListParagraph"/>
        <w:numPr>
          <w:ilvl w:val="0"/>
          <w:numId w:val="5"/>
        </w:numPr>
        <w:spacing w:before="240" w:after="240"/>
        <w:rPr>
          <w:b/>
          <w:bCs/>
        </w:rPr>
      </w:pPr>
      <w:r w:rsidRPr="679A97BA">
        <w:rPr>
          <w:b/>
          <w:bCs/>
        </w:rPr>
        <w:t>Registers new users and stores user data in the database</w:t>
      </w:r>
    </w:p>
    <w:p w14:paraId="2DA55551" w14:textId="0473E7DF" w:rsidR="26D1DAE3" w:rsidRDefault="26D1DAE3" w:rsidP="679A97BA">
      <w:pPr>
        <w:pStyle w:val="ListParagraph"/>
        <w:numPr>
          <w:ilvl w:val="1"/>
          <w:numId w:val="5"/>
        </w:numPr>
      </w:pPr>
      <w:r w:rsidRPr="679A97BA">
        <w:rPr>
          <w:b/>
          <w:bCs/>
        </w:rPr>
        <w:t>Function</w:t>
      </w:r>
      <w:r w:rsidRPr="679A97BA">
        <w:t xml:space="preserve">: </w:t>
      </w:r>
      <w:proofErr w:type="spellStart"/>
      <w:r w:rsidRPr="679A97BA">
        <w:t>add_</w:t>
      </w:r>
      <w:proofErr w:type="gramStart"/>
      <w:r w:rsidRPr="679A97BA">
        <w:t>user</w:t>
      </w:r>
      <w:proofErr w:type="spellEnd"/>
      <w:r w:rsidRPr="679A97BA">
        <w:t>(</w:t>
      </w:r>
      <w:proofErr w:type="gramEnd"/>
      <w:r w:rsidRPr="679A97BA">
        <w:t>)</w:t>
      </w:r>
    </w:p>
    <w:p w14:paraId="4D723FA1" w14:textId="42E22F21" w:rsidR="26D1DAE3" w:rsidRDefault="26D1DAE3" w:rsidP="679A97BA">
      <w:pPr>
        <w:pStyle w:val="ListParagraph"/>
        <w:numPr>
          <w:ilvl w:val="1"/>
          <w:numId w:val="5"/>
        </w:numPr>
      </w:pPr>
      <w:r w:rsidRPr="679A97BA">
        <w:rPr>
          <w:b/>
          <w:bCs/>
        </w:rPr>
        <w:t>Pre-condition</w:t>
      </w:r>
      <w:r w:rsidRPr="679A97BA">
        <w:t>: Requires that valid email and password inputs are submitted by the user.</w:t>
      </w:r>
    </w:p>
    <w:p w14:paraId="369B2BF5" w14:textId="58A7A54C" w:rsidR="26D1DAE3" w:rsidRDefault="26D1DAE3" w:rsidP="679A97BA">
      <w:pPr>
        <w:pStyle w:val="ListParagraph"/>
        <w:numPr>
          <w:ilvl w:val="1"/>
          <w:numId w:val="5"/>
        </w:numPr>
      </w:pPr>
      <w:r w:rsidRPr="679A97BA">
        <w:rPr>
          <w:b/>
          <w:bCs/>
        </w:rPr>
        <w:t>Post-condition</w:t>
      </w:r>
      <w:r w:rsidRPr="679A97BA">
        <w:t>: Ensures that the new user’s data is saved to the database, provided the email doesn’t already exist.</w:t>
      </w:r>
    </w:p>
    <w:p w14:paraId="61AC39D6" w14:textId="522BC678" w:rsidR="26D1DAE3" w:rsidRDefault="26D1DAE3" w:rsidP="679A97BA">
      <w:pPr>
        <w:pStyle w:val="ListParagraph"/>
        <w:numPr>
          <w:ilvl w:val="1"/>
          <w:numId w:val="5"/>
        </w:numPr>
      </w:pPr>
      <w:r w:rsidRPr="679A97BA">
        <w:rPr>
          <w:b/>
          <w:bCs/>
        </w:rPr>
        <w:t>Collaborations</w:t>
      </w:r>
      <w:r w:rsidRPr="679A97BA">
        <w:t>:</w:t>
      </w:r>
    </w:p>
    <w:p w14:paraId="2E6B909D" w14:textId="71B04182" w:rsidR="26D1DAE3" w:rsidRDefault="26D1DAE3" w:rsidP="679A97BA">
      <w:pPr>
        <w:pStyle w:val="ListParagraph"/>
        <w:numPr>
          <w:ilvl w:val="2"/>
          <w:numId w:val="5"/>
        </w:numPr>
      </w:pPr>
      <w:r w:rsidRPr="679A97BA">
        <w:t xml:space="preserve">This function relies on </w:t>
      </w:r>
      <w:proofErr w:type="spellStart"/>
      <w:proofErr w:type="gramStart"/>
      <w:r w:rsidRPr="679A97BA">
        <w:t>DatabaseManager's</w:t>
      </w:r>
      <w:proofErr w:type="spellEnd"/>
      <w:r w:rsidR="0836E0EA" w:rsidRPr="679A97BA">
        <w:t>(</w:t>
      </w:r>
      <w:proofErr w:type="gramEnd"/>
      <w:r w:rsidR="0836E0EA" w:rsidRPr="679A97BA">
        <w:t>1)</w:t>
      </w:r>
      <w:r w:rsidRPr="679A97BA">
        <w:t xml:space="preserve"> </w:t>
      </w:r>
      <w:proofErr w:type="spellStart"/>
      <w:r w:rsidRPr="679A97BA">
        <w:t>execute_commit</w:t>
      </w:r>
      <w:proofErr w:type="spellEnd"/>
      <w:r w:rsidRPr="679A97BA">
        <w:t>() to store user registration data.</w:t>
      </w:r>
    </w:p>
    <w:p w14:paraId="455A9773" w14:textId="1644CFF9" w:rsidR="26D1DAE3" w:rsidRDefault="26D1DAE3" w:rsidP="679A97BA">
      <w:pPr>
        <w:pStyle w:val="ListParagraph"/>
        <w:numPr>
          <w:ilvl w:val="0"/>
          <w:numId w:val="5"/>
        </w:numPr>
        <w:spacing w:before="240" w:after="240"/>
        <w:rPr>
          <w:b/>
          <w:bCs/>
        </w:rPr>
      </w:pPr>
      <w:r w:rsidRPr="679A97BA">
        <w:rPr>
          <w:b/>
          <w:bCs/>
        </w:rPr>
        <w:t>Validates user login credentials</w:t>
      </w:r>
    </w:p>
    <w:p w14:paraId="1C872140" w14:textId="1CD72731" w:rsidR="26D1DAE3" w:rsidRDefault="26D1DAE3" w:rsidP="679A97BA">
      <w:pPr>
        <w:pStyle w:val="ListParagraph"/>
        <w:numPr>
          <w:ilvl w:val="1"/>
          <w:numId w:val="5"/>
        </w:numPr>
      </w:pPr>
      <w:r w:rsidRPr="679A97BA">
        <w:rPr>
          <w:b/>
          <w:bCs/>
        </w:rPr>
        <w:lastRenderedPageBreak/>
        <w:t>Function</w:t>
      </w:r>
      <w:r w:rsidRPr="679A97BA">
        <w:t xml:space="preserve">: </w:t>
      </w:r>
      <w:proofErr w:type="gramStart"/>
      <w:r w:rsidRPr="679A97BA">
        <w:t>login(</w:t>
      </w:r>
      <w:proofErr w:type="gramEnd"/>
      <w:r w:rsidRPr="679A97BA">
        <w:t>)</w:t>
      </w:r>
    </w:p>
    <w:p w14:paraId="490C4245" w14:textId="1DD8B052" w:rsidR="26D1DAE3" w:rsidRDefault="26D1DAE3" w:rsidP="679A97BA">
      <w:pPr>
        <w:pStyle w:val="ListParagraph"/>
        <w:numPr>
          <w:ilvl w:val="1"/>
          <w:numId w:val="5"/>
        </w:numPr>
      </w:pPr>
      <w:r w:rsidRPr="679A97BA">
        <w:rPr>
          <w:b/>
          <w:bCs/>
        </w:rPr>
        <w:t>Pre-condition</w:t>
      </w:r>
      <w:r w:rsidRPr="679A97BA">
        <w:t>: Requires a valid email and password entered by the user.</w:t>
      </w:r>
    </w:p>
    <w:p w14:paraId="33582B42" w14:textId="26E2FD14" w:rsidR="26D1DAE3" w:rsidRDefault="26D1DAE3" w:rsidP="679A97BA">
      <w:pPr>
        <w:pStyle w:val="ListParagraph"/>
        <w:numPr>
          <w:ilvl w:val="1"/>
          <w:numId w:val="5"/>
        </w:numPr>
      </w:pPr>
      <w:r w:rsidRPr="679A97BA">
        <w:rPr>
          <w:b/>
          <w:bCs/>
        </w:rPr>
        <w:t>Post-condition</w:t>
      </w:r>
      <w:r w:rsidRPr="679A97BA">
        <w:t>: Ensures that the credentials are validated and that the user is signed in if the credentials are correct.</w:t>
      </w:r>
    </w:p>
    <w:p w14:paraId="0B50E48F" w14:textId="1FDE266F" w:rsidR="26D1DAE3" w:rsidRDefault="26D1DAE3" w:rsidP="679A97BA">
      <w:pPr>
        <w:pStyle w:val="ListParagraph"/>
        <w:numPr>
          <w:ilvl w:val="1"/>
          <w:numId w:val="5"/>
        </w:numPr>
      </w:pPr>
      <w:r w:rsidRPr="679A97BA">
        <w:rPr>
          <w:b/>
          <w:bCs/>
        </w:rPr>
        <w:t>Collaborations</w:t>
      </w:r>
      <w:r w:rsidRPr="679A97BA">
        <w:t>:</w:t>
      </w:r>
    </w:p>
    <w:p w14:paraId="4FB72AD0" w14:textId="37AB9731" w:rsidR="26D1DAE3" w:rsidRDefault="26D1DAE3" w:rsidP="679A97BA">
      <w:pPr>
        <w:pStyle w:val="ListParagraph"/>
        <w:numPr>
          <w:ilvl w:val="2"/>
          <w:numId w:val="5"/>
        </w:numPr>
      </w:pPr>
      <w:r w:rsidRPr="679A97BA">
        <w:t xml:space="preserve">This function interacts with </w:t>
      </w:r>
      <w:proofErr w:type="spellStart"/>
      <w:proofErr w:type="gramStart"/>
      <w:r w:rsidRPr="679A97BA">
        <w:t>DatabaseManager</w:t>
      </w:r>
      <w:proofErr w:type="spellEnd"/>
      <w:r w:rsidR="40A37D90" w:rsidRPr="679A97BA">
        <w:t>(</w:t>
      </w:r>
      <w:proofErr w:type="gramEnd"/>
      <w:r w:rsidR="40A37D90" w:rsidRPr="679A97BA">
        <w:t>1)</w:t>
      </w:r>
      <w:r w:rsidRPr="679A97BA">
        <w:t xml:space="preserve"> through </w:t>
      </w:r>
      <w:proofErr w:type="spellStart"/>
      <w:r w:rsidRPr="679A97BA">
        <w:t>execute_query</w:t>
      </w:r>
      <w:proofErr w:type="spellEnd"/>
      <w:r w:rsidRPr="679A97BA">
        <w:t>() to check user login credentials.</w:t>
      </w:r>
    </w:p>
    <w:p w14:paraId="7F2ABD74" w14:textId="20AD5FFA" w:rsidR="679A97BA" w:rsidRDefault="679A97BA" w:rsidP="679A97BA"/>
    <w:p w14:paraId="6F1A9221" w14:textId="2E4FF8C1" w:rsidR="679A97BA" w:rsidRDefault="679A97BA" w:rsidP="679A97BA"/>
    <w:p w14:paraId="091E73F1" w14:textId="009E995A" w:rsidR="679A97BA" w:rsidRDefault="679A97BA" w:rsidP="679A97BA"/>
    <w:p w14:paraId="09D133D3" w14:textId="4524AD08" w:rsidR="679A97BA" w:rsidRDefault="679A97BA" w:rsidP="679A97BA"/>
    <w:p w14:paraId="09737988" w14:textId="0431124F" w:rsidR="679A97BA" w:rsidRDefault="679A97BA" w:rsidP="679A97BA"/>
    <w:p w14:paraId="6D1DA6F2" w14:textId="394B4504" w:rsidR="679A97BA" w:rsidRDefault="679A97BA" w:rsidP="679A97BA"/>
    <w:p w14:paraId="6A3AB89B" w14:textId="281DC9E1" w:rsidR="679A97BA" w:rsidRDefault="679A97BA" w:rsidP="679A97BA"/>
    <w:p w14:paraId="7D26BECE" w14:textId="3EAF2B58" w:rsidR="679A97BA" w:rsidRDefault="679A97BA" w:rsidP="679A97BA"/>
    <w:p w14:paraId="4CA2497F" w14:textId="76B6B87D" w:rsidR="679A97BA" w:rsidRDefault="679A97BA" w:rsidP="679A97BA"/>
    <w:p w14:paraId="7DC50A57" w14:textId="0595639B" w:rsidR="679A97BA" w:rsidRDefault="679A97BA" w:rsidP="679A97BA"/>
    <w:p w14:paraId="5426C059" w14:textId="7D6B9649" w:rsidR="679A97BA" w:rsidRDefault="679A97BA" w:rsidP="679A97BA"/>
    <w:p w14:paraId="54C51D42" w14:textId="24D01D9F" w:rsidR="679A97BA" w:rsidRDefault="679A97BA" w:rsidP="679A97BA"/>
    <w:p w14:paraId="309822BB" w14:textId="40319700" w:rsidR="679A97BA" w:rsidRDefault="679A97BA" w:rsidP="679A97BA"/>
    <w:p w14:paraId="7CFC7503" w14:textId="14D3BACB" w:rsidR="679A97BA" w:rsidRDefault="679A97BA" w:rsidP="679A97BA"/>
    <w:p w14:paraId="526A4BFC" w14:textId="5B92BCAD" w:rsidR="679A97BA" w:rsidRDefault="679A97BA" w:rsidP="679A97BA"/>
    <w:p w14:paraId="562D52BE" w14:textId="1F53972D" w:rsidR="679A97BA" w:rsidRDefault="679A97BA" w:rsidP="679A97BA"/>
    <w:p w14:paraId="3D4BBB9D" w14:textId="1DAF323D" w:rsidR="679A97BA" w:rsidRDefault="679A97BA" w:rsidP="679A97BA"/>
    <w:p w14:paraId="742AAC66" w14:textId="6E7890D0" w:rsidR="679A97BA" w:rsidRDefault="679A97BA" w:rsidP="679A97BA"/>
    <w:p w14:paraId="58E8F8A2" w14:textId="784F4AC7" w:rsidR="679A97BA" w:rsidRDefault="679A97BA" w:rsidP="679A97BA"/>
    <w:p w14:paraId="0D8ACBBB" w14:textId="0CE68EFB" w:rsidR="679A97BA" w:rsidRDefault="679A97BA" w:rsidP="679A97BA"/>
    <w:p w14:paraId="17A8A1D0" w14:textId="7AD9221E" w:rsidR="679A97BA" w:rsidRDefault="679A97BA" w:rsidP="679A97BA"/>
    <w:p w14:paraId="678D65A7" w14:textId="47AA2D0D" w:rsidR="679A97BA" w:rsidRDefault="679A97BA" w:rsidP="679A97BA"/>
    <w:p w14:paraId="4F2FEB8D" w14:textId="1C80C919" w:rsidR="679A97BA" w:rsidRDefault="679A97BA" w:rsidP="679A97BA"/>
    <w:p w14:paraId="3E7464EC" w14:textId="7415D0E4" w:rsidR="679A97BA" w:rsidRDefault="679A97BA" w:rsidP="679A97BA"/>
    <w:p w14:paraId="1FDA3A7B" w14:textId="0A997E56" w:rsidR="679A97BA" w:rsidRDefault="679A97BA" w:rsidP="679A97BA"/>
    <w:p w14:paraId="68CCFDE7" w14:textId="768FB399" w:rsidR="679A97BA" w:rsidRDefault="679A97BA" w:rsidP="679A97BA"/>
    <w:p w14:paraId="7E1D0602" w14:textId="7AF89DDE" w:rsidR="679A97BA" w:rsidRDefault="679A97BA" w:rsidP="679A97BA"/>
    <w:p w14:paraId="1904AA6B" w14:textId="03F9B664" w:rsidR="679A97BA" w:rsidRDefault="679A97BA" w:rsidP="679A97BA"/>
    <w:p w14:paraId="13BCAD24" w14:textId="178E4752" w:rsidR="679A97BA" w:rsidRDefault="679A97BA" w:rsidP="679A97BA"/>
    <w:p w14:paraId="5BD23E95" w14:textId="2A19F9DA" w:rsidR="679A97BA" w:rsidRDefault="679A97BA" w:rsidP="679A97BA"/>
    <w:p w14:paraId="6A99282F" w14:textId="5E02D9FD" w:rsidR="679A97BA" w:rsidRDefault="679A97BA" w:rsidP="679A97BA"/>
    <w:p w14:paraId="6AB0BF6D" w14:textId="3A2C749B" w:rsidR="679A97BA" w:rsidRDefault="679A97BA" w:rsidP="679A97BA"/>
    <w:p w14:paraId="3B741515" w14:textId="73DF69E4" w:rsidR="679A97BA" w:rsidRDefault="679A97BA" w:rsidP="679A97BA"/>
    <w:p w14:paraId="27B88654" w14:textId="6B82C702" w:rsidR="679A97BA" w:rsidRDefault="679A97BA" w:rsidP="679A97BA"/>
    <w:p w14:paraId="36C25E4D" w14:textId="2339F10B" w:rsidR="679A97BA" w:rsidRDefault="679A97BA" w:rsidP="679A97BA"/>
    <w:p w14:paraId="04A9EEE6" w14:textId="2BC40027" w:rsidR="679A97BA" w:rsidRDefault="679A97BA" w:rsidP="679A97BA"/>
    <w:p w14:paraId="263CE3C2" w14:textId="2203CED2" w:rsidR="679A97BA" w:rsidRDefault="679A97BA" w:rsidP="679A97BA"/>
    <w:p w14:paraId="7209DE06" w14:textId="649B6D0C" w:rsidR="2C278680" w:rsidRDefault="2C278680" w:rsidP="679A97BA">
      <w:pPr>
        <w:pStyle w:val="Heading20"/>
        <w:rPr>
          <w:szCs w:val="28"/>
        </w:rPr>
      </w:pPr>
      <w:r w:rsidRPr="679A97BA">
        <w:rPr>
          <w:szCs w:val="28"/>
        </w:rPr>
        <w:t xml:space="preserve">Class Description (CRC cards) </w:t>
      </w:r>
      <w:proofErr w:type="spellStart"/>
      <w:r w:rsidR="0D9BC7B5" w:rsidRPr="679A97BA">
        <w:rPr>
          <w:szCs w:val="28"/>
        </w:rPr>
        <w:t>QuizRetrievalManager</w:t>
      </w:r>
      <w:proofErr w:type="spellEnd"/>
    </w:p>
    <w:tbl>
      <w:tblPr>
        <w:tblW w:w="0" w:type="auto"/>
        <w:tblLayout w:type="fixed"/>
        <w:tblLook w:val="00A0" w:firstRow="1" w:lastRow="0" w:firstColumn="1" w:lastColumn="0" w:noHBand="0" w:noVBand="0"/>
      </w:tblPr>
      <w:tblGrid>
        <w:gridCol w:w="4421"/>
        <w:gridCol w:w="4579"/>
      </w:tblGrid>
      <w:tr w:rsidR="679A97BA" w14:paraId="4B87AE71"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2B056B3" w14:textId="69511E3E" w:rsidR="679A97BA" w:rsidRDefault="679A97BA" w:rsidP="679A97BA">
            <w:r w:rsidRPr="679A97BA">
              <w:rPr>
                <w:b/>
                <w:bCs/>
              </w:rPr>
              <w:t>Class Name:</w:t>
            </w:r>
            <w:r w:rsidRPr="679A97BA">
              <w:t xml:space="preserve"> </w:t>
            </w:r>
            <w:proofErr w:type="spellStart"/>
            <w:r w:rsidR="5BF224B3" w:rsidRPr="679A97BA">
              <w:t>QuizRetrievalManager</w:t>
            </w:r>
            <w:proofErr w:type="spellEnd"/>
          </w:p>
        </w:tc>
      </w:tr>
      <w:tr w:rsidR="679A97BA" w14:paraId="5F6A4189"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2970E9" w14:textId="0F60292E" w:rsidR="679A97BA" w:rsidRDefault="679A97BA" w:rsidP="679A97BA">
            <w:r w:rsidRPr="679A97BA">
              <w:rPr>
                <w:b/>
                <w:bCs/>
              </w:rPr>
              <w:t xml:space="preserve">Description: </w:t>
            </w:r>
            <w:r w:rsidR="254B2A57" w:rsidRPr="679A97BA">
              <w:t xml:space="preserve">The </w:t>
            </w:r>
            <w:proofErr w:type="spellStart"/>
            <w:r w:rsidR="254B2A57" w:rsidRPr="679A97BA">
              <w:t>QuizRetrievalManager</w:t>
            </w:r>
            <w:proofErr w:type="spellEnd"/>
            <w:r w:rsidR="254B2A57" w:rsidRPr="679A97BA">
              <w:t xml:space="preserve"> is responsible for fetching quiz data from the database and managing how quizzes are structured for use in the frontend.</w:t>
            </w:r>
          </w:p>
        </w:tc>
      </w:tr>
      <w:tr w:rsidR="679A97BA" w14:paraId="39FDDFA8"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B40E6A" w14:textId="22034596" w:rsidR="679A97BA" w:rsidRDefault="679A97BA" w:rsidP="679A97BA">
            <w:r w:rsidRPr="679A97BA">
              <w:rPr>
                <w:b/>
                <w:bCs/>
              </w:rPr>
              <w:t xml:space="preserve">Super classes: </w:t>
            </w:r>
            <w:r w:rsidRPr="679A97BA">
              <w:t>None</w:t>
            </w:r>
          </w:p>
        </w:tc>
      </w:tr>
      <w:tr w:rsidR="679A97BA" w14:paraId="41BBF245" w14:textId="77777777" w:rsidTr="679A97BA">
        <w:trPr>
          <w:trHeight w:val="915"/>
        </w:trPr>
        <w:tc>
          <w:tcPr>
            <w:tcW w:w="44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2DD7E9" w14:textId="5D177C1E" w:rsidR="679A97BA" w:rsidRDefault="679A97BA" w:rsidP="679A97BA">
            <w:r w:rsidRPr="679A97BA">
              <w:rPr>
                <w:b/>
                <w:bCs/>
              </w:rPr>
              <w:t>Contracts:</w:t>
            </w:r>
          </w:p>
          <w:p w14:paraId="5B4DB777" w14:textId="0BC33584" w:rsidR="679A97BA" w:rsidRDefault="679A97BA" w:rsidP="679A97BA">
            <w:r w:rsidRPr="679A97BA">
              <w:rPr>
                <w:b/>
                <w:bCs/>
              </w:rPr>
              <w:t xml:space="preserve">Contract </w:t>
            </w:r>
            <w:r w:rsidR="5A264320" w:rsidRPr="679A97BA">
              <w:rPr>
                <w:b/>
                <w:bCs/>
              </w:rPr>
              <w:t>3</w:t>
            </w:r>
            <w:r w:rsidRPr="679A97BA">
              <w:rPr>
                <w:b/>
                <w:bCs/>
              </w:rPr>
              <w:t xml:space="preserve">: </w:t>
            </w:r>
            <w:proofErr w:type="spellStart"/>
            <w:r w:rsidR="6EBDFA03" w:rsidRPr="679A97BA">
              <w:t>ManageQuizRetrieval</w:t>
            </w:r>
            <w:proofErr w:type="spellEnd"/>
          </w:p>
          <w:p w14:paraId="2A426D09" w14:textId="07C8311E" w:rsidR="679A97BA" w:rsidRDefault="679A97BA" w:rsidP="679A97BA">
            <w:r w:rsidRPr="679A97BA">
              <w:rPr>
                <w:b/>
                <w:bCs/>
              </w:rPr>
              <w:t xml:space="preserve">Description: </w:t>
            </w:r>
            <w:r w:rsidR="7F268B8C" w:rsidRPr="679A97BA">
              <w:t xml:space="preserve">This contract handles retrieving quizzes and their related data (e.g., questions, </w:t>
            </w:r>
            <w:r w:rsidR="7F268B8C" w:rsidRPr="679A97BA">
              <w:lastRenderedPageBreak/>
              <w:t>options) from the database, ensuring that quizzes are properly structured and ready to be rendered.</w:t>
            </w:r>
          </w:p>
          <w:p w14:paraId="59A88047" w14:textId="3605910E" w:rsidR="679A97BA" w:rsidRDefault="679A97BA" w:rsidP="679A97BA">
            <w:r w:rsidRPr="679A97BA">
              <w:t xml:space="preserve">- </w:t>
            </w:r>
            <w:r w:rsidR="2CAB0DC5" w:rsidRPr="679A97BA">
              <w:t xml:space="preserve">Retrieves quiz data, including titles, </w:t>
            </w:r>
            <w:proofErr w:type="spellStart"/>
            <w:r w:rsidR="2CAB0DC5" w:rsidRPr="679A97BA">
              <w:t>quesiotns</w:t>
            </w:r>
            <w:proofErr w:type="spellEnd"/>
            <w:r w:rsidR="2CAB0DC5" w:rsidRPr="679A97BA">
              <w:t xml:space="preserve">, and </w:t>
            </w:r>
            <w:proofErr w:type="spellStart"/>
            <w:r w:rsidR="2CAB0DC5" w:rsidRPr="679A97BA">
              <w:t>optons</w:t>
            </w:r>
            <w:proofErr w:type="spellEnd"/>
            <w:r w:rsidR="2CAB0DC5" w:rsidRPr="679A97BA">
              <w:t>, based on quiz IDs</w:t>
            </w:r>
          </w:p>
          <w:p w14:paraId="458007C8" w14:textId="4D5BC86A" w:rsidR="30EEB6AC" w:rsidRDefault="30EEB6AC" w:rsidP="679A97BA">
            <w:pPr>
              <w:rPr>
                <w:b/>
                <w:bCs/>
              </w:rPr>
            </w:pPr>
            <w:r w:rsidRPr="679A97BA">
              <w:t xml:space="preserve">- Builds and formats quiz </w:t>
            </w:r>
            <w:proofErr w:type="spellStart"/>
            <w:r w:rsidRPr="679A97BA">
              <w:t>detials</w:t>
            </w:r>
            <w:proofErr w:type="spellEnd"/>
            <w:r w:rsidRPr="679A97BA">
              <w:t xml:space="preserve"> for display to the user</w:t>
            </w:r>
            <w:r w:rsidRPr="679A97BA">
              <w:rPr>
                <w:b/>
                <w:bCs/>
              </w:rPr>
              <w:t xml:space="preserve"> </w:t>
            </w:r>
          </w:p>
          <w:p w14:paraId="1A8E4DE3" w14:textId="721EF56E" w:rsidR="679A97BA" w:rsidRDefault="679A97BA" w:rsidP="679A97BA">
            <w:r w:rsidRPr="679A97BA">
              <w:rPr>
                <w:b/>
                <w:bCs/>
              </w:rPr>
              <w:t>Private Responsibilities:</w:t>
            </w:r>
          </w:p>
          <w:p w14:paraId="0D977AF6" w14:textId="59E96F24" w:rsidR="679A97BA" w:rsidRDefault="679A97BA" w:rsidP="679A97BA">
            <w:r w:rsidRPr="679A97BA">
              <w:t xml:space="preserve">- </w:t>
            </w:r>
            <w:r w:rsidR="4930126B" w:rsidRPr="679A97BA">
              <w:t xml:space="preserve">Build and execute queries to </w:t>
            </w:r>
            <w:proofErr w:type="spellStart"/>
            <w:r w:rsidR="4930126B" w:rsidRPr="679A97BA">
              <w:t>retreive</w:t>
            </w:r>
            <w:proofErr w:type="spellEnd"/>
            <w:r w:rsidR="4930126B" w:rsidRPr="679A97BA">
              <w:t xml:space="preserve"> quizzes</w:t>
            </w:r>
          </w:p>
          <w:p w14:paraId="1DB9018B" w14:textId="28F90A10" w:rsidR="4930126B" w:rsidRDefault="4930126B" w:rsidP="679A97BA">
            <w:r w:rsidRPr="679A97BA">
              <w:t>- Format quiz data for frontend presentation</w:t>
            </w:r>
          </w:p>
        </w:tc>
        <w:tc>
          <w:tcPr>
            <w:tcW w:w="4579"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0F43A30" w14:textId="738C37D5" w:rsidR="679A97BA" w:rsidRDefault="679A97BA" w:rsidP="679A97BA">
            <w:r w:rsidRPr="679A97BA">
              <w:rPr>
                <w:b/>
                <w:bCs/>
              </w:rPr>
              <w:lastRenderedPageBreak/>
              <w:t xml:space="preserve"> </w:t>
            </w:r>
          </w:p>
          <w:p w14:paraId="0FF38833" w14:textId="6C9336FC" w:rsidR="679A97BA" w:rsidRDefault="679A97BA" w:rsidP="679A97BA">
            <w:r w:rsidRPr="679A97BA">
              <w:rPr>
                <w:b/>
                <w:bCs/>
              </w:rPr>
              <w:t>Collaborations:</w:t>
            </w:r>
          </w:p>
          <w:p w14:paraId="713F760A" w14:textId="7429B513" w:rsidR="3C78B1B2" w:rsidRDefault="3C78B1B2" w:rsidP="679A97BA">
            <w:pPr>
              <w:spacing w:line="259" w:lineRule="auto"/>
            </w:pPr>
            <w:proofErr w:type="spellStart"/>
            <w:proofErr w:type="gramStart"/>
            <w:r w:rsidRPr="679A97BA">
              <w:t>DatabaseManager</w:t>
            </w:r>
            <w:proofErr w:type="spellEnd"/>
            <w:r w:rsidRPr="679A97BA">
              <w:t>(</w:t>
            </w:r>
            <w:proofErr w:type="gramEnd"/>
            <w:r w:rsidRPr="679A97BA">
              <w:t>1)</w:t>
            </w:r>
          </w:p>
        </w:tc>
      </w:tr>
      <w:tr w:rsidR="679A97BA" w14:paraId="4D9F23BC"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CB3266" w14:textId="5F8E60ED" w:rsidR="679A97BA" w:rsidRDefault="679A97BA" w:rsidP="679A97BA">
            <w:r w:rsidRPr="679A97BA">
              <w:rPr>
                <w:b/>
                <w:bCs/>
              </w:rPr>
              <w:t>Comments:</w:t>
            </w:r>
          </w:p>
          <w:p w14:paraId="31D97207" w14:textId="2441085D" w:rsidR="5E2EE8A9" w:rsidRDefault="5E2EE8A9" w:rsidP="679A97BA">
            <w:r w:rsidRPr="679A97BA">
              <w:t xml:space="preserve">The </w:t>
            </w:r>
            <w:proofErr w:type="spellStart"/>
            <w:r w:rsidRPr="679A97BA">
              <w:t>QuizRetrievalManager</w:t>
            </w:r>
            <w:proofErr w:type="spellEnd"/>
            <w:r w:rsidRPr="679A97BA">
              <w:t xml:space="preserve"> class ensures that quiz-related data is retrieved and formatted properly, ready to be displayed to users in the frontend.</w:t>
            </w:r>
          </w:p>
          <w:p w14:paraId="3DB0A80C" w14:textId="089FF96E" w:rsidR="679A97BA" w:rsidRDefault="679A97BA" w:rsidP="679A97BA"/>
        </w:tc>
      </w:tr>
    </w:tbl>
    <w:p w14:paraId="08BCA94A" w14:textId="6C1688AC" w:rsidR="679A97BA" w:rsidRDefault="679A97BA" w:rsidP="679A97BA"/>
    <w:p w14:paraId="57E3AF78" w14:textId="78D0CBCD" w:rsidR="3CB82BC6" w:rsidRDefault="3CB82BC6" w:rsidP="679A97BA">
      <w:pPr>
        <w:pStyle w:val="Heading3"/>
        <w:spacing w:before="0" w:after="281"/>
        <w:rPr>
          <w:bCs/>
          <w:sz w:val="20"/>
        </w:rPr>
      </w:pPr>
      <w:r w:rsidRPr="679A97BA">
        <w:rPr>
          <w:sz w:val="20"/>
        </w:rPr>
        <w:t xml:space="preserve">Contract #3: </w:t>
      </w:r>
      <w:proofErr w:type="spellStart"/>
      <w:r w:rsidRPr="679A97BA">
        <w:rPr>
          <w:sz w:val="20"/>
        </w:rPr>
        <w:t>ManageQuizRetrieval</w:t>
      </w:r>
      <w:proofErr w:type="spellEnd"/>
    </w:p>
    <w:p w14:paraId="2CDFB2DF" w14:textId="6C43B51C" w:rsidR="3CB82BC6" w:rsidRDefault="3CB82BC6" w:rsidP="679A97BA">
      <w:pPr>
        <w:pStyle w:val="ListParagraph"/>
        <w:numPr>
          <w:ilvl w:val="0"/>
          <w:numId w:val="4"/>
        </w:numPr>
        <w:spacing w:before="240" w:after="240"/>
        <w:rPr>
          <w:b/>
          <w:bCs/>
        </w:rPr>
      </w:pPr>
      <w:r w:rsidRPr="679A97BA">
        <w:rPr>
          <w:b/>
          <w:bCs/>
        </w:rPr>
        <w:t>Retrieves quiz data, including titles, questions, and options, based on quiz IDs</w:t>
      </w:r>
    </w:p>
    <w:p w14:paraId="6CB312CB" w14:textId="40F70E73" w:rsidR="3CB82BC6" w:rsidRDefault="3CB82BC6" w:rsidP="679A97BA">
      <w:pPr>
        <w:pStyle w:val="ListParagraph"/>
        <w:numPr>
          <w:ilvl w:val="1"/>
          <w:numId w:val="4"/>
        </w:numPr>
      </w:pPr>
      <w:r w:rsidRPr="679A97BA">
        <w:rPr>
          <w:b/>
          <w:bCs/>
        </w:rPr>
        <w:t>Function</w:t>
      </w:r>
      <w:r w:rsidRPr="679A97BA">
        <w:t xml:space="preserve">: </w:t>
      </w:r>
      <w:proofErr w:type="spellStart"/>
      <w:r w:rsidRPr="679A97BA">
        <w:t>get_quiz_by_</w:t>
      </w:r>
      <w:proofErr w:type="gramStart"/>
      <w:r w:rsidRPr="679A97BA">
        <w:t>id</w:t>
      </w:r>
      <w:proofErr w:type="spellEnd"/>
      <w:r w:rsidRPr="679A97BA">
        <w:t>(</w:t>
      </w:r>
      <w:proofErr w:type="spellStart"/>
      <w:proofErr w:type="gramEnd"/>
      <w:r w:rsidRPr="679A97BA">
        <w:t>quiz_id</w:t>
      </w:r>
      <w:proofErr w:type="spellEnd"/>
      <w:r w:rsidRPr="679A97BA">
        <w:t xml:space="preserve">: int), </w:t>
      </w:r>
      <w:proofErr w:type="spellStart"/>
      <w:r w:rsidRPr="679A97BA">
        <w:t>fetch_quiz</w:t>
      </w:r>
      <w:proofErr w:type="spellEnd"/>
      <w:r w:rsidRPr="679A97BA">
        <w:t>(</w:t>
      </w:r>
      <w:proofErr w:type="spellStart"/>
      <w:r w:rsidRPr="679A97BA">
        <w:t>quiz_id</w:t>
      </w:r>
      <w:proofErr w:type="spellEnd"/>
      <w:r w:rsidRPr="679A97BA">
        <w:t>: int)</w:t>
      </w:r>
    </w:p>
    <w:p w14:paraId="0C3456F9" w14:textId="2D7F51DA" w:rsidR="3CB82BC6" w:rsidRDefault="3CB82BC6" w:rsidP="679A97BA">
      <w:pPr>
        <w:pStyle w:val="ListParagraph"/>
        <w:numPr>
          <w:ilvl w:val="1"/>
          <w:numId w:val="4"/>
        </w:numPr>
      </w:pPr>
      <w:r w:rsidRPr="679A97BA">
        <w:rPr>
          <w:b/>
          <w:bCs/>
        </w:rPr>
        <w:t>Pre-condition</w:t>
      </w:r>
      <w:r w:rsidRPr="679A97BA">
        <w:t>:</w:t>
      </w:r>
    </w:p>
    <w:p w14:paraId="54797688" w14:textId="5231F153" w:rsidR="3CB82BC6" w:rsidRDefault="3CB82BC6" w:rsidP="679A97BA">
      <w:pPr>
        <w:pStyle w:val="ListParagraph"/>
        <w:numPr>
          <w:ilvl w:val="2"/>
          <w:numId w:val="4"/>
        </w:numPr>
      </w:pPr>
      <w:proofErr w:type="spellStart"/>
      <w:r w:rsidRPr="679A97BA">
        <w:t>get_quiz_by_</w:t>
      </w:r>
      <w:proofErr w:type="gramStart"/>
      <w:r w:rsidRPr="679A97BA">
        <w:t>id</w:t>
      </w:r>
      <w:proofErr w:type="spellEnd"/>
      <w:r w:rsidRPr="679A97BA">
        <w:t>(</w:t>
      </w:r>
      <w:proofErr w:type="gramEnd"/>
      <w:r w:rsidRPr="679A97BA">
        <w:t>): Requires a valid quiz ID and an active database connection.</w:t>
      </w:r>
    </w:p>
    <w:p w14:paraId="5BD358C3" w14:textId="292C63E9" w:rsidR="3CB82BC6" w:rsidRDefault="3CB82BC6" w:rsidP="679A97BA">
      <w:pPr>
        <w:pStyle w:val="ListParagraph"/>
        <w:numPr>
          <w:ilvl w:val="2"/>
          <w:numId w:val="4"/>
        </w:numPr>
      </w:pPr>
      <w:proofErr w:type="spellStart"/>
      <w:r w:rsidRPr="679A97BA">
        <w:t>fetch_</w:t>
      </w:r>
      <w:proofErr w:type="gramStart"/>
      <w:r w:rsidRPr="679A97BA">
        <w:t>quiz</w:t>
      </w:r>
      <w:proofErr w:type="spellEnd"/>
      <w:r w:rsidRPr="679A97BA">
        <w:t>(</w:t>
      </w:r>
      <w:proofErr w:type="gramEnd"/>
      <w:r w:rsidRPr="679A97BA">
        <w:t>): Requires a valid quiz ID and an active database connection.</w:t>
      </w:r>
    </w:p>
    <w:p w14:paraId="551353A1" w14:textId="583DE1EC" w:rsidR="3CB82BC6" w:rsidRDefault="3CB82BC6" w:rsidP="679A97BA">
      <w:pPr>
        <w:pStyle w:val="ListParagraph"/>
        <w:numPr>
          <w:ilvl w:val="1"/>
          <w:numId w:val="4"/>
        </w:numPr>
      </w:pPr>
      <w:r w:rsidRPr="679A97BA">
        <w:rPr>
          <w:b/>
          <w:bCs/>
        </w:rPr>
        <w:t>Post-condition</w:t>
      </w:r>
      <w:r w:rsidRPr="679A97BA">
        <w:t>:</w:t>
      </w:r>
    </w:p>
    <w:p w14:paraId="3173C5A6" w14:textId="0C146A90" w:rsidR="3CB82BC6" w:rsidRDefault="3CB82BC6" w:rsidP="679A97BA">
      <w:pPr>
        <w:pStyle w:val="ListParagraph"/>
        <w:numPr>
          <w:ilvl w:val="2"/>
          <w:numId w:val="4"/>
        </w:numPr>
      </w:pPr>
      <w:proofErr w:type="spellStart"/>
      <w:r w:rsidRPr="679A97BA">
        <w:t>get_quiz_by_</w:t>
      </w:r>
      <w:proofErr w:type="gramStart"/>
      <w:r w:rsidRPr="679A97BA">
        <w:t>id</w:t>
      </w:r>
      <w:proofErr w:type="spellEnd"/>
      <w:r w:rsidRPr="679A97BA">
        <w:t>(</w:t>
      </w:r>
      <w:proofErr w:type="gramEnd"/>
      <w:r w:rsidRPr="679A97BA">
        <w:t>): Ensures that the quiz data, including questions and options, are returned.</w:t>
      </w:r>
    </w:p>
    <w:p w14:paraId="38D23759" w14:textId="12B4070F" w:rsidR="3CB82BC6" w:rsidRDefault="3CB82BC6" w:rsidP="679A97BA">
      <w:pPr>
        <w:pStyle w:val="ListParagraph"/>
        <w:numPr>
          <w:ilvl w:val="2"/>
          <w:numId w:val="4"/>
        </w:numPr>
      </w:pPr>
      <w:proofErr w:type="spellStart"/>
      <w:r w:rsidRPr="679A97BA">
        <w:t>fetch_</w:t>
      </w:r>
      <w:proofErr w:type="gramStart"/>
      <w:r w:rsidRPr="679A97BA">
        <w:t>quiz</w:t>
      </w:r>
      <w:proofErr w:type="spellEnd"/>
      <w:r w:rsidRPr="679A97BA">
        <w:t>(</w:t>
      </w:r>
      <w:proofErr w:type="gramEnd"/>
      <w:r w:rsidRPr="679A97BA">
        <w:t>): Ensures that the raw quiz data is retrieved from the database.</w:t>
      </w:r>
    </w:p>
    <w:p w14:paraId="77AFBB84" w14:textId="6F35B142" w:rsidR="3CB82BC6" w:rsidRDefault="3CB82BC6" w:rsidP="679A97BA">
      <w:pPr>
        <w:pStyle w:val="ListParagraph"/>
        <w:numPr>
          <w:ilvl w:val="1"/>
          <w:numId w:val="4"/>
        </w:numPr>
      </w:pPr>
      <w:r w:rsidRPr="679A97BA">
        <w:rPr>
          <w:b/>
          <w:bCs/>
        </w:rPr>
        <w:t>Collaborations</w:t>
      </w:r>
      <w:r w:rsidRPr="679A97BA">
        <w:t>:</w:t>
      </w:r>
    </w:p>
    <w:p w14:paraId="28F7FC49" w14:textId="6FE42C9F" w:rsidR="3CB82BC6" w:rsidRDefault="3CB82BC6" w:rsidP="679A97BA">
      <w:pPr>
        <w:pStyle w:val="ListParagraph"/>
        <w:numPr>
          <w:ilvl w:val="2"/>
          <w:numId w:val="4"/>
        </w:numPr>
      </w:pPr>
      <w:r w:rsidRPr="679A97BA">
        <w:t xml:space="preserve">This function collaborates with </w:t>
      </w:r>
      <w:proofErr w:type="spellStart"/>
      <w:proofErr w:type="gramStart"/>
      <w:r w:rsidRPr="679A97BA">
        <w:t>DatabaseManager</w:t>
      </w:r>
      <w:proofErr w:type="spellEnd"/>
      <w:r w:rsidR="69FCEC0F" w:rsidRPr="679A97BA">
        <w:t>(</w:t>
      </w:r>
      <w:proofErr w:type="gramEnd"/>
      <w:r w:rsidR="69FCEC0F" w:rsidRPr="679A97BA">
        <w:t>1)</w:t>
      </w:r>
      <w:r w:rsidRPr="679A97BA">
        <w:t xml:space="preserve"> to retrieve quiz data and with </w:t>
      </w:r>
      <w:proofErr w:type="spellStart"/>
      <w:r w:rsidRPr="679A97BA">
        <w:t>QuizManager</w:t>
      </w:r>
      <w:proofErr w:type="spellEnd"/>
      <w:r w:rsidRPr="679A97BA">
        <w:t xml:space="preserve"> to process quiz display.</w:t>
      </w:r>
    </w:p>
    <w:p w14:paraId="00E0A844" w14:textId="5AE319FA" w:rsidR="3CB82BC6" w:rsidRDefault="3CB82BC6" w:rsidP="679A97BA">
      <w:pPr>
        <w:pStyle w:val="ListParagraph"/>
        <w:numPr>
          <w:ilvl w:val="0"/>
          <w:numId w:val="4"/>
        </w:numPr>
        <w:spacing w:before="240" w:after="240"/>
        <w:rPr>
          <w:b/>
          <w:bCs/>
        </w:rPr>
      </w:pPr>
      <w:r w:rsidRPr="679A97BA">
        <w:rPr>
          <w:b/>
          <w:bCs/>
        </w:rPr>
        <w:t>Builds and formats quiz details for display to the user</w:t>
      </w:r>
    </w:p>
    <w:p w14:paraId="73624D25" w14:textId="3B8B503B" w:rsidR="3CB82BC6" w:rsidRDefault="3CB82BC6" w:rsidP="679A97BA">
      <w:pPr>
        <w:pStyle w:val="ListParagraph"/>
        <w:numPr>
          <w:ilvl w:val="1"/>
          <w:numId w:val="4"/>
        </w:numPr>
      </w:pPr>
      <w:r w:rsidRPr="679A97BA">
        <w:rPr>
          <w:b/>
          <w:bCs/>
        </w:rPr>
        <w:t>Function</w:t>
      </w:r>
      <w:r w:rsidRPr="679A97BA">
        <w:t xml:space="preserve">: </w:t>
      </w:r>
      <w:proofErr w:type="spellStart"/>
      <w:r w:rsidRPr="679A97BA">
        <w:t>build_</w:t>
      </w:r>
      <w:proofErr w:type="gramStart"/>
      <w:r w:rsidRPr="679A97BA">
        <w:t>questions</w:t>
      </w:r>
      <w:proofErr w:type="spellEnd"/>
      <w:r w:rsidRPr="679A97BA">
        <w:t>(</w:t>
      </w:r>
      <w:proofErr w:type="gramEnd"/>
      <w:r w:rsidRPr="679A97BA">
        <w:t>quiz: tuple)</w:t>
      </w:r>
    </w:p>
    <w:p w14:paraId="607AF46E" w14:textId="01B28523" w:rsidR="3CB82BC6" w:rsidRDefault="3CB82BC6" w:rsidP="679A97BA">
      <w:pPr>
        <w:pStyle w:val="ListParagraph"/>
        <w:numPr>
          <w:ilvl w:val="1"/>
          <w:numId w:val="4"/>
        </w:numPr>
      </w:pPr>
      <w:r w:rsidRPr="679A97BA">
        <w:rPr>
          <w:b/>
          <w:bCs/>
        </w:rPr>
        <w:t>Pre-condition</w:t>
      </w:r>
      <w:r w:rsidRPr="679A97BA">
        <w:t>: Requires valid quiz data retrieved from the database.</w:t>
      </w:r>
    </w:p>
    <w:p w14:paraId="3A6A41D2" w14:textId="30C63B7C" w:rsidR="3CB82BC6" w:rsidRDefault="3CB82BC6" w:rsidP="679A97BA">
      <w:pPr>
        <w:pStyle w:val="ListParagraph"/>
        <w:numPr>
          <w:ilvl w:val="1"/>
          <w:numId w:val="4"/>
        </w:numPr>
      </w:pPr>
      <w:r w:rsidRPr="679A97BA">
        <w:rPr>
          <w:b/>
          <w:bCs/>
        </w:rPr>
        <w:t>Post-condition</w:t>
      </w:r>
      <w:r w:rsidRPr="679A97BA">
        <w:t>: Ensures that the questions and their corresponding options are formatted into a user-readable structure.</w:t>
      </w:r>
    </w:p>
    <w:p w14:paraId="0228F870" w14:textId="3913A1A1" w:rsidR="3CB82BC6" w:rsidRDefault="3CB82BC6" w:rsidP="679A97BA">
      <w:pPr>
        <w:pStyle w:val="ListParagraph"/>
        <w:numPr>
          <w:ilvl w:val="1"/>
          <w:numId w:val="4"/>
        </w:numPr>
      </w:pPr>
      <w:r w:rsidRPr="679A97BA">
        <w:rPr>
          <w:b/>
          <w:bCs/>
        </w:rPr>
        <w:t>Collaborations</w:t>
      </w:r>
      <w:r w:rsidRPr="679A97BA">
        <w:t>:</w:t>
      </w:r>
    </w:p>
    <w:p w14:paraId="79ADB7E6" w14:textId="4B44CADE" w:rsidR="3CB82BC6" w:rsidRDefault="3CB82BC6" w:rsidP="679A97BA">
      <w:pPr>
        <w:pStyle w:val="ListParagraph"/>
        <w:numPr>
          <w:ilvl w:val="2"/>
          <w:numId w:val="4"/>
        </w:numPr>
      </w:pPr>
      <w:r w:rsidRPr="679A97BA">
        <w:t xml:space="preserve">This </w:t>
      </w:r>
      <w:r w:rsidR="12844869" w:rsidRPr="679A97BA">
        <w:t xml:space="preserve">function </w:t>
      </w:r>
      <w:r w:rsidRPr="679A97BA">
        <w:t xml:space="preserve">collaborates with </w:t>
      </w:r>
      <w:proofErr w:type="spellStart"/>
      <w:proofErr w:type="gramStart"/>
      <w:r w:rsidRPr="679A97BA">
        <w:t>QuizManager</w:t>
      </w:r>
      <w:proofErr w:type="spellEnd"/>
      <w:r w:rsidR="1C8FFE30" w:rsidRPr="679A97BA">
        <w:t>(</w:t>
      </w:r>
      <w:proofErr w:type="gramEnd"/>
      <w:r w:rsidR="1C8FFE30" w:rsidRPr="679A97BA">
        <w:t>2)</w:t>
      </w:r>
      <w:r w:rsidRPr="679A97BA">
        <w:t xml:space="preserve"> to render quiz details on the user interface.</w:t>
      </w:r>
    </w:p>
    <w:p w14:paraId="57980CDA" w14:textId="3D2C234A" w:rsidR="2FE68630" w:rsidRDefault="2FE68630" w:rsidP="679A97BA">
      <w:pPr>
        <w:pStyle w:val="Heading20"/>
      </w:pPr>
      <w:r>
        <w:t>Subsystem Descriptions (subsystem cards)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9198"/>
      </w:tblGrid>
      <w:tr w:rsidR="679A97BA" w14:paraId="148213AD" w14:textId="77777777" w:rsidTr="679A97BA">
        <w:trPr>
          <w:trHeight w:val="300"/>
        </w:trPr>
        <w:tc>
          <w:tcPr>
            <w:tcW w:w="9198" w:type="dxa"/>
          </w:tcPr>
          <w:p w14:paraId="6EE19E6D" w14:textId="3737F995" w:rsidR="679A97BA" w:rsidRDefault="679A97BA">
            <w:r w:rsidRPr="679A97BA">
              <w:rPr>
                <w:b/>
                <w:bCs/>
              </w:rPr>
              <w:t>Subsystem Name:</w:t>
            </w:r>
            <w:r>
              <w:t xml:space="preserve"> </w:t>
            </w:r>
            <w:r w:rsidR="4C340DC9">
              <w:t>Quiz Management Subsystem</w:t>
            </w:r>
          </w:p>
        </w:tc>
      </w:tr>
      <w:tr w:rsidR="679A97BA" w14:paraId="750FDD40" w14:textId="77777777" w:rsidTr="679A97BA">
        <w:trPr>
          <w:trHeight w:val="300"/>
        </w:trPr>
        <w:tc>
          <w:tcPr>
            <w:tcW w:w="9198" w:type="dxa"/>
          </w:tcPr>
          <w:p w14:paraId="68CF6BFC" w14:textId="413647FB" w:rsidR="679A97BA" w:rsidRDefault="679A97BA">
            <w:r w:rsidRPr="679A97BA">
              <w:rPr>
                <w:b/>
                <w:bCs/>
              </w:rPr>
              <w:t xml:space="preserve">Classes: </w:t>
            </w:r>
            <w:proofErr w:type="spellStart"/>
            <w:r w:rsidR="7BB644DA">
              <w:t>QuizManager</w:t>
            </w:r>
            <w:proofErr w:type="spellEnd"/>
            <w:r w:rsidR="7BB644DA">
              <w:t xml:space="preserve">, </w:t>
            </w:r>
            <w:proofErr w:type="spellStart"/>
            <w:r w:rsidR="7BB644DA">
              <w:t>QuizSubmissionManager</w:t>
            </w:r>
            <w:proofErr w:type="spellEnd"/>
            <w:r w:rsidR="7BB644DA">
              <w:t xml:space="preserve">, </w:t>
            </w:r>
            <w:proofErr w:type="spellStart"/>
            <w:r w:rsidR="7BB644DA">
              <w:t>QuizCreationManager</w:t>
            </w:r>
            <w:proofErr w:type="spellEnd"/>
          </w:p>
        </w:tc>
      </w:tr>
      <w:tr w:rsidR="679A97BA" w14:paraId="2D72FF4D" w14:textId="77777777" w:rsidTr="679A97BA">
        <w:trPr>
          <w:trHeight w:val="300"/>
        </w:trPr>
        <w:tc>
          <w:tcPr>
            <w:tcW w:w="9198" w:type="dxa"/>
          </w:tcPr>
          <w:p w14:paraId="234D3C35" w14:textId="75F39360" w:rsidR="679A97BA" w:rsidRDefault="679A97BA">
            <w:r w:rsidRPr="679A97BA">
              <w:rPr>
                <w:b/>
                <w:bCs/>
              </w:rPr>
              <w:t>Collaboration Graph:</w:t>
            </w:r>
          </w:p>
          <w:p w14:paraId="0D042CE2" w14:textId="3A6B16DC" w:rsidR="679A97BA" w:rsidRDefault="679A97BA" w:rsidP="679A97BA">
            <w:pPr>
              <w:jc w:val="center"/>
            </w:pPr>
            <w:r w:rsidRPr="679A97BA">
              <w:rPr>
                <w:b/>
                <w:bCs/>
              </w:rPr>
              <w:lastRenderedPageBreak/>
              <w:t xml:space="preserve"> </w:t>
            </w:r>
            <w:r w:rsidR="25EF5930">
              <w:rPr>
                <w:noProof/>
              </w:rPr>
              <w:drawing>
                <wp:inline distT="0" distB="0" distL="0" distR="0" wp14:anchorId="5C8ECF6D" wp14:editId="6A3ECAF6">
                  <wp:extent cx="4364650" cy="3504834"/>
                  <wp:effectExtent l="0" t="0" r="0" b="0"/>
                  <wp:docPr id="516289914" name="Picture 51628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64650" cy="3504834"/>
                          </a:xfrm>
                          <a:prstGeom prst="rect">
                            <a:avLst/>
                          </a:prstGeom>
                        </pic:spPr>
                      </pic:pic>
                    </a:graphicData>
                  </a:graphic>
                </wp:inline>
              </w:drawing>
            </w:r>
          </w:p>
        </w:tc>
      </w:tr>
      <w:tr w:rsidR="679A97BA" w14:paraId="42F0AE1D" w14:textId="77777777" w:rsidTr="679A97BA">
        <w:trPr>
          <w:trHeight w:val="300"/>
        </w:trPr>
        <w:tc>
          <w:tcPr>
            <w:tcW w:w="9198" w:type="dxa"/>
          </w:tcPr>
          <w:p w14:paraId="712BFD18" w14:textId="458C3364" w:rsidR="679A97BA" w:rsidRDefault="679A97BA" w:rsidP="679A97BA">
            <w:pPr>
              <w:spacing w:line="259" w:lineRule="auto"/>
              <w:rPr>
                <w:b/>
                <w:bCs/>
              </w:rPr>
            </w:pPr>
            <w:r w:rsidRPr="679A97BA">
              <w:rPr>
                <w:b/>
                <w:bCs/>
              </w:rPr>
              <w:lastRenderedPageBreak/>
              <w:t xml:space="preserve">Description: </w:t>
            </w:r>
            <w:r w:rsidR="5191A517" w:rsidRPr="679A97BA">
              <w:t xml:space="preserve">The Quiz Management Subsystem is a vital part of the </w:t>
            </w:r>
            <w:proofErr w:type="spellStart"/>
            <w:r w:rsidR="5191A517" w:rsidRPr="679A97BA">
              <w:t>MuscleMind</w:t>
            </w:r>
            <w:proofErr w:type="spellEnd"/>
            <w:r w:rsidR="5191A517" w:rsidRPr="679A97BA">
              <w:t xml:space="preserve"> system that is responsible for handling all operations related to quiz creation, submission, and management. It ensures that users can create custom quizzes, take quizzes, submit answers, and receive scores. The subsystem is designed to manage the flow of quiz-related data between the user interface and the database, ensuring a seamless experience for users. This subsystem consists of three main classes, each with distinct roles and responsibilities, and associated contract numbers that define their specific functions and interactions with other parts of the system.</w:t>
            </w:r>
          </w:p>
        </w:tc>
      </w:tr>
      <w:tr w:rsidR="679A97BA" w14:paraId="50F34BB3" w14:textId="77777777" w:rsidTr="679A97BA">
        <w:trPr>
          <w:trHeight w:val="300"/>
        </w:trPr>
        <w:tc>
          <w:tcPr>
            <w:tcW w:w="9198" w:type="dxa"/>
          </w:tcPr>
          <w:p w14:paraId="0FE42F34" w14:textId="76F6B792" w:rsidR="679A97BA" w:rsidRDefault="679A97BA" w:rsidP="679A97BA">
            <w:pPr>
              <w:rPr>
                <w:b/>
                <w:bCs/>
              </w:rPr>
            </w:pPr>
            <w:r w:rsidRPr="679A97BA">
              <w:rPr>
                <w:b/>
                <w:bCs/>
              </w:rPr>
              <w:t>Contracts:</w:t>
            </w:r>
          </w:p>
          <w:p w14:paraId="6D030795" w14:textId="0C4B152F" w:rsidR="4D5723A9" w:rsidRDefault="4D5723A9" w:rsidP="679A97BA">
            <w:pPr>
              <w:pStyle w:val="ListParagraph"/>
              <w:numPr>
                <w:ilvl w:val="0"/>
                <w:numId w:val="7"/>
              </w:numPr>
              <w:spacing w:before="240" w:after="240"/>
            </w:pPr>
            <w:proofErr w:type="spellStart"/>
            <w:r w:rsidRPr="679A97BA">
              <w:rPr>
                <w:b/>
                <w:bCs/>
              </w:rPr>
              <w:t>ManageQuizControl</w:t>
            </w:r>
            <w:proofErr w:type="spellEnd"/>
            <w:r w:rsidRPr="679A97BA">
              <w:rPr>
                <w:b/>
                <w:bCs/>
              </w:rPr>
              <w:t xml:space="preserve"> (</w:t>
            </w:r>
            <w:proofErr w:type="spellStart"/>
            <w:r w:rsidRPr="679A97BA">
              <w:rPr>
                <w:b/>
                <w:bCs/>
              </w:rPr>
              <w:t>QuizManager</w:t>
            </w:r>
            <w:proofErr w:type="spellEnd"/>
            <w:r w:rsidRPr="679A97BA">
              <w:rPr>
                <w:b/>
                <w:bCs/>
              </w:rPr>
              <w:t xml:space="preserve"> class)</w:t>
            </w:r>
            <w:r w:rsidRPr="679A97BA">
              <w:t>:</w:t>
            </w:r>
          </w:p>
          <w:p w14:paraId="7BB6FA17" w14:textId="4EBD3229" w:rsidR="4D5723A9" w:rsidRDefault="4D5723A9" w:rsidP="679A97BA">
            <w:pPr>
              <w:pStyle w:val="ListParagraph"/>
              <w:spacing w:before="240" w:after="240"/>
              <w:ind w:left="1080"/>
            </w:pPr>
            <w:r w:rsidRPr="679A97BA">
              <w:t xml:space="preserve">This contract is responsible for overseeing the entire quiz lifecycle, including the creation, retrieval, and submission of quizzes. The </w:t>
            </w:r>
            <w:proofErr w:type="spellStart"/>
            <w:r w:rsidRPr="679A97BA">
              <w:t>QuizManager</w:t>
            </w:r>
            <w:proofErr w:type="spellEnd"/>
            <w:r w:rsidRPr="679A97BA">
              <w:t xml:space="preserve"> coordinates between the </w:t>
            </w:r>
            <w:proofErr w:type="spellStart"/>
            <w:r w:rsidRPr="679A97BA">
              <w:t>QuizCreationManager</w:t>
            </w:r>
            <w:proofErr w:type="spellEnd"/>
            <w:r w:rsidRPr="679A97BA">
              <w:t xml:space="preserve">, </w:t>
            </w:r>
            <w:proofErr w:type="spellStart"/>
            <w:r w:rsidRPr="679A97BA">
              <w:t>QuizRetrievalManager</w:t>
            </w:r>
            <w:proofErr w:type="spellEnd"/>
            <w:r w:rsidRPr="679A97BA">
              <w:t xml:space="preserve">, and </w:t>
            </w:r>
            <w:proofErr w:type="spellStart"/>
            <w:r w:rsidRPr="679A97BA">
              <w:t>QuizSubmissionManager</w:t>
            </w:r>
            <w:proofErr w:type="spellEnd"/>
            <w:r w:rsidRPr="679A97BA">
              <w:t xml:space="preserve"> to ensure that all quiz-related activities are managed efficiently and seamlessly for the user.</w:t>
            </w:r>
          </w:p>
          <w:p w14:paraId="5F17C489" w14:textId="774DD7D4" w:rsidR="4D5723A9" w:rsidRDefault="4D5723A9" w:rsidP="679A97BA">
            <w:pPr>
              <w:pStyle w:val="ListParagraph"/>
              <w:numPr>
                <w:ilvl w:val="0"/>
                <w:numId w:val="7"/>
              </w:numPr>
              <w:spacing w:before="240" w:after="240"/>
            </w:pPr>
            <w:proofErr w:type="spellStart"/>
            <w:r w:rsidRPr="679A97BA">
              <w:rPr>
                <w:b/>
                <w:bCs/>
              </w:rPr>
              <w:t>ManageQuizSubmission</w:t>
            </w:r>
            <w:proofErr w:type="spellEnd"/>
            <w:r w:rsidRPr="679A97BA">
              <w:rPr>
                <w:b/>
                <w:bCs/>
              </w:rPr>
              <w:t xml:space="preserve"> (</w:t>
            </w:r>
            <w:proofErr w:type="spellStart"/>
            <w:r w:rsidRPr="679A97BA">
              <w:rPr>
                <w:b/>
                <w:bCs/>
              </w:rPr>
              <w:t>QuizSubmissionManager</w:t>
            </w:r>
            <w:proofErr w:type="spellEnd"/>
            <w:r w:rsidRPr="679A97BA">
              <w:rPr>
                <w:b/>
                <w:bCs/>
              </w:rPr>
              <w:t xml:space="preserve"> class)</w:t>
            </w:r>
            <w:r w:rsidRPr="679A97BA">
              <w:t>:</w:t>
            </w:r>
          </w:p>
          <w:p w14:paraId="45AD9EFE" w14:textId="648FDD6B" w:rsidR="4D5723A9" w:rsidRDefault="4D5723A9" w:rsidP="679A97BA">
            <w:pPr>
              <w:pStyle w:val="ListParagraph"/>
              <w:spacing w:before="240" w:after="240"/>
              <w:ind w:left="1080"/>
            </w:pPr>
            <w:r w:rsidRPr="679A97BA">
              <w:t xml:space="preserve">This contract handles all aspects of quiz submissions, including validating answers and calculating scores. It ensures that user responses are checked against correct answers and that the final scores are calculated accurately. Additionally, it applies penalties, such as exercise tasks, for incorrect answers during the quiz. The </w:t>
            </w:r>
            <w:proofErr w:type="spellStart"/>
            <w:r w:rsidRPr="679A97BA">
              <w:t>QuizSubmissionManager</w:t>
            </w:r>
            <w:proofErr w:type="spellEnd"/>
            <w:r w:rsidRPr="679A97BA">
              <w:t xml:space="preserve"> is responsible for managing these interactions and ensuring the results are stored properly.</w:t>
            </w:r>
          </w:p>
          <w:p w14:paraId="67DC6736" w14:textId="76E70CA8" w:rsidR="4D5723A9" w:rsidRDefault="4D5723A9" w:rsidP="679A97BA">
            <w:pPr>
              <w:pStyle w:val="ListParagraph"/>
              <w:numPr>
                <w:ilvl w:val="0"/>
                <w:numId w:val="7"/>
              </w:numPr>
              <w:spacing w:before="240" w:after="240"/>
            </w:pPr>
            <w:proofErr w:type="spellStart"/>
            <w:r w:rsidRPr="679A97BA">
              <w:rPr>
                <w:b/>
                <w:bCs/>
              </w:rPr>
              <w:t>ManageQuizCreation</w:t>
            </w:r>
            <w:proofErr w:type="spellEnd"/>
            <w:r w:rsidRPr="679A97BA">
              <w:rPr>
                <w:b/>
                <w:bCs/>
              </w:rPr>
              <w:t xml:space="preserve"> (</w:t>
            </w:r>
            <w:proofErr w:type="spellStart"/>
            <w:r w:rsidRPr="679A97BA">
              <w:rPr>
                <w:b/>
                <w:bCs/>
              </w:rPr>
              <w:t>QuizCreationManager</w:t>
            </w:r>
            <w:proofErr w:type="spellEnd"/>
            <w:r w:rsidRPr="679A97BA">
              <w:rPr>
                <w:b/>
                <w:bCs/>
              </w:rPr>
              <w:t xml:space="preserve"> class)</w:t>
            </w:r>
            <w:r w:rsidRPr="679A97BA">
              <w:t>:</w:t>
            </w:r>
          </w:p>
          <w:p w14:paraId="322F0413" w14:textId="44EFC942" w:rsidR="4D5723A9" w:rsidRDefault="4D5723A9" w:rsidP="679A97BA">
            <w:pPr>
              <w:pStyle w:val="ListParagraph"/>
              <w:spacing w:before="240" w:after="240"/>
              <w:ind w:left="1080"/>
            </w:pPr>
            <w:r w:rsidRPr="679A97BA">
              <w:t xml:space="preserve">This contract oversees the process of creating and validating quizzes. It ensures that users can input quiz questions, multiple-choice options, and other related data. The </w:t>
            </w:r>
            <w:proofErr w:type="spellStart"/>
            <w:r w:rsidRPr="679A97BA">
              <w:t>QuizCreationManager</w:t>
            </w:r>
            <w:proofErr w:type="spellEnd"/>
            <w:r w:rsidRPr="679A97BA">
              <w:t xml:space="preserve"> ensures that the quiz creation form is properly structured, that quizzes meet system requirements, and that they are stored correctly in the database.</w:t>
            </w:r>
          </w:p>
        </w:tc>
      </w:tr>
    </w:tbl>
    <w:p w14:paraId="1694E331" w14:textId="3F1EC3D3" w:rsidR="679A97BA" w:rsidRDefault="679A97BA" w:rsidP="679A97BA"/>
    <w:p w14:paraId="2338C54E" w14:textId="4891AD6A" w:rsidR="679A97BA" w:rsidRDefault="679A97BA" w:rsidP="679A97BA"/>
    <w:p w14:paraId="30A1B8E8" w14:textId="6CF2C761" w:rsidR="679A97BA" w:rsidRDefault="679A97BA" w:rsidP="679A97BA"/>
    <w:p w14:paraId="637F8778" w14:textId="521B2B5D" w:rsidR="7E0C7992" w:rsidRDefault="7E0C7992" w:rsidP="679A97BA">
      <w:pPr>
        <w:pStyle w:val="Heading20"/>
        <w:rPr>
          <w:szCs w:val="28"/>
        </w:rPr>
      </w:pPr>
      <w:r w:rsidRPr="679A97BA">
        <w:rPr>
          <w:szCs w:val="28"/>
        </w:rPr>
        <w:lastRenderedPageBreak/>
        <w:t xml:space="preserve">Class Description (CRC cards) </w:t>
      </w:r>
      <w:proofErr w:type="spellStart"/>
      <w:r w:rsidR="64DC2E74" w:rsidRPr="679A97BA">
        <w:rPr>
          <w:szCs w:val="28"/>
        </w:rPr>
        <w:t>Q</w:t>
      </w:r>
      <w:r w:rsidR="27B6120B" w:rsidRPr="679A97BA">
        <w:rPr>
          <w:szCs w:val="28"/>
        </w:rPr>
        <w:t>uizManager</w:t>
      </w:r>
      <w:proofErr w:type="spellEnd"/>
    </w:p>
    <w:tbl>
      <w:tblPr>
        <w:tblW w:w="0" w:type="auto"/>
        <w:tblLayout w:type="fixed"/>
        <w:tblLook w:val="00A0" w:firstRow="1" w:lastRow="0" w:firstColumn="1" w:lastColumn="0" w:noHBand="0" w:noVBand="0"/>
      </w:tblPr>
      <w:tblGrid>
        <w:gridCol w:w="4421"/>
        <w:gridCol w:w="4579"/>
      </w:tblGrid>
      <w:tr w:rsidR="679A97BA" w14:paraId="757FBC1A"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66B1F7" w14:textId="0266B6AC" w:rsidR="679A97BA" w:rsidRDefault="679A97BA" w:rsidP="679A97BA">
            <w:r w:rsidRPr="679A97BA">
              <w:rPr>
                <w:b/>
                <w:bCs/>
              </w:rPr>
              <w:t>Class Name:</w:t>
            </w:r>
            <w:r w:rsidRPr="679A97BA">
              <w:t xml:space="preserve"> </w:t>
            </w:r>
            <w:proofErr w:type="spellStart"/>
            <w:r w:rsidR="58CF1B79" w:rsidRPr="679A97BA">
              <w:t>QuizManager</w:t>
            </w:r>
            <w:proofErr w:type="spellEnd"/>
          </w:p>
        </w:tc>
      </w:tr>
      <w:tr w:rsidR="679A97BA" w14:paraId="166904AA"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2D3A27" w14:textId="6A27DA3A" w:rsidR="679A97BA" w:rsidRDefault="679A97BA" w:rsidP="679A97BA">
            <w:r w:rsidRPr="679A97BA">
              <w:rPr>
                <w:b/>
                <w:bCs/>
              </w:rPr>
              <w:t xml:space="preserve">Description: </w:t>
            </w:r>
            <w:r w:rsidR="14AC56E8" w:rsidRPr="679A97BA">
              <w:t xml:space="preserve">The </w:t>
            </w:r>
            <w:proofErr w:type="spellStart"/>
            <w:r w:rsidR="14AC56E8" w:rsidRPr="679A97BA">
              <w:t>QuizManager</w:t>
            </w:r>
            <w:proofErr w:type="spellEnd"/>
            <w:r w:rsidR="14AC56E8" w:rsidRPr="679A97BA">
              <w:t xml:space="preserve"> class serves as the main controller for managing quizzes within the system. It coordinates the creation, retrieval, and submission of quizzes, ensuring that the interactions between the user and the quiz-related processes are smooth and efficient.</w:t>
            </w:r>
          </w:p>
        </w:tc>
      </w:tr>
      <w:tr w:rsidR="679A97BA" w14:paraId="6BFD5C6A"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365FC4" w14:textId="22034596" w:rsidR="679A97BA" w:rsidRDefault="679A97BA" w:rsidP="679A97BA">
            <w:r w:rsidRPr="679A97BA">
              <w:rPr>
                <w:b/>
                <w:bCs/>
              </w:rPr>
              <w:t xml:space="preserve">Super classes: </w:t>
            </w:r>
            <w:r w:rsidRPr="679A97BA">
              <w:t>None</w:t>
            </w:r>
          </w:p>
        </w:tc>
      </w:tr>
      <w:tr w:rsidR="679A97BA" w14:paraId="0750EE5A" w14:textId="77777777" w:rsidTr="679A97BA">
        <w:trPr>
          <w:trHeight w:val="300"/>
        </w:trPr>
        <w:tc>
          <w:tcPr>
            <w:tcW w:w="44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56A4BA" w14:textId="5D177C1E" w:rsidR="679A97BA" w:rsidRDefault="679A97BA" w:rsidP="679A97BA">
            <w:r w:rsidRPr="679A97BA">
              <w:rPr>
                <w:b/>
                <w:bCs/>
              </w:rPr>
              <w:t>Contracts:</w:t>
            </w:r>
          </w:p>
          <w:p w14:paraId="41474EE8" w14:textId="3BB88BFB" w:rsidR="679A97BA" w:rsidRDefault="679A97BA" w:rsidP="679A97BA">
            <w:r w:rsidRPr="679A97BA">
              <w:rPr>
                <w:b/>
                <w:bCs/>
              </w:rPr>
              <w:t xml:space="preserve">Contract </w:t>
            </w:r>
            <w:r w:rsidR="32A8F6F5" w:rsidRPr="679A97BA">
              <w:rPr>
                <w:b/>
                <w:bCs/>
              </w:rPr>
              <w:t>4</w:t>
            </w:r>
            <w:r w:rsidRPr="679A97BA">
              <w:rPr>
                <w:b/>
                <w:bCs/>
              </w:rPr>
              <w:t xml:space="preserve">: </w:t>
            </w:r>
            <w:proofErr w:type="spellStart"/>
            <w:r w:rsidRPr="679A97BA">
              <w:t>M</w:t>
            </w:r>
            <w:r w:rsidR="03BD1E73" w:rsidRPr="679A97BA">
              <w:t>anageQuizControl</w:t>
            </w:r>
            <w:proofErr w:type="spellEnd"/>
          </w:p>
          <w:p w14:paraId="212B71D7" w14:textId="681FE7CD" w:rsidR="679A97BA" w:rsidRDefault="679A97BA" w:rsidP="679A97BA">
            <w:r w:rsidRPr="679A97BA">
              <w:rPr>
                <w:b/>
                <w:bCs/>
              </w:rPr>
              <w:t xml:space="preserve">Description: </w:t>
            </w:r>
            <w:r w:rsidR="6366E937" w:rsidRPr="679A97BA">
              <w:t>This contract defines the core responsibilities for managing the quiz lifecycle, from creation to submission and scoring.</w:t>
            </w:r>
          </w:p>
          <w:p w14:paraId="3EB4CB7F" w14:textId="4BEEC410" w:rsidR="679A97BA" w:rsidRDefault="679A97BA" w:rsidP="679A97BA">
            <w:pPr>
              <w:rPr>
                <w:b/>
                <w:bCs/>
              </w:rPr>
            </w:pPr>
            <w:r w:rsidRPr="679A97BA">
              <w:t xml:space="preserve">- </w:t>
            </w:r>
            <w:r w:rsidR="149AD524" w:rsidRPr="679A97BA">
              <w:t>Handles quiz creation and storag</w:t>
            </w:r>
            <w:r w:rsidR="0353164D" w:rsidRPr="679A97BA">
              <w:t>e</w:t>
            </w:r>
          </w:p>
          <w:p w14:paraId="317FA05E" w14:textId="1E370D88" w:rsidR="0353164D" w:rsidRDefault="0353164D" w:rsidP="679A97BA">
            <w:pPr>
              <w:rPr>
                <w:b/>
                <w:bCs/>
              </w:rPr>
            </w:pPr>
            <w:r w:rsidRPr="679A97BA">
              <w:t xml:space="preserve">- Manages the submission and </w:t>
            </w:r>
            <w:proofErr w:type="spellStart"/>
            <w:r w:rsidRPr="679A97BA">
              <w:t>validatino</w:t>
            </w:r>
            <w:proofErr w:type="spellEnd"/>
            <w:r w:rsidRPr="679A97BA">
              <w:t xml:space="preserve"> of quiz answers</w:t>
            </w:r>
            <w:r w:rsidRPr="679A97BA">
              <w:rPr>
                <w:b/>
                <w:bCs/>
              </w:rPr>
              <w:t xml:space="preserve"> </w:t>
            </w:r>
          </w:p>
          <w:p w14:paraId="45BC173F" w14:textId="7570F582" w:rsidR="0353164D" w:rsidRDefault="0353164D" w:rsidP="679A97BA">
            <w:r w:rsidRPr="679A97BA">
              <w:t>- Coordinates the retrieval of quiz data for display to users</w:t>
            </w:r>
          </w:p>
          <w:p w14:paraId="00F1EF2C" w14:textId="721EF56E" w:rsidR="679A97BA" w:rsidRDefault="679A97BA" w:rsidP="679A97BA">
            <w:r w:rsidRPr="679A97BA">
              <w:rPr>
                <w:b/>
                <w:bCs/>
              </w:rPr>
              <w:t>Private Responsibilities:</w:t>
            </w:r>
          </w:p>
          <w:p w14:paraId="12AE46D0" w14:textId="7268D766" w:rsidR="679A97BA" w:rsidRDefault="679A97BA" w:rsidP="679A97BA">
            <w:r w:rsidRPr="679A97BA">
              <w:t xml:space="preserve">- </w:t>
            </w:r>
            <w:r w:rsidR="6517BAD9" w:rsidRPr="679A97BA">
              <w:t>Ensure proper quiz creation and submission</w:t>
            </w:r>
          </w:p>
          <w:p w14:paraId="6C65CDC7" w14:textId="08F91183" w:rsidR="6517BAD9" w:rsidRDefault="6517BAD9" w:rsidP="679A97BA">
            <w:r w:rsidRPr="679A97BA">
              <w:t>- Validate quiz answers and provide scores.</w:t>
            </w:r>
          </w:p>
        </w:tc>
        <w:tc>
          <w:tcPr>
            <w:tcW w:w="4579"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9637E64" w14:textId="738C37D5" w:rsidR="679A97BA" w:rsidRDefault="679A97BA" w:rsidP="679A97BA">
            <w:r w:rsidRPr="679A97BA">
              <w:rPr>
                <w:b/>
                <w:bCs/>
              </w:rPr>
              <w:t xml:space="preserve"> </w:t>
            </w:r>
          </w:p>
          <w:p w14:paraId="07A3DC63" w14:textId="6C9336FC" w:rsidR="679A97BA" w:rsidRDefault="679A97BA" w:rsidP="679A97BA">
            <w:r w:rsidRPr="679A97BA">
              <w:rPr>
                <w:b/>
                <w:bCs/>
              </w:rPr>
              <w:t>Collaborations:</w:t>
            </w:r>
          </w:p>
          <w:p w14:paraId="5B529EA0" w14:textId="3B894ED6" w:rsidR="368F7B34" w:rsidRDefault="368F7B34" w:rsidP="679A97BA">
            <w:pPr>
              <w:spacing w:line="259" w:lineRule="auto"/>
            </w:pPr>
            <w:proofErr w:type="spellStart"/>
            <w:proofErr w:type="gramStart"/>
            <w:r w:rsidRPr="679A97BA">
              <w:t>QuizSubmissionManager</w:t>
            </w:r>
            <w:proofErr w:type="spellEnd"/>
            <w:r w:rsidRPr="679A97BA">
              <w:t>(</w:t>
            </w:r>
            <w:proofErr w:type="gramEnd"/>
            <w:r w:rsidRPr="679A97BA">
              <w:t>5)</w:t>
            </w:r>
          </w:p>
          <w:p w14:paraId="02528E0A" w14:textId="23E9BF4A" w:rsidR="3B01889E" w:rsidRDefault="3B01889E" w:rsidP="679A97BA">
            <w:pPr>
              <w:spacing w:line="259" w:lineRule="auto"/>
            </w:pPr>
            <w:proofErr w:type="spellStart"/>
            <w:proofErr w:type="gramStart"/>
            <w:r w:rsidRPr="679A97BA">
              <w:t>QuizCreationManager</w:t>
            </w:r>
            <w:proofErr w:type="spellEnd"/>
            <w:r w:rsidRPr="679A97BA">
              <w:t>(</w:t>
            </w:r>
            <w:proofErr w:type="gramEnd"/>
            <w:r w:rsidRPr="679A97BA">
              <w:t>6)</w:t>
            </w:r>
          </w:p>
        </w:tc>
      </w:tr>
      <w:tr w:rsidR="679A97BA" w14:paraId="22D84779"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91580D" w14:textId="5F8E60ED" w:rsidR="679A97BA" w:rsidRDefault="679A97BA" w:rsidP="679A97BA">
            <w:r w:rsidRPr="679A97BA">
              <w:rPr>
                <w:b/>
                <w:bCs/>
              </w:rPr>
              <w:t>Comments:</w:t>
            </w:r>
          </w:p>
          <w:p w14:paraId="179540DC" w14:textId="0B5C06B3" w:rsidR="1FFEBEDE" w:rsidRDefault="1FFEBEDE" w:rsidP="679A97BA">
            <w:r w:rsidRPr="679A97BA">
              <w:t xml:space="preserve">The </w:t>
            </w:r>
            <w:proofErr w:type="spellStart"/>
            <w:r w:rsidRPr="679A97BA">
              <w:t>QuizManager</w:t>
            </w:r>
            <w:proofErr w:type="spellEnd"/>
            <w:r w:rsidRPr="679A97BA">
              <w:t xml:space="preserve"> acts as a key coordinator for all quiz-related activities. This class not only manages the lifecycles of quizzes but also ensures the data flows correctly between different subsystems and classes, such as retrieving quiz data from the database or managing user submissions.</w:t>
            </w:r>
          </w:p>
        </w:tc>
      </w:tr>
    </w:tbl>
    <w:p w14:paraId="385C4C82" w14:textId="149B3F74" w:rsidR="679A97BA" w:rsidRDefault="679A97BA" w:rsidP="679A97BA"/>
    <w:p w14:paraId="5BBF3D16" w14:textId="3F978EA2" w:rsidR="5821F275" w:rsidRDefault="5821F275" w:rsidP="679A97BA">
      <w:pPr>
        <w:pStyle w:val="Heading3"/>
        <w:spacing w:before="0" w:after="281"/>
        <w:rPr>
          <w:bCs/>
          <w:sz w:val="20"/>
        </w:rPr>
      </w:pPr>
      <w:r w:rsidRPr="679A97BA">
        <w:rPr>
          <w:bCs/>
          <w:sz w:val="20"/>
        </w:rPr>
        <w:t xml:space="preserve">Contract #4: </w:t>
      </w:r>
      <w:proofErr w:type="spellStart"/>
      <w:r w:rsidRPr="679A97BA">
        <w:rPr>
          <w:bCs/>
          <w:sz w:val="20"/>
        </w:rPr>
        <w:t>ManageQuizControl</w:t>
      </w:r>
      <w:proofErr w:type="spellEnd"/>
    </w:p>
    <w:p w14:paraId="04D641C5" w14:textId="2D45392F" w:rsidR="5821F275" w:rsidRDefault="5821F275" w:rsidP="679A97BA">
      <w:pPr>
        <w:spacing w:before="240" w:after="240"/>
      </w:pPr>
      <w:r w:rsidRPr="679A97BA">
        <w:rPr>
          <w:b/>
          <w:bCs/>
        </w:rPr>
        <w:t>Description</w:t>
      </w:r>
      <w:r w:rsidRPr="679A97BA">
        <w:t>: This contract defines the responsibilities for managing the overall quiz lifecycle, from quiz creation to submission and scoring. It serves as a controller by delegating tasks to specific managers and ensuring the flow of the quiz-related processes.</w:t>
      </w:r>
    </w:p>
    <w:p w14:paraId="44BDAD0C" w14:textId="73024998" w:rsidR="5821F275" w:rsidRDefault="5821F275" w:rsidP="679A97BA">
      <w:pPr>
        <w:pStyle w:val="ListParagraph"/>
        <w:numPr>
          <w:ilvl w:val="0"/>
          <w:numId w:val="3"/>
        </w:numPr>
        <w:spacing w:before="240" w:after="240"/>
        <w:rPr>
          <w:b/>
          <w:bCs/>
        </w:rPr>
      </w:pPr>
      <w:r w:rsidRPr="679A97BA">
        <w:rPr>
          <w:b/>
          <w:bCs/>
        </w:rPr>
        <w:t>Handles quiz creation and storage</w:t>
      </w:r>
    </w:p>
    <w:p w14:paraId="0EBEA712" w14:textId="2EE2E490" w:rsidR="5821F275" w:rsidRDefault="5821F275" w:rsidP="679A97BA">
      <w:pPr>
        <w:pStyle w:val="ListParagraph"/>
        <w:numPr>
          <w:ilvl w:val="1"/>
          <w:numId w:val="3"/>
        </w:numPr>
      </w:pPr>
      <w:r w:rsidRPr="679A97BA">
        <w:rPr>
          <w:b/>
          <w:bCs/>
        </w:rPr>
        <w:t>Function</w:t>
      </w:r>
      <w:r w:rsidRPr="679A97BA">
        <w:t xml:space="preserve">: </w:t>
      </w:r>
      <w:proofErr w:type="spellStart"/>
      <w:r w:rsidRPr="679A97BA">
        <w:t>create_</w:t>
      </w:r>
      <w:proofErr w:type="gramStart"/>
      <w:r w:rsidRPr="679A97BA">
        <w:t>quiz</w:t>
      </w:r>
      <w:proofErr w:type="spellEnd"/>
      <w:r w:rsidRPr="679A97BA">
        <w:t>(</w:t>
      </w:r>
      <w:proofErr w:type="gramEnd"/>
      <w:r w:rsidRPr="679A97BA">
        <w:t>)</w:t>
      </w:r>
    </w:p>
    <w:p w14:paraId="72A6E5AF" w14:textId="03DACAC4" w:rsidR="5821F275" w:rsidRDefault="5821F275" w:rsidP="679A97BA">
      <w:pPr>
        <w:pStyle w:val="ListParagraph"/>
        <w:numPr>
          <w:ilvl w:val="1"/>
          <w:numId w:val="3"/>
        </w:numPr>
      </w:pPr>
      <w:r w:rsidRPr="679A97BA">
        <w:rPr>
          <w:b/>
          <w:bCs/>
        </w:rPr>
        <w:t>Pre-condition</w:t>
      </w:r>
      <w:r w:rsidRPr="679A97BA">
        <w:t xml:space="preserve">: Requires </w:t>
      </w:r>
      <w:proofErr w:type="spellStart"/>
      <w:r w:rsidRPr="679A97BA">
        <w:t>QuizCreationManager</w:t>
      </w:r>
      <w:proofErr w:type="spellEnd"/>
      <w:r w:rsidRPr="679A97BA">
        <w:t xml:space="preserve"> to be initialized and active.</w:t>
      </w:r>
    </w:p>
    <w:p w14:paraId="2F6BFED3" w14:textId="2EA8F36C" w:rsidR="5821F275" w:rsidRDefault="5821F275" w:rsidP="679A97BA">
      <w:pPr>
        <w:pStyle w:val="ListParagraph"/>
        <w:numPr>
          <w:ilvl w:val="1"/>
          <w:numId w:val="3"/>
        </w:numPr>
      </w:pPr>
      <w:r w:rsidRPr="679A97BA">
        <w:rPr>
          <w:b/>
          <w:bCs/>
        </w:rPr>
        <w:t>Post-condition</w:t>
      </w:r>
      <w:r w:rsidRPr="679A97BA">
        <w:t xml:space="preserve">: Ensures that the quiz creation process is delegated to </w:t>
      </w:r>
      <w:proofErr w:type="spellStart"/>
      <w:r w:rsidRPr="679A97BA">
        <w:t>QuizCreationManager</w:t>
      </w:r>
      <w:proofErr w:type="spellEnd"/>
      <w:r w:rsidRPr="679A97BA">
        <w:t>, and that the quiz is created and stored properly.</w:t>
      </w:r>
    </w:p>
    <w:p w14:paraId="1A25556E" w14:textId="0B3AAD44" w:rsidR="5821F275" w:rsidRDefault="5821F275" w:rsidP="679A97BA">
      <w:pPr>
        <w:pStyle w:val="ListParagraph"/>
        <w:numPr>
          <w:ilvl w:val="1"/>
          <w:numId w:val="3"/>
        </w:numPr>
      </w:pPr>
      <w:r w:rsidRPr="679A97BA">
        <w:rPr>
          <w:b/>
          <w:bCs/>
        </w:rPr>
        <w:t>Collaborations</w:t>
      </w:r>
      <w:r w:rsidRPr="679A97BA">
        <w:t xml:space="preserve">: This function collaborates with </w:t>
      </w:r>
      <w:proofErr w:type="spellStart"/>
      <w:r w:rsidRPr="679A97BA">
        <w:t>QuizCreationManager</w:t>
      </w:r>
      <w:proofErr w:type="spellEnd"/>
      <w:r w:rsidRPr="679A97BA">
        <w:t xml:space="preserve"> to handle the input and storage of new quizzes.</w:t>
      </w:r>
    </w:p>
    <w:p w14:paraId="3FA20549" w14:textId="09ACFD00" w:rsidR="5821F275" w:rsidRDefault="5821F275" w:rsidP="679A97BA">
      <w:pPr>
        <w:pStyle w:val="ListParagraph"/>
        <w:numPr>
          <w:ilvl w:val="0"/>
          <w:numId w:val="3"/>
        </w:numPr>
        <w:spacing w:before="240" w:after="240"/>
        <w:rPr>
          <w:b/>
          <w:bCs/>
        </w:rPr>
      </w:pPr>
      <w:r w:rsidRPr="679A97BA">
        <w:rPr>
          <w:b/>
          <w:bCs/>
        </w:rPr>
        <w:t>Manages the submission and validation of quiz answers</w:t>
      </w:r>
    </w:p>
    <w:p w14:paraId="27D7C78B" w14:textId="56718EC1" w:rsidR="5821F275" w:rsidRDefault="5821F275" w:rsidP="679A97BA">
      <w:pPr>
        <w:pStyle w:val="ListParagraph"/>
        <w:numPr>
          <w:ilvl w:val="1"/>
          <w:numId w:val="3"/>
        </w:numPr>
      </w:pPr>
      <w:r w:rsidRPr="679A97BA">
        <w:rPr>
          <w:b/>
          <w:bCs/>
        </w:rPr>
        <w:t>Function</w:t>
      </w:r>
      <w:r w:rsidRPr="679A97BA">
        <w:t xml:space="preserve">: </w:t>
      </w:r>
      <w:proofErr w:type="spellStart"/>
      <w:r w:rsidRPr="679A97BA">
        <w:t>submit_quiz_</w:t>
      </w:r>
      <w:proofErr w:type="gramStart"/>
      <w:r w:rsidRPr="679A97BA">
        <w:t>answer</w:t>
      </w:r>
      <w:proofErr w:type="spellEnd"/>
      <w:r w:rsidRPr="679A97BA">
        <w:t>(</w:t>
      </w:r>
      <w:proofErr w:type="spellStart"/>
      <w:proofErr w:type="gramEnd"/>
      <w:r w:rsidRPr="679A97BA">
        <w:t>quiz_id</w:t>
      </w:r>
      <w:proofErr w:type="spellEnd"/>
      <w:r w:rsidRPr="679A97BA">
        <w:t xml:space="preserve">: int, </w:t>
      </w:r>
      <w:proofErr w:type="spellStart"/>
      <w:r w:rsidRPr="679A97BA">
        <w:t>question_num</w:t>
      </w:r>
      <w:proofErr w:type="spellEnd"/>
      <w:r w:rsidRPr="679A97BA">
        <w:t>: int)</w:t>
      </w:r>
    </w:p>
    <w:p w14:paraId="587410E0" w14:textId="20933988" w:rsidR="5821F275" w:rsidRDefault="5821F275" w:rsidP="679A97BA">
      <w:pPr>
        <w:pStyle w:val="ListParagraph"/>
        <w:numPr>
          <w:ilvl w:val="1"/>
          <w:numId w:val="3"/>
        </w:numPr>
      </w:pPr>
      <w:r w:rsidRPr="679A97BA">
        <w:rPr>
          <w:b/>
          <w:bCs/>
        </w:rPr>
        <w:t>Pre-condition</w:t>
      </w:r>
      <w:r w:rsidRPr="679A97BA">
        <w:t xml:space="preserve">: Requires a valid </w:t>
      </w:r>
      <w:proofErr w:type="spellStart"/>
      <w:r w:rsidRPr="679A97BA">
        <w:t>quiz_id</w:t>
      </w:r>
      <w:proofErr w:type="spellEnd"/>
      <w:r w:rsidRPr="679A97BA">
        <w:t xml:space="preserve"> and </w:t>
      </w:r>
      <w:proofErr w:type="spellStart"/>
      <w:r w:rsidRPr="679A97BA">
        <w:t>question_num</w:t>
      </w:r>
      <w:proofErr w:type="spellEnd"/>
      <w:r w:rsidRPr="679A97BA">
        <w:t xml:space="preserve">, along with an active </w:t>
      </w:r>
      <w:proofErr w:type="spellStart"/>
      <w:r w:rsidRPr="679A97BA">
        <w:t>QuizSubmissionManager</w:t>
      </w:r>
      <w:proofErr w:type="spellEnd"/>
      <w:r w:rsidRPr="679A97BA">
        <w:t>.</w:t>
      </w:r>
    </w:p>
    <w:p w14:paraId="354E5FCF" w14:textId="2AFC66D4" w:rsidR="5821F275" w:rsidRDefault="5821F275" w:rsidP="679A97BA">
      <w:pPr>
        <w:pStyle w:val="ListParagraph"/>
        <w:numPr>
          <w:ilvl w:val="1"/>
          <w:numId w:val="3"/>
        </w:numPr>
      </w:pPr>
      <w:r w:rsidRPr="679A97BA">
        <w:rPr>
          <w:b/>
          <w:bCs/>
        </w:rPr>
        <w:t>Post-condition</w:t>
      </w:r>
      <w:r w:rsidRPr="679A97BA">
        <w:t>: Ensures that the answer is submitted for validation, and the quiz process continues to the next question or the final score.</w:t>
      </w:r>
    </w:p>
    <w:p w14:paraId="029DAD4A" w14:textId="3A45710C" w:rsidR="5821F275" w:rsidRDefault="5821F275" w:rsidP="679A97BA">
      <w:pPr>
        <w:pStyle w:val="ListParagraph"/>
        <w:numPr>
          <w:ilvl w:val="1"/>
          <w:numId w:val="3"/>
        </w:numPr>
      </w:pPr>
      <w:r w:rsidRPr="679A97BA">
        <w:rPr>
          <w:b/>
          <w:bCs/>
        </w:rPr>
        <w:t>Collaborations</w:t>
      </w:r>
      <w:r w:rsidRPr="679A97BA">
        <w:t xml:space="preserve">: This function collaborates with </w:t>
      </w:r>
      <w:proofErr w:type="spellStart"/>
      <w:r w:rsidRPr="679A97BA">
        <w:t>QuizSubmissionManager</w:t>
      </w:r>
      <w:proofErr w:type="spellEnd"/>
      <w:r w:rsidRPr="679A97BA">
        <w:t xml:space="preserve"> to handle answer submissions and validations.</w:t>
      </w:r>
    </w:p>
    <w:p w14:paraId="4B76BA33" w14:textId="24024E39" w:rsidR="5821F275" w:rsidRDefault="5821F275" w:rsidP="679A97BA">
      <w:pPr>
        <w:pStyle w:val="ListParagraph"/>
        <w:numPr>
          <w:ilvl w:val="0"/>
          <w:numId w:val="3"/>
        </w:numPr>
        <w:spacing w:before="240" w:after="240"/>
        <w:rPr>
          <w:b/>
          <w:bCs/>
        </w:rPr>
      </w:pPr>
      <w:r w:rsidRPr="679A97BA">
        <w:rPr>
          <w:b/>
          <w:bCs/>
        </w:rPr>
        <w:t>Coordinates the retrieval of quiz data for display to users</w:t>
      </w:r>
    </w:p>
    <w:p w14:paraId="7677ABF5" w14:textId="6D63D338" w:rsidR="5821F275" w:rsidRDefault="5821F275" w:rsidP="679A97BA">
      <w:pPr>
        <w:pStyle w:val="ListParagraph"/>
        <w:numPr>
          <w:ilvl w:val="1"/>
          <w:numId w:val="3"/>
        </w:numPr>
      </w:pPr>
      <w:r w:rsidRPr="679A97BA">
        <w:rPr>
          <w:b/>
          <w:bCs/>
        </w:rPr>
        <w:t>Function</w:t>
      </w:r>
      <w:r w:rsidRPr="679A97BA">
        <w:t xml:space="preserve">: </w:t>
      </w:r>
      <w:proofErr w:type="spellStart"/>
      <w:r w:rsidRPr="679A97BA">
        <w:t>get_user_</w:t>
      </w:r>
      <w:proofErr w:type="gramStart"/>
      <w:r w:rsidRPr="679A97BA">
        <w:t>quizzes</w:t>
      </w:r>
      <w:proofErr w:type="spellEnd"/>
      <w:r w:rsidRPr="679A97BA">
        <w:t>(</w:t>
      </w:r>
      <w:proofErr w:type="spellStart"/>
      <w:proofErr w:type="gramEnd"/>
      <w:r w:rsidRPr="679A97BA">
        <w:t>user_email</w:t>
      </w:r>
      <w:proofErr w:type="spellEnd"/>
      <w:r w:rsidRPr="679A97BA">
        <w:t xml:space="preserve">: str), </w:t>
      </w:r>
      <w:proofErr w:type="spellStart"/>
      <w:r w:rsidRPr="679A97BA">
        <w:t>quiz_detail</w:t>
      </w:r>
      <w:proofErr w:type="spellEnd"/>
      <w:r w:rsidRPr="679A97BA">
        <w:t>(</w:t>
      </w:r>
      <w:proofErr w:type="spellStart"/>
      <w:r w:rsidRPr="679A97BA">
        <w:t>quiz_id</w:t>
      </w:r>
      <w:proofErr w:type="spellEnd"/>
      <w:r w:rsidRPr="679A97BA">
        <w:t>: int)</w:t>
      </w:r>
    </w:p>
    <w:p w14:paraId="6CF2D5A0" w14:textId="3AAC5F69" w:rsidR="5821F275" w:rsidRDefault="5821F275" w:rsidP="679A97BA">
      <w:pPr>
        <w:pStyle w:val="ListParagraph"/>
        <w:numPr>
          <w:ilvl w:val="1"/>
          <w:numId w:val="3"/>
        </w:numPr>
      </w:pPr>
      <w:r w:rsidRPr="679A97BA">
        <w:rPr>
          <w:b/>
          <w:bCs/>
        </w:rPr>
        <w:t>Pre-condition</w:t>
      </w:r>
      <w:r w:rsidRPr="679A97BA">
        <w:t xml:space="preserve">: Requires a valid </w:t>
      </w:r>
      <w:proofErr w:type="spellStart"/>
      <w:r w:rsidRPr="679A97BA">
        <w:t>user_email</w:t>
      </w:r>
      <w:proofErr w:type="spellEnd"/>
      <w:r w:rsidRPr="679A97BA">
        <w:t xml:space="preserve"> or </w:t>
      </w:r>
      <w:proofErr w:type="spellStart"/>
      <w:r w:rsidRPr="679A97BA">
        <w:t>quiz_id</w:t>
      </w:r>
      <w:proofErr w:type="spellEnd"/>
      <w:r w:rsidRPr="679A97BA">
        <w:t xml:space="preserve">, and the </w:t>
      </w:r>
      <w:proofErr w:type="spellStart"/>
      <w:r w:rsidRPr="679A97BA">
        <w:t>QuizRetrievalManager</w:t>
      </w:r>
      <w:proofErr w:type="spellEnd"/>
      <w:r w:rsidRPr="679A97BA">
        <w:t xml:space="preserve"> must be initialized.</w:t>
      </w:r>
    </w:p>
    <w:p w14:paraId="62929A0C" w14:textId="131070AF" w:rsidR="5821F275" w:rsidRDefault="5821F275" w:rsidP="679A97BA">
      <w:pPr>
        <w:pStyle w:val="ListParagraph"/>
        <w:numPr>
          <w:ilvl w:val="1"/>
          <w:numId w:val="3"/>
        </w:numPr>
      </w:pPr>
      <w:r w:rsidRPr="679A97BA">
        <w:rPr>
          <w:b/>
          <w:bCs/>
        </w:rPr>
        <w:t>Post-condition</w:t>
      </w:r>
      <w:r w:rsidRPr="679A97BA">
        <w:t>: Ensures that the correct quiz data is retrieved and presented to the user, either in a list format or detailed view.</w:t>
      </w:r>
    </w:p>
    <w:p w14:paraId="04187AEE" w14:textId="7AAE14AF" w:rsidR="5821F275" w:rsidRDefault="5821F275" w:rsidP="679A97BA">
      <w:pPr>
        <w:pStyle w:val="ListParagraph"/>
        <w:numPr>
          <w:ilvl w:val="1"/>
          <w:numId w:val="3"/>
        </w:numPr>
      </w:pPr>
      <w:r w:rsidRPr="679A97BA">
        <w:rPr>
          <w:b/>
          <w:bCs/>
        </w:rPr>
        <w:t>Collaborations</w:t>
      </w:r>
      <w:r w:rsidRPr="679A97BA">
        <w:t xml:space="preserve">: These functions collaborate with </w:t>
      </w:r>
      <w:proofErr w:type="spellStart"/>
      <w:r w:rsidRPr="679A97BA">
        <w:t>QuizRetrievalManager</w:t>
      </w:r>
      <w:proofErr w:type="spellEnd"/>
      <w:r w:rsidRPr="679A97BA">
        <w:t xml:space="preserve"> to retrieve quizzes and display quiz details to the user.</w:t>
      </w:r>
    </w:p>
    <w:p w14:paraId="258347D0" w14:textId="2BB14EE7" w:rsidR="679A97BA" w:rsidRDefault="679A97BA" w:rsidP="679A97BA"/>
    <w:p w14:paraId="26152FA1" w14:textId="1E7E0ED0" w:rsidR="679A97BA" w:rsidRDefault="679A97BA" w:rsidP="679A97BA"/>
    <w:p w14:paraId="534563C8" w14:textId="7F1DCBD1" w:rsidR="679A97BA" w:rsidRDefault="679A97BA" w:rsidP="679A97BA"/>
    <w:p w14:paraId="0BB61F80" w14:textId="6651E0A8" w:rsidR="679A97BA" w:rsidRDefault="679A97BA" w:rsidP="679A97BA"/>
    <w:p w14:paraId="51439559" w14:textId="52AEC8D1" w:rsidR="679A97BA" w:rsidRDefault="679A97BA" w:rsidP="679A97BA"/>
    <w:p w14:paraId="0F76425E" w14:textId="3FD2E84C" w:rsidR="679A97BA" w:rsidRDefault="679A97BA" w:rsidP="679A97BA"/>
    <w:p w14:paraId="1AA53230" w14:textId="0A5025BC" w:rsidR="679A97BA" w:rsidRDefault="679A97BA" w:rsidP="679A97BA"/>
    <w:p w14:paraId="5B68C3A4" w14:textId="0E54F999" w:rsidR="679A97BA" w:rsidRDefault="679A97BA" w:rsidP="679A97BA"/>
    <w:p w14:paraId="3BB18E04" w14:textId="4E997CA5" w:rsidR="679A97BA" w:rsidRDefault="679A97BA" w:rsidP="679A97BA"/>
    <w:p w14:paraId="1CBB3551" w14:textId="07F8845B" w:rsidR="679A97BA" w:rsidRDefault="679A97BA" w:rsidP="679A97BA"/>
    <w:p w14:paraId="3EEA11A9" w14:textId="144698BC" w:rsidR="679A97BA" w:rsidRDefault="679A97BA" w:rsidP="679A97BA"/>
    <w:p w14:paraId="5DE012F5" w14:textId="486287BA" w:rsidR="679A97BA" w:rsidRDefault="679A97BA" w:rsidP="679A97BA"/>
    <w:p w14:paraId="3B0BCF5F" w14:textId="3370D4DB" w:rsidR="679A97BA" w:rsidRDefault="679A97BA" w:rsidP="679A97BA"/>
    <w:p w14:paraId="24D4A343" w14:textId="1A1E34FB" w:rsidR="679A97BA" w:rsidRDefault="679A97BA" w:rsidP="679A97BA"/>
    <w:p w14:paraId="70414A5C" w14:textId="7CAF8C13" w:rsidR="679A97BA" w:rsidRDefault="679A97BA" w:rsidP="679A97BA"/>
    <w:p w14:paraId="1012676E" w14:textId="5DFA91FB" w:rsidR="679A97BA" w:rsidRDefault="679A97BA" w:rsidP="679A97BA"/>
    <w:p w14:paraId="201E8F3C" w14:textId="38DA1DB0" w:rsidR="679A97BA" w:rsidRDefault="679A97BA" w:rsidP="679A97BA"/>
    <w:p w14:paraId="66BD9006" w14:textId="7497E765" w:rsidR="679A97BA" w:rsidRDefault="679A97BA" w:rsidP="679A97BA"/>
    <w:p w14:paraId="34A01714" w14:textId="3A697644" w:rsidR="679A97BA" w:rsidRDefault="679A97BA" w:rsidP="679A97BA"/>
    <w:p w14:paraId="2C169400" w14:textId="1D0CA42F" w:rsidR="679A97BA" w:rsidRDefault="679A97BA" w:rsidP="679A97BA"/>
    <w:p w14:paraId="5C16712C" w14:textId="02008782" w:rsidR="679A97BA" w:rsidRDefault="679A97BA" w:rsidP="679A97BA"/>
    <w:p w14:paraId="3CB3A365" w14:textId="6D3FF7E8" w:rsidR="679A97BA" w:rsidRDefault="679A97BA" w:rsidP="679A97BA"/>
    <w:p w14:paraId="0AEA4658" w14:textId="7855EEBF" w:rsidR="679A97BA" w:rsidRDefault="679A97BA" w:rsidP="679A97BA"/>
    <w:p w14:paraId="2B9D3E60" w14:textId="6ADBF5D7" w:rsidR="679A97BA" w:rsidRDefault="679A97BA" w:rsidP="679A97BA"/>
    <w:p w14:paraId="079DEB42" w14:textId="69AC552A" w:rsidR="679A97BA" w:rsidRDefault="679A97BA" w:rsidP="679A97BA"/>
    <w:p w14:paraId="1E82FFE6" w14:textId="09A761AB" w:rsidR="679A97BA" w:rsidRDefault="679A97BA" w:rsidP="679A97BA"/>
    <w:p w14:paraId="617BBC3B" w14:textId="23A1FA0C" w:rsidR="679A97BA" w:rsidRDefault="679A97BA" w:rsidP="679A97BA"/>
    <w:p w14:paraId="460F5668" w14:textId="0542F215" w:rsidR="679A97BA" w:rsidRDefault="679A97BA" w:rsidP="679A97BA"/>
    <w:p w14:paraId="71710D79" w14:textId="74A95264" w:rsidR="679A97BA" w:rsidRDefault="679A97BA" w:rsidP="679A97BA"/>
    <w:p w14:paraId="5C8641EC" w14:textId="0A45817E" w:rsidR="679A97BA" w:rsidRDefault="679A97BA" w:rsidP="679A97BA"/>
    <w:p w14:paraId="4FB7156B" w14:textId="44B37BF4" w:rsidR="679A97BA" w:rsidRDefault="679A97BA" w:rsidP="679A97BA"/>
    <w:p w14:paraId="1725E0A1" w14:textId="75BD58B0" w:rsidR="679A97BA" w:rsidRDefault="679A97BA" w:rsidP="679A97BA"/>
    <w:p w14:paraId="5967B956" w14:textId="0B76CA2A" w:rsidR="679A97BA" w:rsidRDefault="679A97BA" w:rsidP="679A97BA"/>
    <w:p w14:paraId="234907AB" w14:textId="70E9B207" w:rsidR="7E0C7992" w:rsidRDefault="7E0C7992" w:rsidP="679A97BA">
      <w:pPr>
        <w:pStyle w:val="Heading20"/>
        <w:rPr>
          <w:szCs w:val="28"/>
        </w:rPr>
      </w:pPr>
      <w:r w:rsidRPr="679A97BA">
        <w:rPr>
          <w:szCs w:val="28"/>
        </w:rPr>
        <w:t xml:space="preserve">Class Description (CRC cards) </w:t>
      </w:r>
      <w:proofErr w:type="spellStart"/>
      <w:r w:rsidR="2FFDB326" w:rsidRPr="679A97BA">
        <w:rPr>
          <w:szCs w:val="28"/>
        </w:rPr>
        <w:t>Q</w:t>
      </w:r>
      <w:r w:rsidR="4564B041" w:rsidRPr="679A97BA">
        <w:rPr>
          <w:szCs w:val="28"/>
        </w:rPr>
        <w:t>uizSubmissionManager</w:t>
      </w:r>
      <w:proofErr w:type="spellEnd"/>
    </w:p>
    <w:p w14:paraId="647245A1" w14:textId="37D49789" w:rsidR="7E0C7992" w:rsidRDefault="7E0C7992" w:rsidP="679A97BA">
      <w:r w:rsidRPr="679A97BA">
        <w:t xml:space="preserve"> </w:t>
      </w:r>
    </w:p>
    <w:tbl>
      <w:tblPr>
        <w:tblW w:w="0" w:type="auto"/>
        <w:tblLayout w:type="fixed"/>
        <w:tblLook w:val="00A0" w:firstRow="1" w:lastRow="0" w:firstColumn="1" w:lastColumn="0" w:noHBand="0" w:noVBand="0"/>
      </w:tblPr>
      <w:tblGrid>
        <w:gridCol w:w="4492"/>
        <w:gridCol w:w="4508"/>
      </w:tblGrid>
      <w:tr w:rsidR="679A97BA" w14:paraId="0A1D9F57"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334C98" w14:textId="3646EBE3" w:rsidR="679A97BA" w:rsidRDefault="679A97BA" w:rsidP="679A97BA">
            <w:r w:rsidRPr="679A97BA">
              <w:rPr>
                <w:b/>
                <w:bCs/>
              </w:rPr>
              <w:t>Class Name:</w:t>
            </w:r>
            <w:r w:rsidRPr="679A97BA">
              <w:t xml:space="preserve"> </w:t>
            </w:r>
            <w:proofErr w:type="spellStart"/>
            <w:r w:rsidR="4BD2338E" w:rsidRPr="679A97BA">
              <w:t>Q</w:t>
            </w:r>
            <w:r w:rsidR="2DF7A7F6" w:rsidRPr="679A97BA">
              <w:t>uizSubmissionManager</w:t>
            </w:r>
            <w:proofErr w:type="spellEnd"/>
          </w:p>
        </w:tc>
      </w:tr>
      <w:tr w:rsidR="679A97BA" w14:paraId="51E09992"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97E5C1" w14:textId="32E91DAC" w:rsidR="679A97BA" w:rsidRDefault="679A97BA" w:rsidP="679A97BA">
            <w:r w:rsidRPr="679A97BA">
              <w:rPr>
                <w:b/>
                <w:bCs/>
              </w:rPr>
              <w:t xml:space="preserve">Description: </w:t>
            </w:r>
            <w:r w:rsidR="399858A4" w:rsidRPr="679A97BA">
              <w:t xml:space="preserve">The </w:t>
            </w:r>
            <w:proofErr w:type="spellStart"/>
            <w:r w:rsidR="399858A4" w:rsidRPr="679A97BA">
              <w:t>QuizSubmissionManager</w:t>
            </w:r>
            <w:proofErr w:type="spellEnd"/>
            <w:r w:rsidR="399858A4" w:rsidRPr="679A97BA">
              <w:t xml:space="preserve"> handles the process of submitting answers during a quiz and providing feedback based on the user's performance. It manages answer validation, score calculation, and the application of exercise penalties when necessary.</w:t>
            </w:r>
          </w:p>
        </w:tc>
      </w:tr>
      <w:tr w:rsidR="679A97BA" w14:paraId="77B6484E"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376D23" w14:textId="22034596" w:rsidR="679A97BA" w:rsidRDefault="679A97BA" w:rsidP="679A97BA">
            <w:r w:rsidRPr="679A97BA">
              <w:rPr>
                <w:b/>
                <w:bCs/>
              </w:rPr>
              <w:t xml:space="preserve">Super classes: </w:t>
            </w:r>
            <w:r w:rsidRPr="679A97BA">
              <w:t>None</w:t>
            </w:r>
          </w:p>
        </w:tc>
      </w:tr>
      <w:tr w:rsidR="679A97BA" w14:paraId="590BFF99" w14:textId="77777777" w:rsidTr="679A97BA">
        <w:trPr>
          <w:trHeight w:val="300"/>
        </w:trPr>
        <w:tc>
          <w:tcPr>
            <w:tcW w:w="44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216182" w14:textId="5D177C1E" w:rsidR="679A97BA" w:rsidRDefault="679A97BA" w:rsidP="679A97BA">
            <w:r w:rsidRPr="679A97BA">
              <w:rPr>
                <w:b/>
                <w:bCs/>
              </w:rPr>
              <w:t>Contracts:</w:t>
            </w:r>
          </w:p>
          <w:p w14:paraId="377544B6" w14:textId="132B8F5D" w:rsidR="679A97BA" w:rsidRDefault="679A97BA" w:rsidP="679A97BA">
            <w:r w:rsidRPr="679A97BA">
              <w:rPr>
                <w:b/>
                <w:bCs/>
              </w:rPr>
              <w:t xml:space="preserve">Contract </w:t>
            </w:r>
            <w:r w:rsidR="3A4171E1" w:rsidRPr="679A97BA">
              <w:rPr>
                <w:b/>
                <w:bCs/>
              </w:rPr>
              <w:t>5</w:t>
            </w:r>
            <w:r w:rsidRPr="679A97BA">
              <w:rPr>
                <w:b/>
                <w:bCs/>
              </w:rPr>
              <w:t xml:space="preserve">: </w:t>
            </w:r>
            <w:proofErr w:type="spellStart"/>
            <w:r w:rsidR="6B732082" w:rsidRPr="679A97BA">
              <w:t>ManageQuizSubmission</w:t>
            </w:r>
            <w:proofErr w:type="spellEnd"/>
          </w:p>
          <w:p w14:paraId="4E0CEC55" w14:textId="671002BA" w:rsidR="679A97BA" w:rsidRDefault="679A97BA" w:rsidP="679A97BA">
            <w:r w:rsidRPr="679A97BA">
              <w:rPr>
                <w:b/>
                <w:bCs/>
              </w:rPr>
              <w:t xml:space="preserve">Description: </w:t>
            </w:r>
            <w:r w:rsidR="0FB84925" w:rsidRPr="679A97BA">
              <w:t>This contract defines the process of managing the submission of quizzes, validating answers, and calculating scores.</w:t>
            </w:r>
          </w:p>
          <w:p w14:paraId="4104AC6A" w14:textId="2683F2AB" w:rsidR="679A97BA" w:rsidRDefault="679A97BA" w:rsidP="679A97BA">
            <w:pPr>
              <w:spacing w:line="259" w:lineRule="auto"/>
            </w:pPr>
            <w:r w:rsidRPr="679A97BA">
              <w:t xml:space="preserve">- </w:t>
            </w:r>
            <w:r w:rsidR="643AE2C3" w:rsidRPr="679A97BA">
              <w:t>Validates user responses against correct answers</w:t>
            </w:r>
          </w:p>
          <w:p w14:paraId="239813F7" w14:textId="48BA9856" w:rsidR="74E0C547" w:rsidRDefault="74E0C547" w:rsidP="679A97BA">
            <w:pPr>
              <w:spacing w:line="259" w:lineRule="auto"/>
              <w:rPr>
                <w:b/>
                <w:bCs/>
              </w:rPr>
            </w:pPr>
            <w:r w:rsidRPr="679A97BA">
              <w:t>- Calculates and stores quiz scores</w:t>
            </w:r>
          </w:p>
          <w:p w14:paraId="6E69B5BC" w14:textId="1EFA655F" w:rsidR="74E0C547" w:rsidRDefault="74E0C547" w:rsidP="679A97BA">
            <w:pPr>
              <w:spacing w:line="259" w:lineRule="auto"/>
              <w:rPr>
                <w:b/>
                <w:bCs/>
              </w:rPr>
            </w:pPr>
            <w:r w:rsidRPr="679A97BA">
              <w:t>- Manages exercise penalties for incorrect answers.</w:t>
            </w:r>
            <w:r w:rsidRPr="679A97BA">
              <w:rPr>
                <w:b/>
                <w:bCs/>
              </w:rPr>
              <w:t xml:space="preserve"> </w:t>
            </w:r>
          </w:p>
          <w:p w14:paraId="1589BB66" w14:textId="721EF56E" w:rsidR="679A97BA" w:rsidRDefault="679A97BA" w:rsidP="679A97BA">
            <w:r w:rsidRPr="679A97BA">
              <w:rPr>
                <w:b/>
                <w:bCs/>
              </w:rPr>
              <w:t>Private Responsibilities:</w:t>
            </w:r>
          </w:p>
          <w:p w14:paraId="79B6EF00" w14:textId="0EF2C74F" w:rsidR="679A97BA" w:rsidRDefault="679A97BA" w:rsidP="679A97BA">
            <w:r w:rsidRPr="679A97BA">
              <w:t xml:space="preserve">- </w:t>
            </w:r>
            <w:r w:rsidR="7DEF3106" w:rsidRPr="679A97BA">
              <w:t>Validate answers and calculate scores</w:t>
            </w:r>
          </w:p>
          <w:p w14:paraId="06BFFAFA" w14:textId="52B26D3B" w:rsidR="7DEF3106" w:rsidRDefault="7DEF3106" w:rsidP="679A97BA">
            <w:r w:rsidRPr="679A97BA">
              <w:t>- Handle the application of exercise penalties for wrong answers</w:t>
            </w:r>
          </w:p>
        </w:tc>
        <w:tc>
          <w:tcPr>
            <w:tcW w:w="4508"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FBDF9C4" w14:textId="738C37D5" w:rsidR="679A97BA" w:rsidRDefault="679A97BA" w:rsidP="679A97BA">
            <w:r w:rsidRPr="679A97BA">
              <w:rPr>
                <w:b/>
                <w:bCs/>
              </w:rPr>
              <w:t xml:space="preserve"> </w:t>
            </w:r>
          </w:p>
          <w:p w14:paraId="0886331B" w14:textId="6C9336FC" w:rsidR="679A97BA" w:rsidRDefault="679A97BA" w:rsidP="679A97BA">
            <w:r w:rsidRPr="679A97BA">
              <w:rPr>
                <w:b/>
                <w:bCs/>
              </w:rPr>
              <w:t>Collaborations:</w:t>
            </w:r>
          </w:p>
          <w:p w14:paraId="2A005500" w14:textId="4C89E8CD" w:rsidR="0F6B01FE" w:rsidRDefault="0F6B01FE" w:rsidP="679A97BA">
            <w:pPr>
              <w:spacing w:line="259" w:lineRule="auto"/>
            </w:pPr>
            <w:proofErr w:type="spellStart"/>
            <w:proofErr w:type="gramStart"/>
            <w:r w:rsidRPr="679A97BA">
              <w:t>QuizManager</w:t>
            </w:r>
            <w:proofErr w:type="spellEnd"/>
            <w:r w:rsidRPr="679A97BA">
              <w:t>(</w:t>
            </w:r>
            <w:proofErr w:type="gramEnd"/>
            <w:r w:rsidRPr="679A97BA">
              <w:t>4)</w:t>
            </w:r>
          </w:p>
        </w:tc>
      </w:tr>
      <w:tr w:rsidR="679A97BA" w14:paraId="3A870383"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FF3EBF" w14:textId="5F8E60ED" w:rsidR="679A97BA" w:rsidRDefault="679A97BA" w:rsidP="679A97BA">
            <w:r w:rsidRPr="679A97BA">
              <w:rPr>
                <w:b/>
                <w:bCs/>
              </w:rPr>
              <w:t>Comments:</w:t>
            </w:r>
          </w:p>
          <w:p w14:paraId="2F10062E" w14:textId="0DD352B5" w:rsidR="26CCF487" w:rsidRDefault="26CCF487" w:rsidP="679A97BA">
            <w:r w:rsidRPr="679A97BA">
              <w:t xml:space="preserve">The </w:t>
            </w:r>
            <w:proofErr w:type="spellStart"/>
            <w:r w:rsidRPr="679A97BA">
              <w:t>QuizSubmissionManager</w:t>
            </w:r>
            <w:proofErr w:type="spellEnd"/>
            <w:r w:rsidRPr="679A97BA">
              <w:t xml:space="preserve"> ensures that the quiz submission process is handled efficiently and that results </w:t>
            </w:r>
            <w:r w:rsidRPr="679A97BA">
              <w:lastRenderedPageBreak/>
              <w:t xml:space="preserve">are processed accurately. It’s also responsible for making the </w:t>
            </w:r>
            <w:proofErr w:type="spellStart"/>
            <w:r w:rsidRPr="679A97BA">
              <w:t>MuscleMind</w:t>
            </w:r>
            <w:proofErr w:type="spellEnd"/>
            <w:r w:rsidRPr="679A97BA">
              <w:t xml:space="preserve"> system interactive by incorporating exercise penalties for wrong answers, adding a unique dimension to the quiz-taking experience.</w:t>
            </w:r>
          </w:p>
          <w:p w14:paraId="47B8F5FB" w14:textId="089FF96E" w:rsidR="679A97BA" w:rsidRDefault="679A97BA" w:rsidP="679A97BA"/>
        </w:tc>
      </w:tr>
    </w:tbl>
    <w:p w14:paraId="7389F5C2" w14:textId="57CCD01C" w:rsidR="679A97BA" w:rsidRDefault="679A97BA" w:rsidP="679A97BA"/>
    <w:p w14:paraId="627DA8CC" w14:textId="07CC0CE4" w:rsidR="79DA18C1" w:rsidRDefault="79DA18C1" w:rsidP="679A97BA">
      <w:pPr>
        <w:pStyle w:val="Heading3"/>
        <w:spacing w:before="0" w:after="281"/>
        <w:rPr>
          <w:bCs/>
          <w:sz w:val="20"/>
        </w:rPr>
      </w:pPr>
      <w:r w:rsidRPr="679A97BA">
        <w:rPr>
          <w:bCs/>
          <w:sz w:val="20"/>
        </w:rPr>
        <w:t xml:space="preserve">Contract #5: </w:t>
      </w:r>
      <w:proofErr w:type="spellStart"/>
      <w:r w:rsidRPr="679A97BA">
        <w:rPr>
          <w:bCs/>
          <w:sz w:val="20"/>
        </w:rPr>
        <w:t>ManageQuizSubmission</w:t>
      </w:r>
      <w:proofErr w:type="spellEnd"/>
    </w:p>
    <w:p w14:paraId="07FB2302" w14:textId="4E4CF1D6" w:rsidR="79DA18C1" w:rsidRDefault="79DA18C1" w:rsidP="679A97BA">
      <w:pPr>
        <w:spacing w:before="240" w:after="240"/>
      </w:pPr>
      <w:r w:rsidRPr="679A97BA">
        <w:rPr>
          <w:b/>
          <w:bCs/>
        </w:rPr>
        <w:t>Description</w:t>
      </w:r>
      <w:r w:rsidRPr="679A97BA">
        <w:t>: This contract handles the submission of quizzes, validation of answers, and the calculation of scores. It also manages penalties for incorrect answers, ensuring that users are scored correctly and penalized when applicable.</w:t>
      </w:r>
    </w:p>
    <w:p w14:paraId="722ED272" w14:textId="329F51B2" w:rsidR="79DA18C1" w:rsidRDefault="79DA18C1" w:rsidP="679A97BA">
      <w:pPr>
        <w:pStyle w:val="ListParagraph"/>
        <w:numPr>
          <w:ilvl w:val="0"/>
          <w:numId w:val="2"/>
        </w:numPr>
        <w:spacing w:before="240" w:after="240"/>
        <w:rPr>
          <w:b/>
          <w:bCs/>
        </w:rPr>
      </w:pPr>
      <w:r w:rsidRPr="679A97BA">
        <w:rPr>
          <w:b/>
          <w:bCs/>
        </w:rPr>
        <w:t>Validates user responses against correct answers</w:t>
      </w:r>
    </w:p>
    <w:p w14:paraId="7E2401D7" w14:textId="72262845" w:rsidR="79DA18C1" w:rsidRDefault="79DA18C1" w:rsidP="679A97BA">
      <w:pPr>
        <w:pStyle w:val="ListParagraph"/>
        <w:numPr>
          <w:ilvl w:val="1"/>
          <w:numId w:val="2"/>
        </w:numPr>
      </w:pPr>
      <w:r w:rsidRPr="679A97BA">
        <w:rPr>
          <w:b/>
          <w:bCs/>
        </w:rPr>
        <w:t>Function</w:t>
      </w:r>
      <w:r w:rsidRPr="679A97BA">
        <w:t xml:space="preserve">: </w:t>
      </w:r>
      <w:proofErr w:type="spellStart"/>
      <w:r w:rsidRPr="679A97BA">
        <w:t>submit_quiz_</w:t>
      </w:r>
      <w:proofErr w:type="gramStart"/>
      <w:r w:rsidRPr="679A97BA">
        <w:t>answer</w:t>
      </w:r>
      <w:proofErr w:type="spellEnd"/>
      <w:r w:rsidRPr="679A97BA">
        <w:t>(</w:t>
      </w:r>
      <w:proofErr w:type="spellStart"/>
      <w:proofErr w:type="gramEnd"/>
      <w:r w:rsidRPr="679A97BA">
        <w:t>quiz_id</w:t>
      </w:r>
      <w:proofErr w:type="spellEnd"/>
      <w:r w:rsidRPr="679A97BA">
        <w:t xml:space="preserve">: int, </w:t>
      </w:r>
      <w:proofErr w:type="spellStart"/>
      <w:r w:rsidRPr="679A97BA">
        <w:t>question_num</w:t>
      </w:r>
      <w:proofErr w:type="spellEnd"/>
      <w:r w:rsidRPr="679A97BA">
        <w:t>: int)</w:t>
      </w:r>
    </w:p>
    <w:p w14:paraId="7F2C80D5" w14:textId="4ACBA193" w:rsidR="79DA18C1" w:rsidRDefault="79DA18C1" w:rsidP="679A97BA">
      <w:pPr>
        <w:pStyle w:val="ListParagraph"/>
        <w:numPr>
          <w:ilvl w:val="1"/>
          <w:numId w:val="2"/>
        </w:numPr>
      </w:pPr>
      <w:r w:rsidRPr="679A97BA">
        <w:rPr>
          <w:b/>
          <w:bCs/>
        </w:rPr>
        <w:t>Pre-condition</w:t>
      </w:r>
      <w:r w:rsidRPr="679A97BA">
        <w:t xml:space="preserve">: Requires a valid </w:t>
      </w:r>
      <w:proofErr w:type="spellStart"/>
      <w:r w:rsidRPr="679A97BA">
        <w:t>quiz_id</w:t>
      </w:r>
      <w:proofErr w:type="spellEnd"/>
      <w:r w:rsidRPr="679A97BA">
        <w:t xml:space="preserve"> and </w:t>
      </w:r>
      <w:proofErr w:type="spellStart"/>
      <w:r w:rsidRPr="679A97BA">
        <w:t>question_num</w:t>
      </w:r>
      <w:proofErr w:type="spellEnd"/>
      <w:r w:rsidRPr="679A97BA">
        <w:t>, as well as an answer from the user.</w:t>
      </w:r>
    </w:p>
    <w:p w14:paraId="227823C0" w14:textId="445D70B5" w:rsidR="79DA18C1" w:rsidRDefault="79DA18C1" w:rsidP="679A97BA">
      <w:pPr>
        <w:pStyle w:val="ListParagraph"/>
        <w:numPr>
          <w:ilvl w:val="1"/>
          <w:numId w:val="2"/>
        </w:numPr>
      </w:pPr>
      <w:r w:rsidRPr="679A97BA">
        <w:rPr>
          <w:b/>
          <w:bCs/>
        </w:rPr>
        <w:t>Post-condition</w:t>
      </w:r>
      <w:r w:rsidRPr="679A97BA">
        <w:t>: Ensures that the answer is validated and the quiz proceeds to the next question or displays the final score.</w:t>
      </w:r>
    </w:p>
    <w:p w14:paraId="353C406A" w14:textId="0EF5553E" w:rsidR="79DA18C1" w:rsidRDefault="79DA18C1" w:rsidP="679A97BA">
      <w:pPr>
        <w:pStyle w:val="ListParagraph"/>
        <w:numPr>
          <w:ilvl w:val="1"/>
          <w:numId w:val="2"/>
        </w:numPr>
      </w:pPr>
      <w:r w:rsidRPr="679A97BA">
        <w:rPr>
          <w:b/>
          <w:bCs/>
        </w:rPr>
        <w:t>Collaborations</w:t>
      </w:r>
      <w:r w:rsidRPr="679A97BA">
        <w:t xml:space="preserve">: This function collaborates with </w:t>
      </w:r>
      <w:proofErr w:type="spellStart"/>
      <w:r w:rsidRPr="679A97BA">
        <w:t>QuizRetrievalManager</w:t>
      </w:r>
      <w:proofErr w:type="spellEnd"/>
      <w:r w:rsidRPr="679A97BA">
        <w:t xml:space="preserve"> to verify correct answers and with </w:t>
      </w:r>
      <w:proofErr w:type="spellStart"/>
      <w:r w:rsidRPr="679A97BA">
        <w:t>QuizManager</w:t>
      </w:r>
      <w:proofErr w:type="spellEnd"/>
      <w:r w:rsidRPr="679A97BA">
        <w:t xml:space="preserve"> to continue quiz flow.</w:t>
      </w:r>
    </w:p>
    <w:p w14:paraId="17135A6D" w14:textId="471F5289" w:rsidR="79DA18C1" w:rsidRDefault="79DA18C1" w:rsidP="679A97BA">
      <w:pPr>
        <w:pStyle w:val="ListParagraph"/>
        <w:numPr>
          <w:ilvl w:val="0"/>
          <w:numId w:val="2"/>
        </w:numPr>
        <w:spacing w:before="240" w:after="240"/>
        <w:rPr>
          <w:b/>
          <w:bCs/>
        </w:rPr>
      </w:pPr>
      <w:r w:rsidRPr="679A97BA">
        <w:rPr>
          <w:b/>
          <w:bCs/>
        </w:rPr>
        <w:t>Calculates and stores quiz scores</w:t>
      </w:r>
    </w:p>
    <w:p w14:paraId="0C2755DE" w14:textId="310B5618" w:rsidR="79DA18C1" w:rsidRDefault="79DA18C1" w:rsidP="679A97BA">
      <w:pPr>
        <w:pStyle w:val="ListParagraph"/>
        <w:numPr>
          <w:ilvl w:val="1"/>
          <w:numId w:val="2"/>
        </w:numPr>
      </w:pPr>
      <w:r w:rsidRPr="679A97BA">
        <w:rPr>
          <w:b/>
          <w:bCs/>
        </w:rPr>
        <w:t>Function</w:t>
      </w:r>
      <w:r w:rsidRPr="679A97BA">
        <w:t xml:space="preserve">: </w:t>
      </w:r>
      <w:proofErr w:type="gramStart"/>
      <w:r w:rsidRPr="679A97BA">
        <w:t>score(</w:t>
      </w:r>
      <w:proofErr w:type="spellStart"/>
      <w:proofErr w:type="gramEnd"/>
      <w:r w:rsidRPr="679A97BA">
        <w:t>quiz_id</w:t>
      </w:r>
      <w:proofErr w:type="spellEnd"/>
      <w:r w:rsidRPr="679A97BA">
        <w:t>: int, score: int, total: int)</w:t>
      </w:r>
    </w:p>
    <w:p w14:paraId="1CA5AF78" w14:textId="5705218E" w:rsidR="79DA18C1" w:rsidRDefault="79DA18C1" w:rsidP="679A97BA">
      <w:pPr>
        <w:pStyle w:val="ListParagraph"/>
        <w:numPr>
          <w:ilvl w:val="1"/>
          <w:numId w:val="2"/>
        </w:numPr>
      </w:pPr>
      <w:r w:rsidRPr="679A97BA">
        <w:rPr>
          <w:b/>
          <w:bCs/>
        </w:rPr>
        <w:t>Pre-condition</w:t>
      </w:r>
      <w:r w:rsidRPr="679A97BA">
        <w:t xml:space="preserve">: Requires a valid </w:t>
      </w:r>
      <w:proofErr w:type="spellStart"/>
      <w:r w:rsidRPr="679A97BA">
        <w:t>quiz_id</w:t>
      </w:r>
      <w:proofErr w:type="spellEnd"/>
      <w:r w:rsidRPr="679A97BA">
        <w:t>, a final score, and the total number of quiz questions.</w:t>
      </w:r>
    </w:p>
    <w:p w14:paraId="1C42D863" w14:textId="2B608B16" w:rsidR="79DA18C1" w:rsidRDefault="79DA18C1" w:rsidP="679A97BA">
      <w:pPr>
        <w:pStyle w:val="ListParagraph"/>
        <w:numPr>
          <w:ilvl w:val="1"/>
          <w:numId w:val="2"/>
        </w:numPr>
      </w:pPr>
      <w:r w:rsidRPr="679A97BA">
        <w:rPr>
          <w:b/>
          <w:bCs/>
        </w:rPr>
        <w:t>Post-condition</w:t>
      </w:r>
      <w:r w:rsidRPr="679A97BA">
        <w:t>: Ensures that the final quiz score is calculated and displayed to the user, and that the score is stored.</w:t>
      </w:r>
    </w:p>
    <w:p w14:paraId="37C9AD76" w14:textId="79573C34" w:rsidR="79DA18C1" w:rsidRDefault="79DA18C1" w:rsidP="679A97BA">
      <w:pPr>
        <w:pStyle w:val="ListParagraph"/>
        <w:numPr>
          <w:ilvl w:val="1"/>
          <w:numId w:val="2"/>
        </w:numPr>
      </w:pPr>
      <w:r w:rsidRPr="679A97BA">
        <w:rPr>
          <w:b/>
          <w:bCs/>
        </w:rPr>
        <w:t>Collaborations</w:t>
      </w:r>
      <w:r w:rsidRPr="679A97BA">
        <w:t xml:space="preserve">: This function collaborates with </w:t>
      </w:r>
      <w:proofErr w:type="spellStart"/>
      <w:r w:rsidRPr="679A97BA">
        <w:t>DatabaseManager</w:t>
      </w:r>
      <w:proofErr w:type="spellEnd"/>
      <w:r w:rsidRPr="679A97BA">
        <w:t xml:space="preserve"> for storing quiz scores and with </w:t>
      </w:r>
      <w:proofErr w:type="spellStart"/>
      <w:r w:rsidRPr="679A97BA">
        <w:t>QuizManager</w:t>
      </w:r>
      <w:proofErr w:type="spellEnd"/>
      <w:r w:rsidRPr="679A97BA">
        <w:t xml:space="preserve"> for displaying the results.</w:t>
      </w:r>
    </w:p>
    <w:p w14:paraId="09B9CD87" w14:textId="40B43E73" w:rsidR="79DA18C1" w:rsidRDefault="79DA18C1" w:rsidP="679A97BA">
      <w:pPr>
        <w:pStyle w:val="ListParagraph"/>
        <w:numPr>
          <w:ilvl w:val="0"/>
          <w:numId w:val="2"/>
        </w:numPr>
        <w:spacing w:before="240" w:after="240"/>
        <w:rPr>
          <w:b/>
          <w:bCs/>
        </w:rPr>
      </w:pPr>
      <w:r w:rsidRPr="679A97BA">
        <w:rPr>
          <w:b/>
          <w:bCs/>
        </w:rPr>
        <w:t>Manages exercise penalties for incorrect answers</w:t>
      </w:r>
    </w:p>
    <w:p w14:paraId="14ADEE66" w14:textId="503E1782" w:rsidR="79DA18C1" w:rsidRDefault="79DA18C1" w:rsidP="679A97BA">
      <w:pPr>
        <w:pStyle w:val="ListParagraph"/>
        <w:numPr>
          <w:ilvl w:val="1"/>
          <w:numId w:val="2"/>
        </w:numPr>
      </w:pPr>
      <w:r w:rsidRPr="679A97BA">
        <w:rPr>
          <w:b/>
          <w:bCs/>
        </w:rPr>
        <w:t>Function</w:t>
      </w:r>
      <w:r w:rsidRPr="679A97BA">
        <w:t xml:space="preserve">: </w:t>
      </w:r>
      <w:proofErr w:type="gramStart"/>
      <w:r w:rsidRPr="679A97BA">
        <w:t>penalty(</w:t>
      </w:r>
      <w:proofErr w:type="spellStart"/>
      <w:proofErr w:type="gramEnd"/>
      <w:r w:rsidRPr="679A97BA">
        <w:t>quiz_id</w:t>
      </w:r>
      <w:proofErr w:type="spellEnd"/>
      <w:r w:rsidRPr="679A97BA">
        <w:t xml:space="preserve">: int, </w:t>
      </w:r>
      <w:proofErr w:type="spellStart"/>
      <w:r w:rsidRPr="679A97BA">
        <w:t>question_num</w:t>
      </w:r>
      <w:proofErr w:type="spellEnd"/>
      <w:r w:rsidRPr="679A97BA">
        <w:t>: int)</w:t>
      </w:r>
    </w:p>
    <w:p w14:paraId="15938E3C" w14:textId="39ABEAC6" w:rsidR="79DA18C1" w:rsidRDefault="79DA18C1" w:rsidP="679A97BA">
      <w:pPr>
        <w:pStyle w:val="ListParagraph"/>
        <w:numPr>
          <w:ilvl w:val="1"/>
          <w:numId w:val="2"/>
        </w:numPr>
      </w:pPr>
      <w:r w:rsidRPr="679A97BA">
        <w:rPr>
          <w:b/>
          <w:bCs/>
        </w:rPr>
        <w:t>Pre-condition</w:t>
      </w:r>
      <w:r w:rsidRPr="679A97BA">
        <w:t xml:space="preserve">: Requires a valid </w:t>
      </w:r>
      <w:proofErr w:type="spellStart"/>
      <w:r w:rsidRPr="679A97BA">
        <w:t>quiz_id</w:t>
      </w:r>
      <w:proofErr w:type="spellEnd"/>
      <w:r w:rsidRPr="679A97BA">
        <w:t xml:space="preserve"> and </w:t>
      </w:r>
      <w:proofErr w:type="spellStart"/>
      <w:r w:rsidRPr="679A97BA">
        <w:t>question_num</w:t>
      </w:r>
      <w:proofErr w:type="spellEnd"/>
      <w:r w:rsidRPr="679A97BA">
        <w:t>, and an incorrect answer from the user.</w:t>
      </w:r>
    </w:p>
    <w:p w14:paraId="78CF8195" w14:textId="61388E08" w:rsidR="79DA18C1" w:rsidRDefault="79DA18C1" w:rsidP="679A97BA">
      <w:pPr>
        <w:pStyle w:val="ListParagraph"/>
        <w:numPr>
          <w:ilvl w:val="1"/>
          <w:numId w:val="2"/>
        </w:numPr>
      </w:pPr>
      <w:r w:rsidRPr="679A97BA">
        <w:rPr>
          <w:b/>
          <w:bCs/>
        </w:rPr>
        <w:t>Post-condition</w:t>
      </w:r>
      <w:r w:rsidRPr="679A97BA">
        <w:t>: Ensures that the penalty is displayed to the user, prompting them to complete an exercise challenge.</w:t>
      </w:r>
    </w:p>
    <w:p w14:paraId="4FC15235" w14:textId="108BB148" w:rsidR="79DA18C1" w:rsidRDefault="79DA18C1" w:rsidP="679A97BA">
      <w:pPr>
        <w:pStyle w:val="ListParagraph"/>
        <w:numPr>
          <w:ilvl w:val="1"/>
          <w:numId w:val="2"/>
        </w:numPr>
      </w:pPr>
      <w:r w:rsidRPr="679A97BA">
        <w:rPr>
          <w:b/>
          <w:bCs/>
        </w:rPr>
        <w:t>Collaborations</w:t>
      </w:r>
      <w:r w:rsidRPr="679A97BA">
        <w:t xml:space="preserve">: This function collaborates with </w:t>
      </w:r>
      <w:proofErr w:type="spellStart"/>
      <w:r w:rsidRPr="679A97BA">
        <w:t>QuizRetrievalManager</w:t>
      </w:r>
      <w:proofErr w:type="spellEnd"/>
      <w:r w:rsidRPr="679A97BA">
        <w:t xml:space="preserve"> to determine which question was answered incorrectly and applies the appropriate penalty.</w:t>
      </w:r>
    </w:p>
    <w:p w14:paraId="437964F1" w14:textId="7FAEC9F4" w:rsidR="679A97BA" w:rsidRDefault="679A97BA" w:rsidP="679A97BA"/>
    <w:p w14:paraId="7A1D1FAC" w14:textId="4431D529" w:rsidR="679A97BA" w:rsidRDefault="679A97BA" w:rsidP="679A97BA"/>
    <w:p w14:paraId="34DB05EA" w14:textId="1181C8C3" w:rsidR="679A97BA" w:rsidRDefault="679A97BA" w:rsidP="679A97BA"/>
    <w:p w14:paraId="4DDDC268" w14:textId="7B53A5DE" w:rsidR="679A97BA" w:rsidRDefault="679A97BA" w:rsidP="679A97BA"/>
    <w:p w14:paraId="0219E10F" w14:textId="0B768FF7" w:rsidR="679A97BA" w:rsidRDefault="679A97BA" w:rsidP="679A97BA"/>
    <w:p w14:paraId="08072D0D" w14:textId="062BE0A1" w:rsidR="679A97BA" w:rsidRDefault="679A97BA" w:rsidP="679A97BA"/>
    <w:p w14:paraId="6FD114F9" w14:textId="7BDED951" w:rsidR="679A97BA" w:rsidRDefault="679A97BA" w:rsidP="679A97BA"/>
    <w:p w14:paraId="7B7A34DF" w14:textId="0A5090C0" w:rsidR="679A97BA" w:rsidRDefault="679A97BA" w:rsidP="679A97BA"/>
    <w:p w14:paraId="69ABCE5F" w14:textId="46C8BD25" w:rsidR="679A97BA" w:rsidRDefault="679A97BA" w:rsidP="679A97BA"/>
    <w:p w14:paraId="616E0B21" w14:textId="7FD5CAD1" w:rsidR="679A97BA" w:rsidRDefault="679A97BA" w:rsidP="679A97BA"/>
    <w:p w14:paraId="6CEEC3DA" w14:textId="67FD0013" w:rsidR="679A97BA" w:rsidRDefault="679A97BA" w:rsidP="679A97BA"/>
    <w:p w14:paraId="68389347" w14:textId="20E2BFDC" w:rsidR="679A97BA" w:rsidRDefault="679A97BA" w:rsidP="679A97BA"/>
    <w:p w14:paraId="4B3B5BE5" w14:textId="0D956D06" w:rsidR="679A97BA" w:rsidRDefault="679A97BA" w:rsidP="679A97BA"/>
    <w:p w14:paraId="7200F63B" w14:textId="07430BDE" w:rsidR="679A97BA" w:rsidRDefault="679A97BA" w:rsidP="679A97BA"/>
    <w:p w14:paraId="732D2B48" w14:textId="78C3D71E" w:rsidR="679A97BA" w:rsidRDefault="679A97BA" w:rsidP="679A97BA"/>
    <w:p w14:paraId="48901BDF" w14:textId="5338D207" w:rsidR="679A97BA" w:rsidRDefault="679A97BA" w:rsidP="679A97BA"/>
    <w:p w14:paraId="6B571391" w14:textId="0A61BDB2" w:rsidR="679A97BA" w:rsidRDefault="679A97BA" w:rsidP="679A97BA"/>
    <w:p w14:paraId="7982605B" w14:textId="2C12E926" w:rsidR="679A97BA" w:rsidRDefault="679A97BA" w:rsidP="679A97BA"/>
    <w:p w14:paraId="5DD3DA8E" w14:textId="5F333275" w:rsidR="679A97BA" w:rsidRDefault="679A97BA" w:rsidP="679A97BA"/>
    <w:p w14:paraId="008B119E" w14:textId="27299A76" w:rsidR="679A97BA" w:rsidRDefault="679A97BA" w:rsidP="679A97BA"/>
    <w:p w14:paraId="07D47AF3" w14:textId="7132E24B" w:rsidR="679A97BA" w:rsidRDefault="679A97BA" w:rsidP="679A97BA"/>
    <w:p w14:paraId="6375EF37" w14:textId="424C492D" w:rsidR="679A97BA" w:rsidRDefault="679A97BA" w:rsidP="679A97BA"/>
    <w:p w14:paraId="09FFDC62" w14:textId="4C5CE763" w:rsidR="679A97BA" w:rsidRDefault="679A97BA" w:rsidP="679A97BA"/>
    <w:p w14:paraId="72AC6594" w14:textId="2BB8CCB1" w:rsidR="679A97BA" w:rsidRDefault="679A97BA" w:rsidP="679A97BA"/>
    <w:p w14:paraId="05E83D07" w14:textId="23B5C800" w:rsidR="679A97BA" w:rsidRDefault="679A97BA" w:rsidP="679A97BA"/>
    <w:p w14:paraId="181A43C8" w14:textId="4099CAEB" w:rsidR="679A97BA" w:rsidRDefault="679A97BA" w:rsidP="679A97BA"/>
    <w:p w14:paraId="3890607E" w14:textId="625F4EC8" w:rsidR="679A97BA" w:rsidRDefault="679A97BA" w:rsidP="679A97BA"/>
    <w:p w14:paraId="1FDAD12A" w14:textId="5F4BA533" w:rsidR="679A97BA" w:rsidRDefault="679A97BA" w:rsidP="679A97BA"/>
    <w:p w14:paraId="57CD2BB7" w14:textId="12B5175E" w:rsidR="679A97BA" w:rsidRDefault="679A97BA" w:rsidP="679A97BA"/>
    <w:p w14:paraId="458DD8EE" w14:textId="59034355" w:rsidR="679A97BA" w:rsidRDefault="679A97BA" w:rsidP="679A97BA"/>
    <w:p w14:paraId="76E74DA2" w14:textId="6921103A" w:rsidR="679A97BA" w:rsidRDefault="679A97BA" w:rsidP="679A97BA"/>
    <w:p w14:paraId="787999F4" w14:textId="0DE632CE" w:rsidR="679A97BA" w:rsidRDefault="679A97BA" w:rsidP="679A97BA"/>
    <w:p w14:paraId="353BDE20" w14:textId="56FC4FA8" w:rsidR="679A97BA" w:rsidRDefault="679A97BA" w:rsidP="679A97BA"/>
    <w:p w14:paraId="0945B740" w14:textId="74B41030" w:rsidR="679A97BA" w:rsidRDefault="679A97BA" w:rsidP="679A97BA"/>
    <w:p w14:paraId="26A2996F" w14:textId="10233B6F" w:rsidR="679A97BA" w:rsidRDefault="679A97BA" w:rsidP="679A97BA"/>
    <w:p w14:paraId="272B1C88" w14:textId="2AE25828" w:rsidR="679A97BA" w:rsidRDefault="679A97BA" w:rsidP="679A97BA"/>
    <w:p w14:paraId="0F4872C6" w14:textId="38511144" w:rsidR="679A97BA" w:rsidRDefault="679A97BA" w:rsidP="679A97BA"/>
    <w:p w14:paraId="4DFF48AD" w14:textId="7B7BBEE4" w:rsidR="679A97BA" w:rsidRDefault="679A97BA" w:rsidP="679A97BA"/>
    <w:p w14:paraId="1D5B9323" w14:textId="26E2E9C2" w:rsidR="679A97BA" w:rsidRDefault="679A97BA" w:rsidP="679A97BA"/>
    <w:p w14:paraId="673519D0" w14:textId="29DD1179" w:rsidR="679A97BA" w:rsidRDefault="679A97BA" w:rsidP="679A97BA"/>
    <w:p w14:paraId="5CF01BF6" w14:textId="4B43FEA4" w:rsidR="6384C090" w:rsidRDefault="6384C090" w:rsidP="679A97BA">
      <w:pPr>
        <w:pStyle w:val="Heading20"/>
        <w:rPr>
          <w:szCs w:val="28"/>
        </w:rPr>
      </w:pPr>
      <w:r w:rsidRPr="679A97BA">
        <w:rPr>
          <w:szCs w:val="28"/>
        </w:rPr>
        <w:t xml:space="preserve">Class Description (CRC cards) </w:t>
      </w:r>
      <w:proofErr w:type="spellStart"/>
      <w:r w:rsidR="2BB5D3BA" w:rsidRPr="679A97BA">
        <w:rPr>
          <w:szCs w:val="28"/>
        </w:rPr>
        <w:t>QuizCreationManager</w:t>
      </w:r>
      <w:proofErr w:type="spellEnd"/>
      <w:r w:rsidRPr="679A97BA">
        <w:rPr>
          <w:sz w:val="20"/>
        </w:rPr>
        <w:t xml:space="preserve"> </w:t>
      </w:r>
    </w:p>
    <w:p w14:paraId="0B052071" w14:textId="37D49789" w:rsidR="6384C090" w:rsidRDefault="6384C090" w:rsidP="679A97BA">
      <w:r w:rsidRPr="679A97BA">
        <w:t xml:space="preserve"> </w:t>
      </w:r>
    </w:p>
    <w:tbl>
      <w:tblPr>
        <w:tblW w:w="0" w:type="auto"/>
        <w:tblLayout w:type="fixed"/>
        <w:tblLook w:val="00A0" w:firstRow="1" w:lastRow="0" w:firstColumn="1" w:lastColumn="0" w:noHBand="0" w:noVBand="0"/>
      </w:tblPr>
      <w:tblGrid>
        <w:gridCol w:w="4421"/>
        <w:gridCol w:w="4579"/>
      </w:tblGrid>
      <w:tr w:rsidR="679A97BA" w14:paraId="4CC4533D"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DB8207" w14:textId="37B5AF92" w:rsidR="679A97BA" w:rsidRDefault="679A97BA" w:rsidP="679A97BA">
            <w:r w:rsidRPr="679A97BA">
              <w:rPr>
                <w:b/>
                <w:bCs/>
              </w:rPr>
              <w:t>Class Name:</w:t>
            </w:r>
            <w:r w:rsidRPr="679A97BA">
              <w:t xml:space="preserve"> </w:t>
            </w:r>
            <w:proofErr w:type="spellStart"/>
            <w:r w:rsidR="0E5251EB" w:rsidRPr="679A97BA">
              <w:t>QuizCreationManager</w:t>
            </w:r>
            <w:proofErr w:type="spellEnd"/>
          </w:p>
        </w:tc>
      </w:tr>
      <w:tr w:rsidR="679A97BA" w14:paraId="290ABF23"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E5CEF" w14:textId="4147AFD1" w:rsidR="679A97BA" w:rsidRDefault="679A97BA" w:rsidP="679A97BA">
            <w:r w:rsidRPr="679A97BA">
              <w:rPr>
                <w:b/>
                <w:bCs/>
              </w:rPr>
              <w:t xml:space="preserve">Description: </w:t>
            </w:r>
            <w:r w:rsidR="0EF9CF1A" w:rsidRPr="679A97BA">
              <w:t xml:space="preserve">The </w:t>
            </w:r>
            <w:proofErr w:type="spellStart"/>
            <w:r w:rsidR="0EF9CF1A" w:rsidRPr="679A97BA">
              <w:t>QuizCreationManager</w:t>
            </w:r>
            <w:proofErr w:type="spellEnd"/>
            <w:r w:rsidR="0EF9CF1A" w:rsidRPr="679A97BA">
              <w:t xml:space="preserve"> class is responsible for allowing users to create quizzes by inputting questions, multiple-choice options, and other quiz-related details. It ensures that the </w:t>
            </w:r>
            <w:r w:rsidR="397F6591" w:rsidRPr="679A97BA">
              <w:t>input</w:t>
            </w:r>
            <w:r w:rsidR="0EF9CF1A" w:rsidRPr="679A97BA">
              <w:t xml:space="preserve"> data adheres to the correct format and that the quiz is stored in the database.</w:t>
            </w:r>
          </w:p>
        </w:tc>
      </w:tr>
      <w:tr w:rsidR="679A97BA" w14:paraId="734B318D"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99BE70" w14:textId="22034596" w:rsidR="679A97BA" w:rsidRDefault="679A97BA" w:rsidP="679A97BA">
            <w:r w:rsidRPr="679A97BA">
              <w:rPr>
                <w:b/>
                <w:bCs/>
              </w:rPr>
              <w:t xml:space="preserve">Super classes: </w:t>
            </w:r>
            <w:r w:rsidRPr="679A97BA">
              <w:t>None</w:t>
            </w:r>
          </w:p>
        </w:tc>
      </w:tr>
      <w:tr w:rsidR="679A97BA" w14:paraId="4492A789" w14:textId="77777777" w:rsidTr="679A97BA">
        <w:trPr>
          <w:trHeight w:val="300"/>
        </w:trPr>
        <w:tc>
          <w:tcPr>
            <w:tcW w:w="44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AA83BF" w14:textId="5D177C1E" w:rsidR="679A97BA" w:rsidRDefault="679A97BA" w:rsidP="679A97BA">
            <w:r w:rsidRPr="679A97BA">
              <w:rPr>
                <w:b/>
                <w:bCs/>
              </w:rPr>
              <w:t>Contracts:</w:t>
            </w:r>
          </w:p>
          <w:p w14:paraId="7B75F6C1" w14:textId="4ADF1E98" w:rsidR="679A97BA" w:rsidRDefault="679A97BA" w:rsidP="679A97BA">
            <w:r w:rsidRPr="679A97BA">
              <w:rPr>
                <w:b/>
                <w:bCs/>
              </w:rPr>
              <w:t xml:space="preserve">Contract </w:t>
            </w:r>
            <w:r w:rsidR="79A123C2" w:rsidRPr="679A97BA">
              <w:rPr>
                <w:b/>
                <w:bCs/>
              </w:rPr>
              <w:t>6</w:t>
            </w:r>
            <w:r w:rsidRPr="679A97BA">
              <w:rPr>
                <w:b/>
                <w:bCs/>
              </w:rPr>
              <w:t xml:space="preserve">: </w:t>
            </w:r>
            <w:proofErr w:type="spellStart"/>
            <w:r w:rsidR="561670F8" w:rsidRPr="679A97BA">
              <w:t>ManageQuizCreation</w:t>
            </w:r>
            <w:proofErr w:type="spellEnd"/>
          </w:p>
          <w:p w14:paraId="2D220114" w14:textId="51DB7501" w:rsidR="679A97BA" w:rsidRDefault="679A97BA" w:rsidP="679A97BA">
            <w:r w:rsidRPr="679A97BA">
              <w:rPr>
                <w:b/>
                <w:bCs/>
              </w:rPr>
              <w:t xml:space="preserve">Description: </w:t>
            </w:r>
            <w:r w:rsidR="68C670EF" w:rsidRPr="679A97BA">
              <w:t>This contract defines the process of creating and validating quizzes, ensuring that they are formatted properly and stored in the database.</w:t>
            </w:r>
          </w:p>
          <w:p w14:paraId="05A31179" w14:textId="5504B49E" w:rsidR="679A97BA" w:rsidRDefault="679A97BA" w:rsidP="679A97BA">
            <w:r w:rsidRPr="679A97BA">
              <w:t xml:space="preserve">- </w:t>
            </w:r>
            <w:r w:rsidR="6F328019" w:rsidRPr="679A97BA">
              <w:t>Collects user input for quiz creation</w:t>
            </w:r>
          </w:p>
          <w:p w14:paraId="7F5C660E" w14:textId="7B977036" w:rsidR="6F328019" w:rsidRDefault="6F328019" w:rsidP="679A97BA">
            <w:r w:rsidRPr="679A97BA">
              <w:t>- Validates quiz details and ensures proper storage in the database</w:t>
            </w:r>
          </w:p>
          <w:p w14:paraId="53224B9C" w14:textId="04190732" w:rsidR="6F328019" w:rsidRDefault="6F328019" w:rsidP="679A97BA">
            <w:r w:rsidRPr="679A97BA">
              <w:t>- Manages the form for quiz creation and ensures it meets system requirements</w:t>
            </w:r>
          </w:p>
          <w:p w14:paraId="713FC3FA" w14:textId="2E9F373F" w:rsidR="679A97BA" w:rsidRDefault="679A97BA" w:rsidP="679A97BA">
            <w:r w:rsidRPr="679A97BA">
              <w:rPr>
                <w:b/>
                <w:bCs/>
              </w:rPr>
              <w:t xml:space="preserve"> </w:t>
            </w:r>
          </w:p>
          <w:p w14:paraId="23F18A04" w14:textId="721EF56E" w:rsidR="679A97BA" w:rsidRDefault="679A97BA" w:rsidP="679A97BA">
            <w:r w:rsidRPr="679A97BA">
              <w:rPr>
                <w:b/>
                <w:bCs/>
              </w:rPr>
              <w:t>Private Responsibilities:</w:t>
            </w:r>
          </w:p>
          <w:p w14:paraId="5DB8B2F9" w14:textId="7D0A6B30" w:rsidR="679A97BA" w:rsidRDefault="679A97BA" w:rsidP="679A97BA">
            <w:pPr>
              <w:spacing w:line="259" w:lineRule="auto"/>
            </w:pPr>
            <w:r w:rsidRPr="679A97BA">
              <w:t xml:space="preserve">- </w:t>
            </w:r>
            <w:r w:rsidR="7B62E5C5" w:rsidRPr="679A97BA">
              <w:t>Handle user input for quiz creation</w:t>
            </w:r>
          </w:p>
          <w:p w14:paraId="2CDB1CD2" w14:textId="32D6F8C1" w:rsidR="7B62E5C5" w:rsidRDefault="7B62E5C5" w:rsidP="679A97BA">
            <w:pPr>
              <w:spacing w:line="259" w:lineRule="auto"/>
            </w:pPr>
            <w:r w:rsidRPr="679A97BA">
              <w:t>- Validate the format and structure of the quiz data</w:t>
            </w:r>
          </w:p>
        </w:tc>
        <w:tc>
          <w:tcPr>
            <w:tcW w:w="4579"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263CF64" w14:textId="738C37D5" w:rsidR="679A97BA" w:rsidRDefault="679A97BA" w:rsidP="679A97BA">
            <w:r w:rsidRPr="679A97BA">
              <w:rPr>
                <w:b/>
                <w:bCs/>
              </w:rPr>
              <w:t xml:space="preserve"> </w:t>
            </w:r>
          </w:p>
          <w:p w14:paraId="7A3AA9A3" w14:textId="6C9336FC" w:rsidR="679A97BA" w:rsidRDefault="679A97BA" w:rsidP="679A97BA">
            <w:r w:rsidRPr="679A97BA">
              <w:rPr>
                <w:b/>
                <w:bCs/>
              </w:rPr>
              <w:t>Collaborations:</w:t>
            </w:r>
          </w:p>
          <w:p w14:paraId="1C9FF36A" w14:textId="13AA1D71" w:rsidR="284EEA28" w:rsidRDefault="284EEA28" w:rsidP="679A97BA">
            <w:pPr>
              <w:spacing w:line="259" w:lineRule="auto"/>
            </w:pPr>
            <w:proofErr w:type="spellStart"/>
            <w:proofErr w:type="gramStart"/>
            <w:r w:rsidRPr="679A97BA">
              <w:t>QuizManager</w:t>
            </w:r>
            <w:proofErr w:type="spellEnd"/>
            <w:r w:rsidRPr="679A97BA">
              <w:t>(</w:t>
            </w:r>
            <w:proofErr w:type="gramEnd"/>
            <w:r w:rsidRPr="679A97BA">
              <w:t>4)</w:t>
            </w:r>
          </w:p>
        </w:tc>
      </w:tr>
      <w:tr w:rsidR="679A97BA" w14:paraId="24922F9B" w14:textId="77777777" w:rsidTr="679A97BA">
        <w:trPr>
          <w:trHeight w:val="300"/>
        </w:trPr>
        <w:tc>
          <w:tcPr>
            <w:tcW w:w="90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4885C7" w14:textId="5F8E60ED" w:rsidR="679A97BA" w:rsidRDefault="679A97BA" w:rsidP="679A97BA">
            <w:r w:rsidRPr="679A97BA">
              <w:rPr>
                <w:b/>
                <w:bCs/>
              </w:rPr>
              <w:t>Comments:</w:t>
            </w:r>
          </w:p>
          <w:p w14:paraId="7C7E33BF" w14:textId="437105AF" w:rsidR="3757E456" w:rsidRDefault="3757E456" w:rsidP="679A97BA">
            <w:r w:rsidRPr="679A97BA">
              <w:t xml:space="preserve">The </w:t>
            </w:r>
            <w:proofErr w:type="spellStart"/>
            <w:r w:rsidRPr="679A97BA">
              <w:t>QuizCreationManager</w:t>
            </w:r>
            <w:proofErr w:type="spellEnd"/>
            <w:r w:rsidRPr="679A97BA">
              <w:t xml:space="preserve"> simplifies the process of quiz creation by guiding the user through the necessary steps and ensuring that quizzes adhere to the system’s specifications. Its primary focus is ensuring that data is entered correctly and efficiently stored for future use.</w:t>
            </w:r>
          </w:p>
          <w:p w14:paraId="63938447" w14:textId="089FF96E" w:rsidR="679A97BA" w:rsidRDefault="679A97BA" w:rsidP="679A97BA"/>
        </w:tc>
      </w:tr>
    </w:tbl>
    <w:p w14:paraId="72265C92" w14:textId="749E4FF5" w:rsidR="679A97BA" w:rsidRDefault="679A97BA" w:rsidP="679A97BA"/>
    <w:p w14:paraId="06395838" w14:textId="1C0E3B23" w:rsidR="18EAB1B8" w:rsidRDefault="18EAB1B8" w:rsidP="679A97BA">
      <w:pPr>
        <w:pStyle w:val="Heading3"/>
        <w:spacing w:before="0" w:after="281"/>
        <w:rPr>
          <w:bCs/>
          <w:sz w:val="20"/>
        </w:rPr>
      </w:pPr>
      <w:r w:rsidRPr="679A97BA">
        <w:rPr>
          <w:bCs/>
          <w:sz w:val="20"/>
        </w:rPr>
        <w:t xml:space="preserve">Contract #6: </w:t>
      </w:r>
      <w:proofErr w:type="spellStart"/>
      <w:r w:rsidRPr="679A97BA">
        <w:rPr>
          <w:bCs/>
          <w:sz w:val="20"/>
        </w:rPr>
        <w:t>ManageQuizCreation</w:t>
      </w:r>
      <w:proofErr w:type="spellEnd"/>
    </w:p>
    <w:p w14:paraId="1B1A4236" w14:textId="436BF4B3" w:rsidR="18EAB1B8" w:rsidRDefault="18EAB1B8" w:rsidP="679A97BA">
      <w:pPr>
        <w:spacing w:before="240" w:after="240"/>
      </w:pPr>
      <w:r w:rsidRPr="679A97BA">
        <w:rPr>
          <w:b/>
          <w:bCs/>
        </w:rPr>
        <w:t>Description</w:t>
      </w:r>
      <w:r w:rsidRPr="679A97BA">
        <w:t>: This contract manages the creation of quizzes by collecting user input, validating the data, and storing it in the database. It ensures that the quiz creation process adheres to system requirements and that quizzes are stored securely.</w:t>
      </w:r>
    </w:p>
    <w:p w14:paraId="52A2CD7F" w14:textId="483D4090" w:rsidR="18EAB1B8" w:rsidRDefault="18EAB1B8" w:rsidP="679A97BA">
      <w:pPr>
        <w:pStyle w:val="ListParagraph"/>
        <w:numPr>
          <w:ilvl w:val="0"/>
          <w:numId w:val="1"/>
        </w:numPr>
        <w:spacing w:before="240" w:after="240"/>
        <w:rPr>
          <w:b/>
          <w:bCs/>
        </w:rPr>
      </w:pPr>
      <w:r w:rsidRPr="679A97BA">
        <w:rPr>
          <w:b/>
          <w:bCs/>
        </w:rPr>
        <w:t>Collects user input for quiz creation</w:t>
      </w:r>
    </w:p>
    <w:p w14:paraId="38C0C916" w14:textId="3BD22EE9" w:rsidR="18EAB1B8" w:rsidRDefault="18EAB1B8" w:rsidP="679A97BA">
      <w:pPr>
        <w:pStyle w:val="ListParagraph"/>
        <w:numPr>
          <w:ilvl w:val="1"/>
          <w:numId w:val="1"/>
        </w:numPr>
      </w:pPr>
      <w:r w:rsidRPr="679A97BA">
        <w:rPr>
          <w:b/>
          <w:bCs/>
        </w:rPr>
        <w:t>Function</w:t>
      </w:r>
      <w:r w:rsidRPr="679A97BA">
        <w:t xml:space="preserve">: </w:t>
      </w:r>
      <w:proofErr w:type="spellStart"/>
      <w:r w:rsidRPr="679A97BA">
        <w:t>create_</w:t>
      </w:r>
      <w:proofErr w:type="gramStart"/>
      <w:r w:rsidRPr="679A97BA">
        <w:t>quiz</w:t>
      </w:r>
      <w:proofErr w:type="spellEnd"/>
      <w:r w:rsidRPr="679A97BA">
        <w:t>(</w:t>
      </w:r>
      <w:proofErr w:type="gramEnd"/>
      <w:r w:rsidRPr="679A97BA">
        <w:t>)</w:t>
      </w:r>
    </w:p>
    <w:p w14:paraId="4DBB3874" w14:textId="2F91ADD0" w:rsidR="18EAB1B8" w:rsidRDefault="18EAB1B8" w:rsidP="679A97BA">
      <w:pPr>
        <w:pStyle w:val="ListParagraph"/>
        <w:numPr>
          <w:ilvl w:val="1"/>
          <w:numId w:val="1"/>
        </w:numPr>
      </w:pPr>
      <w:r w:rsidRPr="679A97BA">
        <w:rPr>
          <w:b/>
          <w:bCs/>
        </w:rPr>
        <w:lastRenderedPageBreak/>
        <w:t>Pre-condition</w:t>
      </w:r>
      <w:r w:rsidRPr="679A97BA">
        <w:t>: Requires valid user input for the quiz, including the title and number of questions.</w:t>
      </w:r>
    </w:p>
    <w:p w14:paraId="49B2110A" w14:textId="69855D73" w:rsidR="18EAB1B8" w:rsidRDefault="18EAB1B8" w:rsidP="679A97BA">
      <w:pPr>
        <w:pStyle w:val="ListParagraph"/>
        <w:numPr>
          <w:ilvl w:val="1"/>
          <w:numId w:val="1"/>
        </w:numPr>
      </w:pPr>
      <w:r w:rsidRPr="679A97BA">
        <w:rPr>
          <w:b/>
          <w:bCs/>
        </w:rPr>
        <w:t>Post-condition</w:t>
      </w:r>
      <w:r w:rsidRPr="679A97BA">
        <w:t>: Ensures that the quiz creation form is rendered or submitted for processing.</w:t>
      </w:r>
    </w:p>
    <w:p w14:paraId="55D2D4BB" w14:textId="3013B40F" w:rsidR="18EAB1B8" w:rsidRDefault="18EAB1B8" w:rsidP="679A97BA">
      <w:pPr>
        <w:pStyle w:val="ListParagraph"/>
        <w:numPr>
          <w:ilvl w:val="1"/>
          <w:numId w:val="1"/>
        </w:numPr>
      </w:pPr>
      <w:r w:rsidRPr="679A97BA">
        <w:rPr>
          <w:b/>
          <w:bCs/>
        </w:rPr>
        <w:t>Collaborations</w:t>
      </w:r>
      <w:r w:rsidRPr="679A97BA">
        <w:t xml:space="preserve">: This function collaborates with </w:t>
      </w:r>
      <w:proofErr w:type="spellStart"/>
      <w:r w:rsidRPr="679A97BA">
        <w:t>QuizManager</w:t>
      </w:r>
      <w:proofErr w:type="spellEnd"/>
      <w:r w:rsidRPr="679A97BA">
        <w:t xml:space="preserve"> to handle the creation of quizzes and with </w:t>
      </w:r>
      <w:proofErr w:type="spellStart"/>
      <w:r w:rsidRPr="679A97BA">
        <w:t>DatabaseManager</w:t>
      </w:r>
      <w:proofErr w:type="spellEnd"/>
      <w:r w:rsidRPr="679A97BA">
        <w:t xml:space="preserve"> for storing the data.</w:t>
      </w:r>
    </w:p>
    <w:p w14:paraId="65C4971C" w14:textId="41C50B7D" w:rsidR="18EAB1B8" w:rsidRDefault="18EAB1B8" w:rsidP="679A97BA">
      <w:pPr>
        <w:pStyle w:val="ListParagraph"/>
        <w:numPr>
          <w:ilvl w:val="0"/>
          <w:numId w:val="1"/>
        </w:numPr>
        <w:spacing w:before="240" w:after="240"/>
        <w:rPr>
          <w:b/>
          <w:bCs/>
        </w:rPr>
      </w:pPr>
      <w:r w:rsidRPr="679A97BA">
        <w:rPr>
          <w:b/>
          <w:bCs/>
        </w:rPr>
        <w:t>Validates quiz details and ensures proper storage in the database</w:t>
      </w:r>
    </w:p>
    <w:p w14:paraId="06F0A5A5" w14:textId="352F7580" w:rsidR="18EAB1B8" w:rsidRDefault="18EAB1B8" w:rsidP="679A97BA">
      <w:pPr>
        <w:pStyle w:val="ListParagraph"/>
        <w:numPr>
          <w:ilvl w:val="1"/>
          <w:numId w:val="1"/>
        </w:numPr>
      </w:pPr>
      <w:r w:rsidRPr="679A97BA">
        <w:rPr>
          <w:b/>
          <w:bCs/>
        </w:rPr>
        <w:t>Function</w:t>
      </w:r>
      <w:r w:rsidRPr="679A97BA">
        <w:t xml:space="preserve">: </w:t>
      </w:r>
      <w:proofErr w:type="spellStart"/>
      <w:r w:rsidRPr="679A97BA">
        <w:t>submit_</w:t>
      </w:r>
      <w:proofErr w:type="gramStart"/>
      <w:r w:rsidRPr="679A97BA">
        <w:t>quiz</w:t>
      </w:r>
      <w:proofErr w:type="spellEnd"/>
      <w:r w:rsidRPr="679A97BA">
        <w:t>(</w:t>
      </w:r>
      <w:proofErr w:type="gramEnd"/>
      <w:r w:rsidRPr="679A97BA">
        <w:t>)</w:t>
      </w:r>
    </w:p>
    <w:p w14:paraId="7BF1342D" w14:textId="2668C65C" w:rsidR="18EAB1B8" w:rsidRDefault="18EAB1B8" w:rsidP="679A97BA">
      <w:pPr>
        <w:pStyle w:val="ListParagraph"/>
        <w:numPr>
          <w:ilvl w:val="1"/>
          <w:numId w:val="1"/>
        </w:numPr>
      </w:pPr>
      <w:r w:rsidRPr="679A97BA">
        <w:rPr>
          <w:b/>
          <w:bCs/>
        </w:rPr>
        <w:t>Pre-condition</w:t>
      </w:r>
      <w:r w:rsidRPr="679A97BA">
        <w:t>: Requires valid quiz data, including questions, options, and answers, from the form submission.</w:t>
      </w:r>
    </w:p>
    <w:p w14:paraId="47EFEF51" w14:textId="75EF64D2" w:rsidR="18EAB1B8" w:rsidRDefault="18EAB1B8" w:rsidP="679A97BA">
      <w:pPr>
        <w:pStyle w:val="ListParagraph"/>
        <w:numPr>
          <w:ilvl w:val="1"/>
          <w:numId w:val="1"/>
        </w:numPr>
      </w:pPr>
      <w:r w:rsidRPr="679A97BA">
        <w:rPr>
          <w:b/>
          <w:bCs/>
        </w:rPr>
        <w:t>Post-condition</w:t>
      </w:r>
      <w:r w:rsidRPr="679A97BA">
        <w:t>: Ensures that the quiz is properly formatted and stored in the database.</w:t>
      </w:r>
    </w:p>
    <w:p w14:paraId="258466C1" w14:textId="56BC983E" w:rsidR="18EAB1B8" w:rsidRDefault="18EAB1B8" w:rsidP="679A97BA">
      <w:pPr>
        <w:pStyle w:val="ListParagraph"/>
        <w:numPr>
          <w:ilvl w:val="1"/>
          <w:numId w:val="1"/>
        </w:numPr>
      </w:pPr>
      <w:r w:rsidRPr="679A97BA">
        <w:rPr>
          <w:b/>
          <w:bCs/>
        </w:rPr>
        <w:t>Collaborations</w:t>
      </w:r>
      <w:r w:rsidRPr="679A97BA">
        <w:t xml:space="preserve">: This function collaborates with </w:t>
      </w:r>
      <w:proofErr w:type="spellStart"/>
      <w:r w:rsidRPr="679A97BA">
        <w:t>DatabaseManager</w:t>
      </w:r>
      <w:proofErr w:type="spellEnd"/>
      <w:r w:rsidRPr="679A97BA">
        <w:t xml:space="preserve"> to store quiz data securely and with </w:t>
      </w:r>
      <w:proofErr w:type="spellStart"/>
      <w:r w:rsidRPr="679A97BA">
        <w:t>QuizManager</w:t>
      </w:r>
      <w:proofErr w:type="spellEnd"/>
      <w:r w:rsidRPr="679A97BA">
        <w:t xml:space="preserve"> to complete the creation process.</w:t>
      </w:r>
    </w:p>
    <w:p w14:paraId="3BCFCB39" w14:textId="4639C601" w:rsidR="18EAB1B8" w:rsidRDefault="18EAB1B8" w:rsidP="679A97BA">
      <w:pPr>
        <w:pStyle w:val="ListParagraph"/>
        <w:numPr>
          <w:ilvl w:val="0"/>
          <w:numId w:val="1"/>
        </w:numPr>
        <w:spacing w:before="240" w:after="240"/>
        <w:rPr>
          <w:b/>
          <w:bCs/>
        </w:rPr>
      </w:pPr>
      <w:r w:rsidRPr="679A97BA">
        <w:rPr>
          <w:b/>
          <w:bCs/>
        </w:rPr>
        <w:t>Manages the form for quiz creation and ensures it meets system requirements</w:t>
      </w:r>
    </w:p>
    <w:p w14:paraId="180AAEC3" w14:textId="40BFCE10" w:rsidR="18EAB1B8" w:rsidRDefault="18EAB1B8" w:rsidP="679A97BA">
      <w:pPr>
        <w:pStyle w:val="ListParagraph"/>
        <w:numPr>
          <w:ilvl w:val="1"/>
          <w:numId w:val="1"/>
        </w:numPr>
      </w:pPr>
      <w:r w:rsidRPr="679A97BA">
        <w:rPr>
          <w:b/>
          <w:bCs/>
        </w:rPr>
        <w:t>Function</w:t>
      </w:r>
      <w:r w:rsidRPr="679A97BA">
        <w:t xml:space="preserve">: </w:t>
      </w:r>
      <w:proofErr w:type="spellStart"/>
      <w:r w:rsidRPr="679A97BA">
        <w:t>render_quiz_creation_</w:t>
      </w:r>
      <w:proofErr w:type="gramStart"/>
      <w:r w:rsidRPr="679A97BA">
        <w:t>form</w:t>
      </w:r>
      <w:proofErr w:type="spellEnd"/>
      <w:r w:rsidRPr="679A97BA">
        <w:t>(</w:t>
      </w:r>
      <w:proofErr w:type="spellStart"/>
      <w:proofErr w:type="gramEnd"/>
      <w:r w:rsidRPr="679A97BA">
        <w:t>num_questions</w:t>
      </w:r>
      <w:proofErr w:type="spellEnd"/>
      <w:r w:rsidRPr="679A97BA">
        <w:t>: int, title: str)</w:t>
      </w:r>
    </w:p>
    <w:p w14:paraId="42187D94" w14:textId="32EE5D84" w:rsidR="18EAB1B8" w:rsidRDefault="18EAB1B8" w:rsidP="679A97BA">
      <w:pPr>
        <w:pStyle w:val="ListParagraph"/>
        <w:numPr>
          <w:ilvl w:val="1"/>
          <w:numId w:val="1"/>
        </w:numPr>
      </w:pPr>
      <w:r w:rsidRPr="679A97BA">
        <w:rPr>
          <w:b/>
          <w:bCs/>
        </w:rPr>
        <w:t>Pre-condition</w:t>
      </w:r>
      <w:r w:rsidRPr="679A97BA">
        <w:t>: Requires valid user input for the number of questions and quiz title.</w:t>
      </w:r>
    </w:p>
    <w:p w14:paraId="450BB26E" w14:textId="3737128C" w:rsidR="18EAB1B8" w:rsidRDefault="18EAB1B8" w:rsidP="679A97BA">
      <w:pPr>
        <w:pStyle w:val="ListParagraph"/>
        <w:numPr>
          <w:ilvl w:val="1"/>
          <w:numId w:val="1"/>
        </w:numPr>
      </w:pPr>
      <w:r w:rsidRPr="679A97BA">
        <w:rPr>
          <w:b/>
          <w:bCs/>
        </w:rPr>
        <w:t>Post-condition</w:t>
      </w:r>
      <w:r w:rsidRPr="679A97BA">
        <w:t>: Ensures that the form is dynamically generated based on the user's input and displayed for further quiz creation steps.</w:t>
      </w:r>
    </w:p>
    <w:p w14:paraId="6311491D" w14:textId="37DFE506" w:rsidR="18EAB1B8" w:rsidRDefault="18EAB1B8" w:rsidP="679A97BA">
      <w:pPr>
        <w:pStyle w:val="ListParagraph"/>
        <w:numPr>
          <w:ilvl w:val="1"/>
          <w:numId w:val="1"/>
        </w:numPr>
      </w:pPr>
      <w:r w:rsidRPr="679A97BA">
        <w:rPr>
          <w:b/>
          <w:bCs/>
        </w:rPr>
        <w:t>Collaborations</w:t>
      </w:r>
      <w:r w:rsidRPr="679A97BA">
        <w:t xml:space="preserve">: This function collaborates with </w:t>
      </w:r>
      <w:proofErr w:type="spellStart"/>
      <w:r w:rsidRPr="679A97BA">
        <w:t>QuizManager</w:t>
      </w:r>
      <w:proofErr w:type="spellEnd"/>
      <w:r w:rsidRPr="679A97BA">
        <w:t xml:space="preserve"> to facilitate the quiz creation process and ensure the user </w:t>
      </w:r>
      <w:proofErr w:type="gramStart"/>
      <w:r w:rsidRPr="679A97BA">
        <w:t>is able to</w:t>
      </w:r>
      <w:proofErr w:type="gramEnd"/>
      <w:r w:rsidRPr="679A97BA">
        <w:t xml:space="preserve"> create a valid quiz.</w:t>
      </w:r>
    </w:p>
    <w:p w14:paraId="4D8CDD97" w14:textId="53261DAF" w:rsidR="679A97BA" w:rsidRDefault="679A97BA" w:rsidP="679A97BA"/>
    <w:p w14:paraId="3F39D523" w14:textId="37B879BA" w:rsidR="00995A67" w:rsidRDefault="4BD55CC3" w:rsidP="679A97BA">
      <w:pPr>
        <w:pStyle w:val="StyleHeading1Left0Firstline0"/>
      </w:pPr>
      <w:bookmarkStart w:id="62" w:name="_Toc322626986"/>
      <w:r>
        <w:lastRenderedPageBreak/>
        <w:t>Appendix</w:t>
      </w:r>
      <w:bookmarkEnd w:id="62"/>
    </w:p>
    <w:p w14:paraId="23071F44" w14:textId="3F1E194F" w:rsidR="41CEF702" w:rsidRDefault="41CEF702"/>
    <w:p w14:paraId="13471602" w14:textId="5C2E4D33" w:rsidR="41CEF702" w:rsidRDefault="41CEF702"/>
    <w:p w14:paraId="553C056D" w14:textId="04D54118" w:rsidR="41CEF702" w:rsidRDefault="20B01AA7">
      <w:r>
        <w:t>High Level Overview of Muscle Mind System Collaboration Graph:</w:t>
      </w:r>
    </w:p>
    <w:p w14:paraId="2B50AC21" w14:textId="57E96DD1" w:rsidR="41CEF702" w:rsidRDefault="20B01AA7">
      <w:r>
        <w:rPr>
          <w:noProof/>
        </w:rPr>
        <w:drawing>
          <wp:inline distT="0" distB="0" distL="0" distR="0" wp14:anchorId="41727A32" wp14:editId="0EE3E8B8">
            <wp:extent cx="5347607" cy="3119438"/>
            <wp:effectExtent l="0" t="0" r="0" b="0"/>
            <wp:docPr id="956406174" name="Picture 956406174" descr="High level overview of MuscleMin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47607" cy="3119438"/>
                    </a:xfrm>
                    <a:prstGeom prst="rect">
                      <a:avLst/>
                    </a:prstGeom>
                  </pic:spPr>
                </pic:pic>
              </a:graphicData>
            </a:graphic>
          </wp:inline>
        </w:drawing>
      </w:r>
    </w:p>
    <w:p w14:paraId="6894C1C8" w14:textId="75F1D7B7" w:rsidR="41CEF702" w:rsidRDefault="41CEF702"/>
    <w:p w14:paraId="3A568323" w14:textId="12178274" w:rsidR="41CEF702" w:rsidRDefault="20B01AA7">
      <w:r>
        <w:rPr>
          <w:noProof/>
        </w:rPr>
        <w:drawing>
          <wp:inline distT="0" distB="0" distL="0" distR="0" wp14:anchorId="789ABD47" wp14:editId="5375157D">
            <wp:extent cx="2632211" cy="2099393"/>
            <wp:effectExtent l="0" t="0" r="0" b="0"/>
            <wp:docPr id="1519112475" name="Picture 151911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32211" cy="2099393"/>
                    </a:xfrm>
                    <a:prstGeom prst="rect">
                      <a:avLst/>
                    </a:prstGeom>
                  </pic:spPr>
                </pic:pic>
              </a:graphicData>
            </a:graphic>
          </wp:inline>
        </w:drawing>
      </w:r>
      <w:r>
        <w:rPr>
          <w:noProof/>
        </w:rPr>
        <w:drawing>
          <wp:inline distT="0" distB="0" distL="0" distR="0" wp14:anchorId="71A4C89B" wp14:editId="12DAF1B8">
            <wp:extent cx="2804543" cy="2252061"/>
            <wp:effectExtent l="0" t="0" r="0" b="0"/>
            <wp:docPr id="1289360391" name="Picture 128936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04543" cy="2252061"/>
                    </a:xfrm>
                    <a:prstGeom prst="rect">
                      <a:avLst/>
                    </a:prstGeom>
                  </pic:spPr>
                </pic:pic>
              </a:graphicData>
            </a:graphic>
          </wp:inline>
        </w:drawing>
      </w:r>
    </w:p>
    <w:p w14:paraId="77C6A3C8" w14:textId="7A5A76AF" w:rsidR="679A97BA" w:rsidRDefault="679A97BA" w:rsidP="679A97BA"/>
    <w:p w14:paraId="6F5ABC2C" w14:textId="1E654A28" w:rsidR="20B01AA7" w:rsidRDefault="20B01AA7" w:rsidP="679A97BA">
      <w:pPr>
        <w:jc w:val="center"/>
      </w:pPr>
      <w:r>
        <w:t>Subsystem #1: Database Management Subsystem (left)</w:t>
      </w:r>
    </w:p>
    <w:p w14:paraId="5AA88DD0" w14:textId="1BEF66AF" w:rsidR="20B01AA7" w:rsidRDefault="20B01AA7" w:rsidP="679A97BA">
      <w:pPr>
        <w:jc w:val="center"/>
      </w:pPr>
      <w:r>
        <w:t>Subsystem #2: Quiz Management Subsystem (right)</w:t>
      </w:r>
    </w:p>
    <w:p w14:paraId="24361B51" w14:textId="6E5571C2" w:rsidR="679A97BA" w:rsidRDefault="679A97BA" w:rsidP="679A97BA"/>
    <w:p w14:paraId="7A3142AC" w14:textId="0A1C28C3" w:rsidR="679A97BA" w:rsidRDefault="679A97BA" w:rsidP="679A97BA"/>
    <w:p w14:paraId="7A39FCF4" w14:textId="7E705948" w:rsidR="679A97BA" w:rsidRDefault="679A97BA" w:rsidP="679A97BA"/>
    <w:p w14:paraId="42AC2A9F" w14:textId="047D167D" w:rsidR="679A97BA" w:rsidRDefault="679A97BA" w:rsidP="679A97BA"/>
    <w:p w14:paraId="629608C0" w14:textId="7E915918" w:rsidR="679A97BA" w:rsidRDefault="679A97BA" w:rsidP="679A97BA"/>
    <w:p w14:paraId="0BFD1CB9" w14:textId="5877F881" w:rsidR="679A97BA" w:rsidRDefault="679A97BA" w:rsidP="679A97BA"/>
    <w:p w14:paraId="40A50F35" w14:textId="31957C93" w:rsidR="679A97BA" w:rsidRDefault="679A97BA" w:rsidP="679A97BA"/>
    <w:p w14:paraId="3482DA94" w14:textId="6DCCC86F" w:rsidR="0970A926" w:rsidRDefault="0970A926" w:rsidP="679A97BA">
      <w:r>
        <w:rPr>
          <w:noProof/>
        </w:rPr>
        <w:lastRenderedPageBreak/>
        <w:drawing>
          <wp:inline distT="0" distB="0" distL="0" distR="0" wp14:anchorId="02F497C7" wp14:editId="096C69A0">
            <wp:extent cx="6199909" cy="2438631"/>
            <wp:effectExtent l="0" t="0" r="0" b="0"/>
            <wp:docPr id="1751781996" name="Picture 175178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199909" cy="2438631"/>
                    </a:xfrm>
                    <a:prstGeom prst="rect">
                      <a:avLst/>
                    </a:prstGeom>
                  </pic:spPr>
                </pic:pic>
              </a:graphicData>
            </a:graphic>
          </wp:inline>
        </w:drawing>
      </w:r>
    </w:p>
    <w:sectPr w:rsidR="0970A926">
      <w:headerReference w:type="default" r:id="rId24"/>
      <w:footerReference w:type="default" r:id="rId2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DEA3D" w14:textId="77777777" w:rsidR="00ED5A12" w:rsidRDefault="00ED5A12">
      <w:r>
        <w:separator/>
      </w:r>
    </w:p>
  </w:endnote>
  <w:endnote w:type="continuationSeparator" w:id="0">
    <w:p w14:paraId="7300F0C4" w14:textId="77777777" w:rsidR="00ED5A12" w:rsidRDefault="00ED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000" w:firstRow="0" w:lastRow="0" w:firstColumn="0" w:lastColumn="0" w:noHBand="0" w:noVBand="0"/>
    </w:tblPr>
    <w:tblGrid>
      <w:gridCol w:w="4428"/>
      <w:gridCol w:w="4428"/>
    </w:tblGrid>
    <w:tr w:rsidR="00DE57D5" w14:paraId="3F39D53D" w14:textId="77777777" w:rsidTr="552E1C6B">
      <w:tc>
        <w:tcPr>
          <w:tcW w:w="4428" w:type="dxa"/>
        </w:tcPr>
        <w:p w14:paraId="3F39D53B" w14:textId="7448F0C4" w:rsidR="00DE57D5" w:rsidRDefault="552E1C6B" w:rsidP="004E61CA">
          <w:pPr>
            <w:pStyle w:val="Footer"/>
          </w:pPr>
          <w:r w:rsidRPr="552E1C6B">
            <w:rPr>
              <w:rFonts w:ascii="Symbol" w:eastAsia="Symbol" w:hAnsi="Symbol" w:cs="Symbol"/>
              <w:color w:val="000000" w:themeColor="text1"/>
            </w:rPr>
            <w:t>Ó</w:t>
          </w:r>
          <w:r w:rsidRPr="552E1C6B">
            <w:rPr>
              <w:color w:val="000000" w:themeColor="text1"/>
            </w:rPr>
            <w:t xml:space="preserve"> 2024 Team 3</w:t>
          </w:r>
        </w:p>
      </w:tc>
      <w:tc>
        <w:tcPr>
          <w:tcW w:w="4428" w:type="dxa"/>
        </w:tcPr>
        <w:p w14:paraId="3F39D53C" w14:textId="6DD2FD19" w:rsidR="00DE57D5" w:rsidRDefault="552E1C6B">
          <w:pPr>
            <w:pStyle w:val="Footer"/>
            <w:jc w:val="right"/>
          </w:pPr>
          <w:r>
            <w:t>https://github.com/riddle-me-ruben/muscle-mind/tree/main</w:t>
          </w:r>
        </w:p>
      </w:tc>
    </w:tr>
  </w:tbl>
  <w:p w14:paraId="3F39D53E" w14:textId="77777777" w:rsidR="00DE57D5" w:rsidRDefault="00DE5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DE57D5" w14:paraId="3F39D549" w14:textId="77777777" w:rsidTr="679A97BA">
      <w:trPr>
        <w:trHeight w:hRule="exact" w:val="552"/>
      </w:trPr>
      <w:tc>
        <w:tcPr>
          <w:tcW w:w="3060" w:type="dxa"/>
        </w:tcPr>
        <w:p w14:paraId="3F39D540" w14:textId="77777777" w:rsidR="00DE57D5" w:rsidRDefault="00DE57D5">
          <w:pPr>
            <w:pStyle w:val="Footer"/>
            <w:spacing w:before="80"/>
          </w:pPr>
          <w:r>
            <w:t>Software Design Document</w:t>
          </w:r>
        </w:p>
        <w:p w14:paraId="3F39D541" w14:textId="77777777" w:rsidR="00DE57D5" w:rsidRDefault="00DE57D5">
          <w:pPr>
            <w:pStyle w:val="Footer"/>
            <w:spacing w:before="80"/>
          </w:pPr>
        </w:p>
      </w:tc>
      <w:tc>
        <w:tcPr>
          <w:tcW w:w="2880" w:type="dxa"/>
        </w:tcPr>
        <w:p w14:paraId="3F39D542" w14:textId="3A9F1476" w:rsidR="00DE57D5" w:rsidRDefault="552E1C6B" w:rsidP="552E1C6B">
          <w:pPr>
            <w:pStyle w:val="Footer"/>
            <w:spacing w:before="80"/>
          </w:pPr>
          <w:r>
            <w:t>Team 3</w:t>
          </w:r>
        </w:p>
      </w:tc>
      <w:tc>
        <w:tcPr>
          <w:tcW w:w="1980" w:type="dxa"/>
        </w:tcPr>
        <w:p w14:paraId="3F39D543" w14:textId="77777777" w:rsidR="00DE57D5" w:rsidRDefault="00DE57D5">
          <w:pPr>
            <w:pStyle w:val="Footer"/>
            <w:spacing w:before="80"/>
            <w:rPr>
              <w:bCs/>
            </w:rPr>
          </w:pPr>
          <w:r>
            <w:rPr>
              <w:bCs/>
            </w:rPr>
            <w:t>Date</w:t>
          </w:r>
        </w:p>
        <w:p w14:paraId="3F39D544" w14:textId="4F0FF42A" w:rsidR="00DE57D5" w:rsidRDefault="00DE57D5" w:rsidP="552E1C6B">
          <w:pPr>
            <w:pStyle w:val="Footer"/>
            <w:spacing w:before="80"/>
            <w:rPr>
              <w:b w:val="0"/>
            </w:rPr>
          </w:pPr>
          <w:r>
            <w:rPr>
              <w:b w:val="0"/>
            </w:rPr>
            <w:fldChar w:fldCharType="begin"/>
          </w:r>
          <w:r>
            <w:rPr>
              <w:b w:val="0"/>
            </w:rPr>
            <w:instrText xml:space="preserve"> DATE \@ "M/d/yyyy" </w:instrText>
          </w:r>
          <w:r>
            <w:rPr>
              <w:b w:val="0"/>
            </w:rPr>
            <w:fldChar w:fldCharType="separate"/>
          </w:r>
          <w:r w:rsidR="000414F5">
            <w:rPr>
              <w:b w:val="0"/>
              <w:noProof/>
            </w:rPr>
            <w:t>11/5/2024</w:t>
          </w:r>
          <w:r>
            <w:rPr>
              <w:b w:val="0"/>
            </w:rPr>
            <w:fldChar w:fldCharType="end"/>
          </w:r>
          <w:r w:rsidR="679A97BA">
            <w:rPr>
              <w:b w:val="0"/>
            </w:rPr>
            <w:t xml:space="preserve">  4:45 PM</w:t>
          </w:r>
        </w:p>
      </w:tc>
      <w:tc>
        <w:tcPr>
          <w:tcW w:w="1080" w:type="dxa"/>
        </w:tcPr>
        <w:p w14:paraId="3F39D545" w14:textId="77777777" w:rsidR="00DE57D5" w:rsidRDefault="00DE57D5">
          <w:pPr>
            <w:pStyle w:val="Footer"/>
            <w:spacing w:before="80"/>
            <w:rPr>
              <w:bCs/>
            </w:rPr>
          </w:pPr>
          <w:r>
            <w:rPr>
              <w:bCs/>
            </w:rPr>
            <w:t>Page</w:t>
          </w:r>
        </w:p>
        <w:p w14:paraId="3F39D546" w14:textId="77777777" w:rsidR="00DE57D5" w:rsidRDefault="00DE57D5">
          <w:pPr>
            <w:pStyle w:val="Footer"/>
            <w:spacing w:before="80"/>
          </w:pPr>
          <w:r>
            <w:rPr>
              <w:b w:val="0"/>
              <w:bCs/>
            </w:rPr>
            <w:fldChar w:fldCharType="begin"/>
          </w:r>
          <w:r>
            <w:rPr>
              <w:b w:val="0"/>
              <w:bCs/>
            </w:rPr>
            <w:instrText xml:space="preserve">page </w:instrText>
          </w:r>
          <w:r>
            <w:rPr>
              <w:b w:val="0"/>
              <w:bCs/>
            </w:rPr>
            <w:fldChar w:fldCharType="separate"/>
          </w:r>
          <w:r w:rsidR="00A87EF7">
            <w:rPr>
              <w:b w:val="0"/>
              <w:bCs/>
              <w:noProof/>
            </w:rPr>
            <w:t>iii</w:t>
          </w:r>
          <w:r>
            <w:rPr>
              <w:b w:val="0"/>
              <w:bCs/>
            </w:rPr>
            <w:fldChar w:fldCharType="end"/>
          </w:r>
          <w:r>
            <w:t xml:space="preserve"> </w:t>
          </w:r>
        </w:p>
        <w:p w14:paraId="3F39D547" w14:textId="77777777" w:rsidR="00DE57D5" w:rsidRDefault="00DE57D5">
          <w:pPr>
            <w:pStyle w:val="Footer"/>
            <w:spacing w:before="80"/>
          </w:pPr>
        </w:p>
        <w:p w14:paraId="3F39D548" w14:textId="77777777" w:rsidR="00DE57D5" w:rsidRDefault="00DE57D5">
          <w:pPr>
            <w:pStyle w:val="Footer"/>
            <w:spacing w:before="80"/>
          </w:pPr>
        </w:p>
      </w:tc>
    </w:tr>
  </w:tbl>
  <w:p w14:paraId="3F39D54A" w14:textId="77777777" w:rsidR="00DE57D5" w:rsidRDefault="00DE57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E57D5" w14:paraId="3F39D553" w14:textId="77777777">
      <w:tc>
        <w:tcPr>
          <w:tcW w:w="3240" w:type="dxa"/>
        </w:tcPr>
        <w:p w14:paraId="3F39D54D" w14:textId="77777777" w:rsidR="00DE57D5" w:rsidRDefault="00DE57D5">
          <w:pPr>
            <w:pStyle w:val="Footer"/>
            <w:rPr>
              <w:b w:val="0"/>
              <w:bCs/>
            </w:rPr>
          </w:pPr>
          <w:r>
            <w:rPr>
              <w:b w:val="0"/>
              <w:bCs/>
            </w:rPr>
            <w:t>Software Design Document</w:t>
          </w:r>
        </w:p>
      </w:tc>
      <w:tc>
        <w:tcPr>
          <w:tcW w:w="2880" w:type="dxa"/>
        </w:tcPr>
        <w:p w14:paraId="3F39D54E" w14:textId="77777777" w:rsidR="00DE57D5" w:rsidRDefault="00724706">
          <w:pPr>
            <w:pStyle w:val="Footer"/>
            <w:rPr>
              <w:b w:val="0"/>
              <w:bCs/>
            </w:rPr>
          </w:pPr>
          <w:fldSimple w:instr=" DOCPROPERTY &quot;Company&quot;  \* MERGEFORMAT ">
            <w:r w:rsidR="004E61CA">
              <w:t>&lt;Enter team name here&gt;</w:t>
            </w:r>
          </w:fldSimple>
        </w:p>
      </w:tc>
      <w:tc>
        <w:tcPr>
          <w:tcW w:w="1980" w:type="dxa"/>
        </w:tcPr>
        <w:p w14:paraId="3F39D54F" w14:textId="77777777" w:rsidR="00DE57D5" w:rsidRDefault="00DE57D5">
          <w:pPr>
            <w:pStyle w:val="Footer"/>
            <w:rPr>
              <w:b w:val="0"/>
              <w:bCs/>
            </w:rPr>
          </w:pPr>
          <w:r>
            <w:rPr>
              <w:b w:val="0"/>
              <w:bCs/>
            </w:rPr>
            <w:t>Date</w:t>
          </w:r>
        </w:p>
        <w:p w14:paraId="3F39D550" w14:textId="66C525D6" w:rsidR="00DE57D5" w:rsidRDefault="004E61CA">
          <w:pPr>
            <w:pStyle w:val="Footer"/>
          </w:pPr>
          <w:r>
            <w:fldChar w:fldCharType="begin"/>
          </w:r>
          <w:r>
            <w:instrText xml:space="preserve"> DATE \@ "M/d/yyyy" </w:instrText>
          </w:r>
          <w:r>
            <w:fldChar w:fldCharType="separate"/>
          </w:r>
          <w:r w:rsidR="000414F5">
            <w:rPr>
              <w:noProof/>
            </w:rPr>
            <w:t>11/5/2024</w:t>
          </w:r>
          <w:r>
            <w:rPr>
              <w:noProof/>
            </w:rPr>
            <w:fldChar w:fldCharType="end"/>
          </w:r>
          <w:r w:rsidR="00DE57D5">
            <w:t xml:space="preserve"> </w:t>
          </w:r>
          <w:r>
            <w:fldChar w:fldCharType="begin"/>
          </w:r>
          <w:r>
            <w:instrText xml:space="preserve"> TIME \@ "h:mm AM/PM" </w:instrText>
          </w:r>
          <w:r>
            <w:fldChar w:fldCharType="separate"/>
          </w:r>
          <w:r w:rsidR="000414F5">
            <w:rPr>
              <w:noProof/>
            </w:rPr>
            <w:t>1:14 PM</w:t>
          </w:r>
          <w:r>
            <w:rPr>
              <w:noProof/>
            </w:rPr>
            <w:fldChar w:fldCharType="end"/>
          </w:r>
        </w:p>
      </w:tc>
      <w:tc>
        <w:tcPr>
          <w:tcW w:w="900" w:type="dxa"/>
        </w:tcPr>
        <w:p w14:paraId="3F39D551" w14:textId="77777777" w:rsidR="00DE57D5" w:rsidRDefault="00DE57D5">
          <w:pPr>
            <w:pStyle w:val="Footer"/>
            <w:rPr>
              <w:b w:val="0"/>
              <w:bCs/>
            </w:rPr>
          </w:pPr>
          <w:r>
            <w:rPr>
              <w:b w:val="0"/>
              <w:bCs/>
            </w:rPr>
            <w:t>Page</w:t>
          </w:r>
        </w:p>
        <w:p w14:paraId="3F39D552" w14:textId="77777777" w:rsidR="00DE57D5" w:rsidRDefault="00DE57D5">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A87EF7">
            <w:rPr>
              <w:rStyle w:val="PageNumber"/>
              <w:noProof/>
            </w:rPr>
            <w:t>1</w:t>
          </w:r>
          <w:r>
            <w:rPr>
              <w:rStyle w:val="PageNumber"/>
            </w:rPr>
            <w:fldChar w:fldCharType="end"/>
          </w:r>
        </w:p>
      </w:tc>
    </w:tr>
  </w:tbl>
  <w:p w14:paraId="3F39D554" w14:textId="77777777" w:rsidR="00DE57D5" w:rsidRDefault="00DE57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E57D5" w14:paraId="3F39D55D" w14:textId="77777777" w:rsidTr="679A97BA">
      <w:tc>
        <w:tcPr>
          <w:tcW w:w="3240" w:type="dxa"/>
        </w:tcPr>
        <w:p w14:paraId="3F39D557" w14:textId="77777777" w:rsidR="00DE57D5" w:rsidRDefault="00DE57D5">
          <w:pPr>
            <w:pStyle w:val="Footer"/>
            <w:rPr>
              <w:b w:val="0"/>
              <w:bCs/>
            </w:rPr>
          </w:pPr>
          <w:r>
            <w:rPr>
              <w:b w:val="0"/>
              <w:bCs/>
            </w:rPr>
            <w:t>Software Design Document</w:t>
          </w:r>
        </w:p>
      </w:tc>
      <w:tc>
        <w:tcPr>
          <w:tcW w:w="2880" w:type="dxa"/>
        </w:tcPr>
        <w:p w14:paraId="3F39D558" w14:textId="239B834A" w:rsidR="00DE57D5" w:rsidRDefault="679A97BA" w:rsidP="552E1C6B">
          <w:pPr>
            <w:pStyle w:val="Footer"/>
            <w:spacing w:line="259" w:lineRule="auto"/>
          </w:pPr>
          <w:r>
            <w:t>Team 3</w:t>
          </w:r>
        </w:p>
      </w:tc>
      <w:tc>
        <w:tcPr>
          <w:tcW w:w="1980" w:type="dxa"/>
        </w:tcPr>
        <w:p w14:paraId="3F39D559" w14:textId="77777777" w:rsidR="00DE57D5" w:rsidRDefault="00DE57D5">
          <w:pPr>
            <w:pStyle w:val="Footer"/>
            <w:rPr>
              <w:b w:val="0"/>
              <w:bCs/>
            </w:rPr>
          </w:pPr>
          <w:r>
            <w:rPr>
              <w:b w:val="0"/>
              <w:bCs/>
            </w:rPr>
            <w:t>Date</w:t>
          </w:r>
        </w:p>
        <w:p w14:paraId="3F39D55A" w14:textId="04A5C250" w:rsidR="00DE57D5" w:rsidRDefault="679A97BA" w:rsidP="552E1C6B">
          <w:pPr>
            <w:pStyle w:val="Footer"/>
            <w:rPr>
              <w:noProof/>
            </w:rPr>
          </w:pPr>
          <w:r>
            <w:t>10/27/2024 4:45PM</w:t>
          </w:r>
        </w:p>
      </w:tc>
      <w:tc>
        <w:tcPr>
          <w:tcW w:w="900" w:type="dxa"/>
        </w:tcPr>
        <w:p w14:paraId="3F39D55B" w14:textId="77777777" w:rsidR="00DE57D5" w:rsidRDefault="00DE57D5">
          <w:pPr>
            <w:pStyle w:val="Footer"/>
            <w:rPr>
              <w:b w:val="0"/>
              <w:bCs/>
            </w:rPr>
          </w:pPr>
          <w:r>
            <w:rPr>
              <w:b w:val="0"/>
              <w:bCs/>
            </w:rPr>
            <w:t>Page</w:t>
          </w:r>
        </w:p>
        <w:p w14:paraId="3F39D55C" w14:textId="77777777" w:rsidR="00DE57D5" w:rsidRDefault="00DE57D5">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A87EF7">
            <w:rPr>
              <w:rStyle w:val="PageNumber"/>
              <w:noProof/>
            </w:rPr>
            <w:t>3</w:t>
          </w:r>
          <w:r>
            <w:rPr>
              <w:rStyle w:val="PageNumber"/>
            </w:rPr>
            <w:fldChar w:fldCharType="end"/>
          </w:r>
        </w:p>
      </w:tc>
    </w:tr>
  </w:tbl>
  <w:p w14:paraId="3F39D55E" w14:textId="77777777" w:rsidR="00DE57D5" w:rsidRDefault="00DE5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CADDD" w14:textId="77777777" w:rsidR="00ED5A12" w:rsidRDefault="00ED5A12">
      <w:r>
        <w:separator/>
      </w:r>
    </w:p>
  </w:footnote>
  <w:footnote w:type="continuationSeparator" w:id="0">
    <w:p w14:paraId="1B2061C8" w14:textId="77777777" w:rsidR="00ED5A12" w:rsidRDefault="00ED5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D52A" w14:textId="77777777" w:rsidR="00DE57D5" w:rsidRDefault="00DE57D5">
    <w:pPr>
      <w:rPr>
        <w:sz w:val="24"/>
      </w:rPr>
    </w:pPr>
  </w:p>
  <w:p w14:paraId="3F39D52B" w14:textId="77777777" w:rsidR="00DE57D5" w:rsidRDefault="00DE57D5">
    <w:pPr>
      <w:pBdr>
        <w:top w:val="single" w:sz="6" w:space="1" w:color="auto"/>
      </w:pBdr>
      <w:rPr>
        <w:sz w:val="24"/>
      </w:rPr>
    </w:pPr>
  </w:p>
  <w:p w14:paraId="3F39D52C" w14:textId="68482881" w:rsidR="00DE57D5" w:rsidRDefault="552E1C6B">
    <w:pPr>
      <w:pStyle w:val="Title"/>
    </w:pPr>
    <w:r>
      <w:t>Team 3</w:t>
    </w:r>
  </w:p>
  <w:p w14:paraId="3F39D52D" w14:textId="77777777" w:rsidR="00DE57D5" w:rsidRDefault="00DE57D5">
    <w:pPr>
      <w:pBdr>
        <w:bottom w:val="single" w:sz="6" w:space="1" w:color="auto"/>
      </w:pBdr>
      <w:jc w:val="right"/>
      <w:rPr>
        <w:sz w:val="24"/>
      </w:rPr>
    </w:pPr>
  </w:p>
  <w:p w14:paraId="3F39D52E" w14:textId="77777777" w:rsidR="00DE57D5" w:rsidRDefault="00DE57D5">
    <w:pPr>
      <w:pStyle w:val="Title"/>
    </w:pPr>
  </w:p>
  <w:p w14:paraId="3F39D52F" w14:textId="77777777" w:rsidR="00DE57D5" w:rsidRDefault="00DE57D5">
    <w:pPr>
      <w:pStyle w:val="Title"/>
    </w:pPr>
  </w:p>
  <w:p w14:paraId="3F39D530" w14:textId="77777777" w:rsidR="00DE57D5" w:rsidRDefault="00DE57D5">
    <w:pPr>
      <w:pStyle w:val="Title"/>
    </w:pPr>
  </w:p>
  <w:p w14:paraId="3F39D531" w14:textId="77777777" w:rsidR="00DE57D5" w:rsidRDefault="00DE57D5">
    <w:pPr>
      <w:pStyle w:val="Title"/>
    </w:pPr>
  </w:p>
  <w:p w14:paraId="3F39D532" w14:textId="77777777" w:rsidR="00DE57D5" w:rsidRDefault="00DE57D5">
    <w:pPr>
      <w:pStyle w:val="Title"/>
    </w:pPr>
  </w:p>
  <w:p w14:paraId="3F39D533" w14:textId="77777777" w:rsidR="00DE57D5" w:rsidRDefault="00DE57D5">
    <w:pPr>
      <w:pStyle w:val="Title"/>
    </w:pPr>
  </w:p>
  <w:p w14:paraId="3F39D534" w14:textId="77777777" w:rsidR="00DE57D5" w:rsidRDefault="00DE57D5">
    <w:pPr>
      <w:pStyle w:val="Title"/>
    </w:pPr>
  </w:p>
  <w:p w14:paraId="3F39D535" w14:textId="77777777" w:rsidR="00DE57D5" w:rsidRDefault="00DE57D5">
    <w:pPr>
      <w:pStyle w:val="Title"/>
    </w:pPr>
  </w:p>
  <w:p w14:paraId="3F39D536" w14:textId="77777777" w:rsidR="00DE57D5" w:rsidRDefault="00DE57D5">
    <w:pPr>
      <w:pStyle w:val="Title"/>
    </w:pPr>
  </w:p>
  <w:p w14:paraId="3F39D537" w14:textId="77777777" w:rsidR="00DE57D5" w:rsidRDefault="00DE57D5">
    <w:pPr>
      <w:pStyle w:val="Title"/>
    </w:pPr>
  </w:p>
  <w:p w14:paraId="3F39D538" w14:textId="77777777" w:rsidR="00DE57D5" w:rsidRDefault="00DE57D5"/>
  <w:p w14:paraId="3F39D539" w14:textId="77777777" w:rsidR="00DE57D5" w:rsidRDefault="00DE57D5"/>
  <w:p w14:paraId="3F39D53A" w14:textId="77777777" w:rsidR="00DE57D5" w:rsidRDefault="00DE5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D53F" w14:textId="77777777" w:rsidR="00DE57D5" w:rsidRDefault="00DE57D5">
    <w:pPr>
      <w:pStyle w:val="Header"/>
    </w:pPr>
    <w:r>
      <w:t>Software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D54B" w14:textId="77777777" w:rsidR="00DE57D5" w:rsidRDefault="00DE57D5">
    <w:pPr>
      <w:pStyle w:val="Header"/>
    </w:pPr>
    <w:r>
      <w:t>Software Design Document</w:t>
    </w:r>
    <w:r>
      <w:tab/>
    </w:r>
    <w:r>
      <w:tab/>
    </w:r>
  </w:p>
  <w:p w14:paraId="3F39D54C" w14:textId="77777777" w:rsidR="00DE57D5" w:rsidRDefault="00DE57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D555" w14:textId="77777777" w:rsidR="00DE57D5" w:rsidRDefault="00DE57D5">
    <w:pPr>
      <w:pStyle w:val="Header"/>
    </w:pPr>
    <w:r>
      <w:t>Software Design Document</w:t>
    </w:r>
    <w:r>
      <w:tab/>
    </w:r>
    <w:r>
      <w:tab/>
    </w:r>
  </w:p>
  <w:p w14:paraId="3F39D556" w14:textId="77777777" w:rsidR="00DE57D5" w:rsidRDefault="00DE57D5">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66A5800"/>
    <w:lvl w:ilvl="0">
      <w:start w:val="1"/>
      <w:numFmt w:val="decimal"/>
      <w:pStyle w:val="heading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3586E"/>
    <w:multiLevelType w:val="hybridMultilevel"/>
    <w:tmpl w:val="659A5594"/>
    <w:lvl w:ilvl="0" w:tplc="9CE43DF0">
      <w:start w:val="1"/>
      <w:numFmt w:val="bullet"/>
      <w:lvlText w:val=""/>
      <w:lvlJc w:val="left"/>
      <w:pPr>
        <w:ind w:left="720" w:hanging="360"/>
      </w:pPr>
      <w:rPr>
        <w:rFonts w:ascii="Symbol" w:hAnsi="Symbol" w:hint="default"/>
      </w:rPr>
    </w:lvl>
    <w:lvl w:ilvl="1" w:tplc="8D9C0F0C">
      <w:start w:val="1"/>
      <w:numFmt w:val="bullet"/>
      <w:lvlText w:val="o"/>
      <w:lvlJc w:val="left"/>
      <w:pPr>
        <w:ind w:left="1440" w:hanging="360"/>
      </w:pPr>
      <w:rPr>
        <w:rFonts w:ascii="Courier New" w:hAnsi="Courier New" w:hint="default"/>
      </w:rPr>
    </w:lvl>
    <w:lvl w:ilvl="2" w:tplc="823EFCEA">
      <w:start w:val="1"/>
      <w:numFmt w:val="bullet"/>
      <w:lvlText w:val=""/>
      <w:lvlJc w:val="left"/>
      <w:pPr>
        <w:ind w:left="2160" w:hanging="360"/>
      </w:pPr>
      <w:rPr>
        <w:rFonts w:ascii="Wingdings" w:hAnsi="Wingdings" w:hint="default"/>
      </w:rPr>
    </w:lvl>
    <w:lvl w:ilvl="3" w:tplc="645A2582">
      <w:start w:val="1"/>
      <w:numFmt w:val="bullet"/>
      <w:lvlText w:val=""/>
      <w:lvlJc w:val="left"/>
      <w:pPr>
        <w:ind w:left="2880" w:hanging="360"/>
      </w:pPr>
      <w:rPr>
        <w:rFonts w:ascii="Symbol" w:hAnsi="Symbol" w:hint="default"/>
      </w:rPr>
    </w:lvl>
    <w:lvl w:ilvl="4" w:tplc="31285936">
      <w:start w:val="1"/>
      <w:numFmt w:val="bullet"/>
      <w:lvlText w:val="o"/>
      <w:lvlJc w:val="left"/>
      <w:pPr>
        <w:ind w:left="3600" w:hanging="360"/>
      </w:pPr>
      <w:rPr>
        <w:rFonts w:ascii="Courier New" w:hAnsi="Courier New" w:hint="default"/>
      </w:rPr>
    </w:lvl>
    <w:lvl w:ilvl="5" w:tplc="F57426B8">
      <w:start w:val="1"/>
      <w:numFmt w:val="bullet"/>
      <w:lvlText w:val=""/>
      <w:lvlJc w:val="left"/>
      <w:pPr>
        <w:ind w:left="4320" w:hanging="360"/>
      </w:pPr>
      <w:rPr>
        <w:rFonts w:ascii="Wingdings" w:hAnsi="Wingdings" w:hint="default"/>
      </w:rPr>
    </w:lvl>
    <w:lvl w:ilvl="6" w:tplc="AB42A12C">
      <w:start w:val="1"/>
      <w:numFmt w:val="bullet"/>
      <w:lvlText w:val=""/>
      <w:lvlJc w:val="left"/>
      <w:pPr>
        <w:ind w:left="5040" w:hanging="360"/>
      </w:pPr>
      <w:rPr>
        <w:rFonts w:ascii="Symbol" w:hAnsi="Symbol" w:hint="default"/>
      </w:rPr>
    </w:lvl>
    <w:lvl w:ilvl="7" w:tplc="B90A5282">
      <w:start w:val="1"/>
      <w:numFmt w:val="bullet"/>
      <w:lvlText w:val="o"/>
      <w:lvlJc w:val="left"/>
      <w:pPr>
        <w:ind w:left="5760" w:hanging="360"/>
      </w:pPr>
      <w:rPr>
        <w:rFonts w:ascii="Courier New" w:hAnsi="Courier New" w:hint="default"/>
      </w:rPr>
    </w:lvl>
    <w:lvl w:ilvl="8" w:tplc="D144BFE0">
      <w:start w:val="1"/>
      <w:numFmt w:val="bullet"/>
      <w:lvlText w:val=""/>
      <w:lvlJc w:val="left"/>
      <w:pPr>
        <w:ind w:left="6480" w:hanging="360"/>
      </w:pPr>
      <w:rPr>
        <w:rFonts w:ascii="Wingdings" w:hAnsi="Wingdings" w:hint="default"/>
      </w:rPr>
    </w:lvl>
  </w:abstractNum>
  <w:abstractNum w:abstractNumId="2" w15:restartNumberingAfterBreak="0">
    <w:nsid w:val="0380DC38"/>
    <w:multiLevelType w:val="hybridMultilevel"/>
    <w:tmpl w:val="ECCCDCA8"/>
    <w:lvl w:ilvl="0" w:tplc="AE7A259A">
      <w:start w:val="1"/>
      <w:numFmt w:val="bullet"/>
      <w:lvlText w:val="-"/>
      <w:lvlJc w:val="left"/>
      <w:pPr>
        <w:ind w:left="720" w:hanging="360"/>
      </w:pPr>
      <w:rPr>
        <w:rFonts w:ascii="Aptos" w:hAnsi="Aptos" w:hint="default"/>
      </w:rPr>
    </w:lvl>
    <w:lvl w:ilvl="1" w:tplc="E2F43E68">
      <w:start w:val="1"/>
      <w:numFmt w:val="bullet"/>
      <w:lvlText w:val="o"/>
      <w:lvlJc w:val="left"/>
      <w:pPr>
        <w:ind w:left="1440" w:hanging="360"/>
      </w:pPr>
      <w:rPr>
        <w:rFonts w:ascii="Courier New" w:hAnsi="Courier New" w:hint="default"/>
      </w:rPr>
    </w:lvl>
    <w:lvl w:ilvl="2" w:tplc="8B2A5606">
      <w:start w:val="1"/>
      <w:numFmt w:val="bullet"/>
      <w:lvlText w:val=""/>
      <w:lvlJc w:val="left"/>
      <w:pPr>
        <w:ind w:left="2160" w:hanging="360"/>
      </w:pPr>
      <w:rPr>
        <w:rFonts w:ascii="Wingdings" w:hAnsi="Wingdings" w:hint="default"/>
      </w:rPr>
    </w:lvl>
    <w:lvl w:ilvl="3" w:tplc="A23EC0AE">
      <w:start w:val="1"/>
      <w:numFmt w:val="bullet"/>
      <w:lvlText w:val=""/>
      <w:lvlJc w:val="left"/>
      <w:pPr>
        <w:ind w:left="2880" w:hanging="360"/>
      </w:pPr>
      <w:rPr>
        <w:rFonts w:ascii="Symbol" w:hAnsi="Symbol" w:hint="default"/>
      </w:rPr>
    </w:lvl>
    <w:lvl w:ilvl="4" w:tplc="63645272">
      <w:start w:val="1"/>
      <w:numFmt w:val="bullet"/>
      <w:lvlText w:val="o"/>
      <w:lvlJc w:val="left"/>
      <w:pPr>
        <w:ind w:left="3600" w:hanging="360"/>
      </w:pPr>
      <w:rPr>
        <w:rFonts w:ascii="Courier New" w:hAnsi="Courier New" w:hint="default"/>
      </w:rPr>
    </w:lvl>
    <w:lvl w:ilvl="5" w:tplc="4C4C97E8">
      <w:start w:val="1"/>
      <w:numFmt w:val="bullet"/>
      <w:lvlText w:val=""/>
      <w:lvlJc w:val="left"/>
      <w:pPr>
        <w:ind w:left="4320" w:hanging="360"/>
      </w:pPr>
      <w:rPr>
        <w:rFonts w:ascii="Wingdings" w:hAnsi="Wingdings" w:hint="default"/>
      </w:rPr>
    </w:lvl>
    <w:lvl w:ilvl="6" w:tplc="3356CD8A">
      <w:start w:val="1"/>
      <w:numFmt w:val="bullet"/>
      <w:lvlText w:val=""/>
      <w:lvlJc w:val="left"/>
      <w:pPr>
        <w:ind w:left="5040" w:hanging="360"/>
      </w:pPr>
      <w:rPr>
        <w:rFonts w:ascii="Symbol" w:hAnsi="Symbol" w:hint="default"/>
      </w:rPr>
    </w:lvl>
    <w:lvl w:ilvl="7" w:tplc="ABFA0BDE">
      <w:start w:val="1"/>
      <w:numFmt w:val="bullet"/>
      <w:lvlText w:val="o"/>
      <w:lvlJc w:val="left"/>
      <w:pPr>
        <w:ind w:left="5760" w:hanging="360"/>
      </w:pPr>
      <w:rPr>
        <w:rFonts w:ascii="Courier New" w:hAnsi="Courier New" w:hint="default"/>
      </w:rPr>
    </w:lvl>
    <w:lvl w:ilvl="8" w:tplc="BC4C566A">
      <w:start w:val="1"/>
      <w:numFmt w:val="bullet"/>
      <w:lvlText w:val=""/>
      <w:lvlJc w:val="left"/>
      <w:pPr>
        <w:ind w:left="6480" w:hanging="360"/>
      </w:pPr>
      <w:rPr>
        <w:rFonts w:ascii="Wingdings" w:hAnsi="Wingdings" w:hint="default"/>
      </w:rPr>
    </w:lvl>
  </w:abstractNum>
  <w:abstractNum w:abstractNumId="3" w15:restartNumberingAfterBreak="0">
    <w:nsid w:val="0457376C"/>
    <w:multiLevelType w:val="hybridMultilevel"/>
    <w:tmpl w:val="5EF07476"/>
    <w:lvl w:ilvl="0" w:tplc="31A0235E">
      <w:start w:val="1"/>
      <w:numFmt w:val="bullet"/>
      <w:lvlText w:val=""/>
      <w:lvlJc w:val="left"/>
      <w:pPr>
        <w:ind w:left="720" w:hanging="360"/>
      </w:pPr>
      <w:rPr>
        <w:rFonts w:ascii="Symbol" w:hAnsi="Symbol" w:hint="default"/>
      </w:rPr>
    </w:lvl>
    <w:lvl w:ilvl="1" w:tplc="10B2BC72">
      <w:start w:val="1"/>
      <w:numFmt w:val="bullet"/>
      <w:lvlText w:val="o"/>
      <w:lvlJc w:val="left"/>
      <w:pPr>
        <w:ind w:left="1440" w:hanging="360"/>
      </w:pPr>
      <w:rPr>
        <w:rFonts w:ascii="Courier New" w:hAnsi="Courier New" w:hint="default"/>
      </w:rPr>
    </w:lvl>
    <w:lvl w:ilvl="2" w:tplc="F41C9DC6">
      <w:start w:val="1"/>
      <w:numFmt w:val="bullet"/>
      <w:lvlText w:val=""/>
      <w:lvlJc w:val="left"/>
      <w:pPr>
        <w:ind w:left="2160" w:hanging="360"/>
      </w:pPr>
      <w:rPr>
        <w:rFonts w:ascii="Wingdings" w:hAnsi="Wingdings" w:hint="default"/>
      </w:rPr>
    </w:lvl>
    <w:lvl w:ilvl="3" w:tplc="2BB8A8D6">
      <w:start w:val="1"/>
      <w:numFmt w:val="bullet"/>
      <w:lvlText w:val=""/>
      <w:lvlJc w:val="left"/>
      <w:pPr>
        <w:ind w:left="2880" w:hanging="360"/>
      </w:pPr>
      <w:rPr>
        <w:rFonts w:ascii="Symbol" w:hAnsi="Symbol" w:hint="default"/>
      </w:rPr>
    </w:lvl>
    <w:lvl w:ilvl="4" w:tplc="829E5564">
      <w:start w:val="1"/>
      <w:numFmt w:val="bullet"/>
      <w:lvlText w:val="o"/>
      <w:lvlJc w:val="left"/>
      <w:pPr>
        <w:ind w:left="3600" w:hanging="360"/>
      </w:pPr>
      <w:rPr>
        <w:rFonts w:ascii="Courier New" w:hAnsi="Courier New" w:hint="default"/>
      </w:rPr>
    </w:lvl>
    <w:lvl w:ilvl="5" w:tplc="4260D8E0">
      <w:start w:val="1"/>
      <w:numFmt w:val="bullet"/>
      <w:lvlText w:val=""/>
      <w:lvlJc w:val="left"/>
      <w:pPr>
        <w:ind w:left="4320" w:hanging="360"/>
      </w:pPr>
      <w:rPr>
        <w:rFonts w:ascii="Wingdings" w:hAnsi="Wingdings" w:hint="default"/>
      </w:rPr>
    </w:lvl>
    <w:lvl w:ilvl="6" w:tplc="C860882C">
      <w:start w:val="1"/>
      <w:numFmt w:val="bullet"/>
      <w:lvlText w:val=""/>
      <w:lvlJc w:val="left"/>
      <w:pPr>
        <w:ind w:left="5040" w:hanging="360"/>
      </w:pPr>
      <w:rPr>
        <w:rFonts w:ascii="Symbol" w:hAnsi="Symbol" w:hint="default"/>
      </w:rPr>
    </w:lvl>
    <w:lvl w:ilvl="7" w:tplc="A1269B4C">
      <w:start w:val="1"/>
      <w:numFmt w:val="bullet"/>
      <w:lvlText w:val="o"/>
      <w:lvlJc w:val="left"/>
      <w:pPr>
        <w:ind w:left="5760" w:hanging="360"/>
      </w:pPr>
      <w:rPr>
        <w:rFonts w:ascii="Courier New" w:hAnsi="Courier New" w:hint="default"/>
      </w:rPr>
    </w:lvl>
    <w:lvl w:ilvl="8" w:tplc="59D24B6C">
      <w:start w:val="1"/>
      <w:numFmt w:val="bullet"/>
      <w:lvlText w:val=""/>
      <w:lvlJc w:val="left"/>
      <w:pPr>
        <w:ind w:left="6480" w:hanging="360"/>
      </w:pPr>
      <w:rPr>
        <w:rFonts w:ascii="Wingdings" w:hAnsi="Wingdings" w:hint="default"/>
      </w:rPr>
    </w:lvl>
  </w:abstractNum>
  <w:abstractNum w:abstractNumId="4" w15:restartNumberingAfterBreak="0">
    <w:nsid w:val="06E53642"/>
    <w:multiLevelType w:val="multilevel"/>
    <w:tmpl w:val="632028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AEE878D"/>
    <w:multiLevelType w:val="hybridMultilevel"/>
    <w:tmpl w:val="E3B89894"/>
    <w:lvl w:ilvl="0" w:tplc="E9D89E96">
      <w:start w:val="1"/>
      <w:numFmt w:val="bullet"/>
      <w:lvlText w:val=""/>
      <w:lvlJc w:val="left"/>
      <w:pPr>
        <w:ind w:left="720" w:hanging="360"/>
      </w:pPr>
      <w:rPr>
        <w:rFonts w:ascii="Symbol" w:hAnsi="Symbol" w:hint="default"/>
      </w:rPr>
    </w:lvl>
    <w:lvl w:ilvl="1" w:tplc="713460DA">
      <w:start w:val="1"/>
      <w:numFmt w:val="bullet"/>
      <w:lvlText w:val="o"/>
      <w:lvlJc w:val="left"/>
      <w:pPr>
        <w:ind w:left="1440" w:hanging="360"/>
      </w:pPr>
      <w:rPr>
        <w:rFonts w:ascii="Courier New" w:hAnsi="Courier New" w:hint="default"/>
      </w:rPr>
    </w:lvl>
    <w:lvl w:ilvl="2" w:tplc="E0606306">
      <w:start w:val="1"/>
      <w:numFmt w:val="bullet"/>
      <w:lvlText w:val=""/>
      <w:lvlJc w:val="left"/>
      <w:pPr>
        <w:ind w:left="2160" w:hanging="360"/>
      </w:pPr>
      <w:rPr>
        <w:rFonts w:ascii="Wingdings" w:hAnsi="Wingdings" w:hint="default"/>
      </w:rPr>
    </w:lvl>
    <w:lvl w:ilvl="3" w:tplc="4A5AD520">
      <w:start w:val="1"/>
      <w:numFmt w:val="bullet"/>
      <w:lvlText w:val=""/>
      <w:lvlJc w:val="left"/>
      <w:pPr>
        <w:ind w:left="2880" w:hanging="360"/>
      </w:pPr>
      <w:rPr>
        <w:rFonts w:ascii="Symbol" w:hAnsi="Symbol" w:hint="default"/>
      </w:rPr>
    </w:lvl>
    <w:lvl w:ilvl="4" w:tplc="A5D44306">
      <w:start w:val="1"/>
      <w:numFmt w:val="bullet"/>
      <w:lvlText w:val="o"/>
      <w:lvlJc w:val="left"/>
      <w:pPr>
        <w:ind w:left="3600" w:hanging="360"/>
      </w:pPr>
      <w:rPr>
        <w:rFonts w:ascii="Courier New" w:hAnsi="Courier New" w:hint="default"/>
      </w:rPr>
    </w:lvl>
    <w:lvl w:ilvl="5" w:tplc="C67057D4">
      <w:start w:val="1"/>
      <w:numFmt w:val="bullet"/>
      <w:lvlText w:val=""/>
      <w:lvlJc w:val="left"/>
      <w:pPr>
        <w:ind w:left="4320" w:hanging="360"/>
      </w:pPr>
      <w:rPr>
        <w:rFonts w:ascii="Wingdings" w:hAnsi="Wingdings" w:hint="default"/>
      </w:rPr>
    </w:lvl>
    <w:lvl w:ilvl="6" w:tplc="B9768010">
      <w:start w:val="1"/>
      <w:numFmt w:val="bullet"/>
      <w:lvlText w:val=""/>
      <w:lvlJc w:val="left"/>
      <w:pPr>
        <w:ind w:left="5040" w:hanging="360"/>
      </w:pPr>
      <w:rPr>
        <w:rFonts w:ascii="Symbol" w:hAnsi="Symbol" w:hint="default"/>
      </w:rPr>
    </w:lvl>
    <w:lvl w:ilvl="7" w:tplc="8856CD70">
      <w:start w:val="1"/>
      <w:numFmt w:val="bullet"/>
      <w:lvlText w:val="o"/>
      <w:lvlJc w:val="left"/>
      <w:pPr>
        <w:ind w:left="5760" w:hanging="360"/>
      </w:pPr>
      <w:rPr>
        <w:rFonts w:ascii="Courier New" w:hAnsi="Courier New" w:hint="default"/>
      </w:rPr>
    </w:lvl>
    <w:lvl w:ilvl="8" w:tplc="00F62368">
      <w:start w:val="1"/>
      <w:numFmt w:val="bullet"/>
      <w:lvlText w:val=""/>
      <w:lvlJc w:val="left"/>
      <w:pPr>
        <w:ind w:left="6480" w:hanging="360"/>
      </w:pPr>
      <w:rPr>
        <w:rFonts w:ascii="Wingdings" w:hAnsi="Wingdings" w:hint="default"/>
      </w:rPr>
    </w:lvl>
  </w:abstractNum>
  <w:abstractNum w:abstractNumId="6" w15:restartNumberingAfterBreak="0">
    <w:nsid w:val="12179B58"/>
    <w:multiLevelType w:val="hybridMultilevel"/>
    <w:tmpl w:val="021E98CA"/>
    <w:lvl w:ilvl="0" w:tplc="02ACE530">
      <w:start w:val="1"/>
      <w:numFmt w:val="decimal"/>
      <w:lvlText w:val="%1."/>
      <w:lvlJc w:val="left"/>
      <w:pPr>
        <w:ind w:left="720" w:hanging="360"/>
      </w:pPr>
    </w:lvl>
    <w:lvl w:ilvl="1" w:tplc="F258D8A8">
      <w:start w:val="1"/>
      <w:numFmt w:val="lowerLetter"/>
      <w:lvlText w:val="%2."/>
      <w:lvlJc w:val="left"/>
      <w:pPr>
        <w:ind w:left="1440" w:hanging="360"/>
      </w:pPr>
    </w:lvl>
    <w:lvl w:ilvl="2" w:tplc="5944DE4A">
      <w:start w:val="1"/>
      <w:numFmt w:val="lowerRoman"/>
      <w:lvlText w:val="%3."/>
      <w:lvlJc w:val="right"/>
      <w:pPr>
        <w:ind w:left="2160" w:hanging="180"/>
      </w:pPr>
    </w:lvl>
    <w:lvl w:ilvl="3" w:tplc="5DD8A3D0">
      <w:start w:val="1"/>
      <w:numFmt w:val="decimal"/>
      <w:lvlText w:val="%4."/>
      <w:lvlJc w:val="left"/>
      <w:pPr>
        <w:ind w:left="2880" w:hanging="360"/>
      </w:pPr>
    </w:lvl>
    <w:lvl w:ilvl="4" w:tplc="D1B8FB66">
      <w:start w:val="1"/>
      <w:numFmt w:val="lowerLetter"/>
      <w:lvlText w:val="%5."/>
      <w:lvlJc w:val="left"/>
      <w:pPr>
        <w:ind w:left="3600" w:hanging="360"/>
      </w:pPr>
    </w:lvl>
    <w:lvl w:ilvl="5" w:tplc="3300D246">
      <w:start w:val="1"/>
      <w:numFmt w:val="lowerRoman"/>
      <w:lvlText w:val="%6."/>
      <w:lvlJc w:val="right"/>
      <w:pPr>
        <w:ind w:left="4320" w:hanging="180"/>
      </w:pPr>
    </w:lvl>
    <w:lvl w:ilvl="6" w:tplc="7EF6134E">
      <w:start w:val="1"/>
      <w:numFmt w:val="decimal"/>
      <w:lvlText w:val="%7."/>
      <w:lvlJc w:val="left"/>
      <w:pPr>
        <w:ind w:left="5040" w:hanging="360"/>
      </w:pPr>
    </w:lvl>
    <w:lvl w:ilvl="7" w:tplc="105C0DFA">
      <w:start w:val="1"/>
      <w:numFmt w:val="lowerLetter"/>
      <w:lvlText w:val="%8."/>
      <w:lvlJc w:val="left"/>
      <w:pPr>
        <w:ind w:left="5760" w:hanging="360"/>
      </w:pPr>
    </w:lvl>
    <w:lvl w:ilvl="8" w:tplc="75CEC7B8">
      <w:start w:val="1"/>
      <w:numFmt w:val="lowerRoman"/>
      <w:lvlText w:val="%9."/>
      <w:lvlJc w:val="right"/>
      <w:pPr>
        <w:ind w:left="6480" w:hanging="180"/>
      </w:pPr>
    </w:lvl>
  </w:abstractNum>
  <w:abstractNum w:abstractNumId="7" w15:restartNumberingAfterBreak="0">
    <w:nsid w:val="1FADE171"/>
    <w:multiLevelType w:val="hybridMultilevel"/>
    <w:tmpl w:val="6B786AF6"/>
    <w:lvl w:ilvl="0" w:tplc="EAFA3832">
      <w:start w:val="1"/>
      <w:numFmt w:val="decimal"/>
      <w:lvlText w:val="%1."/>
      <w:lvlJc w:val="left"/>
      <w:pPr>
        <w:ind w:left="720" w:hanging="360"/>
      </w:pPr>
    </w:lvl>
    <w:lvl w:ilvl="1" w:tplc="29806F54">
      <w:start w:val="1"/>
      <w:numFmt w:val="lowerLetter"/>
      <w:lvlText w:val="%2."/>
      <w:lvlJc w:val="left"/>
      <w:pPr>
        <w:ind w:left="1440" w:hanging="360"/>
      </w:pPr>
    </w:lvl>
    <w:lvl w:ilvl="2" w:tplc="4CDAC17C">
      <w:start w:val="1"/>
      <w:numFmt w:val="lowerRoman"/>
      <w:lvlText w:val="%3."/>
      <w:lvlJc w:val="right"/>
      <w:pPr>
        <w:ind w:left="2160" w:hanging="180"/>
      </w:pPr>
    </w:lvl>
    <w:lvl w:ilvl="3" w:tplc="26C0F74C">
      <w:start w:val="1"/>
      <w:numFmt w:val="decimal"/>
      <w:lvlText w:val="%4."/>
      <w:lvlJc w:val="left"/>
      <w:pPr>
        <w:ind w:left="2880" w:hanging="360"/>
      </w:pPr>
    </w:lvl>
    <w:lvl w:ilvl="4" w:tplc="B0007824">
      <w:start w:val="1"/>
      <w:numFmt w:val="lowerLetter"/>
      <w:lvlText w:val="%5."/>
      <w:lvlJc w:val="left"/>
      <w:pPr>
        <w:ind w:left="3600" w:hanging="360"/>
      </w:pPr>
    </w:lvl>
    <w:lvl w:ilvl="5" w:tplc="9404E0DA">
      <w:start w:val="1"/>
      <w:numFmt w:val="lowerRoman"/>
      <w:lvlText w:val="%6."/>
      <w:lvlJc w:val="right"/>
      <w:pPr>
        <w:ind w:left="4320" w:hanging="180"/>
      </w:pPr>
    </w:lvl>
    <w:lvl w:ilvl="6" w:tplc="90DA70A0">
      <w:start w:val="1"/>
      <w:numFmt w:val="decimal"/>
      <w:lvlText w:val="%7."/>
      <w:lvlJc w:val="left"/>
      <w:pPr>
        <w:ind w:left="5040" w:hanging="360"/>
      </w:pPr>
    </w:lvl>
    <w:lvl w:ilvl="7" w:tplc="2D2A1124">
      <w:start w:val="1"/>
      <w:numFmt w:val="lowerLetter"/>
      <w:lvlText w:val="%8."/>
      <w:lvlJc w:val="left"/>
      <w:pPr>
        <w:ind w:left="5760" w:hanging="360"/>
      </w:pPr>
    </w:lvl>
    <w:lvl w:ilvl="8" w:tplc="D3F6141E">
      <w:start w:val="1"/>
      <w:numFmt w:val="lowerRoman"/>
      <w:lvlText w:val="%9."/>
      <w:lvlJc w:val="right"/>
      <w:pPr>
        <w:ind w:left="6480" w:hanging="180"/>
      </w:pPr>
    </w:lvl>
  </w:abstractNum>
  <w:abstractNum w:abstractNumId="8" w15:restartNumberingAfterBreak="0">
    <w:nsid w:val="23BCCA89"/>
    <w:multiLevelType w:val="hybridMultilevel"/>
    <w:tmpl w:val="8EF616CA"/>
    <w:lvl w:ilvl="0" w:tplc="86DC38CE">
      <w:start w:val="1"/>
      <w:numFmt w:val="bullet"/>
      <w:lvlText w:val=""/>
      <w:lvlJc w:val="left"/>
      <w:pPr>
        <w:ind w:left="720" w:hanging="360"/>
      </w:pPr>
      <w:rPr>
        <w:rFonts w:ascii="Symbol" w:hAnsi="Symbol" w:hint="default"/>
      </w:rPr>
    </w:lvl>
    <w:lvl w:ilvl="1" w:tplc="B964D864">
      <w:start w:val="1"/>
      <w:numFmt w:val="bullet"/>
      <w:lvlText w:val="o"/>
      <w:lvlJc w:val="left"/>
      <w:pPr>
        <w:ind w:left="1440" w:hanging="360"/>
      </w:pPr>
      <w:rPr>
        <w:rFonts w:ascii="Courier New" w:hAnsi="Courier New" w:hint="default"/>
      </w:rPr>
    </w:lvl>
    <w:lvl w:ilvl="2" w:tplc="25ACB47A">
      <w:start w:val="1"/>
      <w:numFmt w:val="bullet"/>
      <w:lvlText w:val=""/>
      <w:lvlJc w:val="left"/>
      <w:pPr>
        <w:ind w:left="2160" w:hanging="360"/>
      </w:pPr>
      <w:rPr>
        <w:rFonts w:ascii="Wingdings" w:hAnsi="Wingdings" w:hint="default"/>
      </w:rPr>
    </w:lvl>
    <w:lvl w:ilvl="3" w:tplc="477495C2">
      <w:start w:val="1"/>
      <w:numFmt w:val="bullet"/>
      <w:lvlText w:val=""/>
      <w:lvlJc w:val="left"/>
      <w:pPr>
        <w:ind w:left="2880" w:hanging="360"/>
      </w:pPr>
      <w:rPr>
        <w:rFonts w:ascii="Symbol" w:hAnsi="Symbol" w:hint="default"/>
      </w:rPr>
    </w:lvl>
    <w:lvl w:ilvl="4" w:tplc="DEF28E3E">
      <w:start w:val="1"/>
      <w:numFmt w:val="bullet"/>
      <w:lvlText w:val="o"/>
      <w:lvlJc w:val="left"/>
      <w:pPr>
        <w:ind w:left="3600" w:hanging="360"/>
      </w:pPr>
      <w:rPr>
        <w:rFonts w:ascii="Courier New" w:hAnsi="Courier New" w:hint="default"/>
      </w:rPr>
    </w:lvl>
    <w:lvl w:ilvl="5" w:tplc="5A2EF520">
      <w:start w:val="1"/>
      <w:numFmt w:val="bullet"/>
      <w:lvlText w:val=""/>
      <w:lvlJc w:val="left"/>
      <w:pPr>
        <w:ind w:left="4320" w:hanging="360"/>
      </w:pPr>
      <w:rPr>
        <w:rFonts w:ascii="Wingdings" w:hAnsi="Wingdings" w:hint="default"/>
      </w:rPr>
    </w:lvl>
    <w:lvl w:ilvl="6" w:tplc="51520684">
      <w:start w:val="1"/>
      <w:numFmt w:val="bullet"/>
      <w:lvlText w:val=""/>
      <w:lvlJc w:val="left"/>
      <w:pPr>
        <w:ind w:left="5040" w:hanging="360"/>
      </w:pPr>
      <w:rPr>
        <w:rFonts w:ascii="Symbol" w:hAnsi="Symbol" w:hint="default"/>
      </w:rPr>
    </w:lvl>
    <w:lvl w:ilvl="7" w:tplc="410E428C">
      <w:start w:val="1"/>
      <w:numFmt w:val="bullet"/>
      <w:lvlText w:val="o"/>
      <w:lvlJc w:val="left"/>
      <w:pPr>
        <w:ind w:left="5760" w:hanging="360"/>
      </w:pPr>
      <w:rPr>
        <w:rFonts w:ascii="Courier New" w:hAnsi="Courier New" w:hint="default"/>
      </w:rPr>
    </w:lvl>
    <w:lvl w:ilvl="8" w:tplc="7D06BB52">
      <w:start w:val="1"/>
      <w:numFmt w:val="bullet"/>
      <w:lvlText w:val=""/>
      <w:lvlJc w:val="left"/>
      <w:pPr>
        <w:ind w:left="6480" w:hanging="360"/>
      </w:pPr>
      <w:rPr>
        <w:rFonts w:ascii="Wingdings" w:hAnsi="Wingdings" w:hint="default"/>
      </w:rPr>
    </w:lvl>
  </w:abstractNum>
  <w:abstractNum w:abstractNumId="9" w15:restartNumberingAfterBreak="0">
    <w:nsid w:val="273566A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7675226"/>
    <w:multiLevelType w:val="hybridMultilevel"/>
    <w:tmpl w:val="57502A7E"/>
    <w:lvl w:ilvl="0" w:tplc="7E50279E">
      <w:start w:val="1"/>
      <w:numFmt w:val="decimal"/>
      <w:lvlText w:val="%1."/>
      <w:lvlJc w:val="left"/>
      <w:pPr>
        <w:ind w:left="1800" w:hanging="360"/>
      </w:pPr>
    </w:lvl>
    <w:lvl w:ilvl="1" w:tplc="23A6067A">
      <w:start w:val="1"/>
      <w:numFmt w:val="lowerLetter"/>
      <w:lvlText w:val="%2."/>
      <w:lvlJc w:val="left"/>
      <w:pPr>
        <w:ind w:left="2520" w:hanging="360"/>
      </w:pPr>
    </w:lvl>
    <w:lvl w:ilvl="2" w:tplc="D75A3760">
      <w:start w:val="1"/>
      <w:numFmt w:val="lowerRoman"/>
      <w:lvlText w:val="%3."/>
      <w:lvlJc w:val="right"/>
      <w:pPr>
        <w:ind w:left="3240" w:hanging="180"/>
      </w:pPr>
    </w:lvl>
    <w:lvl w:ilvl="3" w:tplc="EBB2B518">
      <w:start w:val="1"/>
      <w:numFmt w:val="decimal"/>
      <w:lvlText w:val="%4."/>
      <w:lvlJc w:val="left"/>
      <w:pPr>
        <w:ind w:left="3960" w:hanging="360"/>
      </w:pPr>
    </w:lvl>
    <w:lvl w:ilvl="4" w:tplc="F302459E">
      <w:start w:val="1"/>
      <w:numFmt w:val="lowerLetter"/>
      <w:lvlText w:val="%5."/>
      <w:lvlJc w:val="left"/>
      <w:pPr>
        <w:ind w:left="4680" w:hanging="360"/>
      </w:pPr>
    </w:lvl>
    <w:lvl w:ilvl="5" w:tplc="483ECBC6">
      <w:start w:val="1"/>
      <w:numFmt w:val="lowerRoman"/>
      <w:lvlText w:val="%6."/>
      <w:lvlJc w:val="right"/>
      <w:pPr>
        <w:ind w:left="5400" w:hanging="180"/>
      </w:pPr>
    </w:lvl>
    <w:lvl w:ilvl="6" w:tplc="F796CE62">
      <w:start w:val="1"/>
      <w:numFmt w:val="decimal"/>
      <w:lvlText w:val="%7."/>
      <w:lvlJc w:val="left"/>
      <w:pPr>
        <w:ind w:left="6120" w:hanging="360"/>
      </w:pPr>
    </w:lvl>
    <w:lvl w:ilvl="7" w:tplc="0F347F66">
      <w:start w:val="1"/>
      <w:numFmt w:val="lowerLetter"/>
      <w:lvlText w:val="%8."/>
      <w:lvlJc w:val="left"/>
      <w:pPr>
        <w:ind w:left="6840" w:hanging="360"/>
      </w:pPr>
    </w:lvl>
    <w:lvl w:ilvl="8" w:tplc="D56C09F4">
      <w:start w:val="1"/>
      <w:numFmt w:val="lowerRoman"/>
      <w:lvlText w:val="%9."/>
      <w:lvlJc w:val="right"/>
      <w:pPr>
        <w:ind w:left="7560" w:hanging="180"/>
      </w:pPr>
    </w:lvl>
  </w:abstractNum>
  <w:abstractNum w:abstractNumId="12"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3" w15:restartNumberingAfterBreak="0">
    <w:nsid w:val="50034A09"/>
    <w:multiLevelType w:val="multilevel"/>
    <w:tmpl w:val="632028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81F439"/>
    <w:multiLevelType w:val="hybridMultilevel"/>
    <w:tmpl w:val="8652617E"/>
    <w:lvl w:ilvl="0" w:tplc="7F2ADB02">
      <w:start w:val="1"/>
      <w:numFmt w:val="bullet"/>
      <w:lvlText w:val=""/>
      <w:lvlJc w:val="left"/>
      <w:pPr>
        <w:ind w:left="720" w:hanging="360"/>
      </w:pPr>
      <w:rPr>
        <w:rFonts w:ascii="Symbol" w:hAnsi="Symbol" w:hint="default"/>
      </w:rPr>
    </w:lvl>
    <w:lvl w:ilvl="1" w:tplc="80BE6B00">
      <w:start w:val="1"/>
      <w:numFmt w:val="bullet"/>
      <w:lvlText w:val="o"/>
      <w:lvlJc w:val="left"/>
      <w:pPr>
        <w:ind w:left="1440" w:hanging="360"/>
      </w:pPr>
      <w:rPr>
        <w:rFonts w:ascii="Courier New" w:hAnsi="Courier New" w:hint="default"/>
      </w:rPr>
    </w:lvl>
    <w:lvl w:ilvl="2" w:tplc="5CDCD14A">
      <w:start w:val="1"/>
      <w:numFmt w:val="bullet"/>
      <w:lvlText w:val=""/>
      <w:lvlJc w:val="left"/>
      <w:pPr>
        <w:ind w:left="2160" w:hanging="360"/>
      </w:pPr>
      <w:rPr>
        <w:rFonts w:ascii="Wingdings" w:hAnsi="Wingdings" w:hint="default"/>
      </w:rPr>
    </w:lvl>
    <w:lvl w:ilvl="3" w:tplc="AB567B3E">
      <w:start w:val="1"/>
      <w:numFmt w:val="bullet"/>
      <w:lvlText w:val=""/>
      <w:lvlJc w:val="left"/>
      <w:pPr>
        <w:ind w:left="2880" w:hanging="360"/>
      </w:pPr>
      <w:rPr>
        <w:rFonts w:ascii="Symbol" w:hAnsi="Symbol" w:hint="default"/>
      </w:rPr>
    </w:lvl>
    <w:lvl w:ilvl="4" w:tplc="6A745ACC">
      <w:start w:val="1"/>
      <w:numFmt w:val="bullet"/>
      <w:lvlText w:val="o"/>
      <w:lvlJc w:val="left"/>
      <w:pPr>
        <w:ind w:left="3600" w:hanging="360"/>
      </w:pPr>
      <w:rPr>
        <w:rFonts w:ascii="Courier New" w:hAnsi="Courier New" w:hint="default"/>
      </w:rPr>
    </w:lvl>
    <w:lvl w:ilvl="5" w:tplc="DD3CEEE2">
      <w:start w:val="1"/>
      <w:numFmt w:val="bullet"/>
      <w:lvlText w:val=""/>
      <w:lvlJc w:val="left"/>
      <w:pPr>
        <w:ind w:left="4320" w:hanging="360"/>
      </w:pPr>
      <w:rPr>
        <w:rFonts w:ascii="Wingdings" w:hAnsi="Wingdings" w:hint="default"/>
      </w:rPr>
    </w:lvl>
    <w:lvl w:ilvl="6" w:tplc="0B528D3A">
      <w:start w:val="1"/>
      <w:numFmt w:val="bullet"/>
      <w:lvlText w:val=""/>
      <w:lvlJc w:val="left"/>
      <w:pPr>
        <w:ind w:left="5040" w:hanging="360"/>
      </w:pPr>
      <w:rPr>
        <w:rFonts w:ascii="Symbol" w:hAnsi="Symbol" w:hint="default"/>
      </w:rPr>
    </w:lvl>
    <w:lvl w:ilvl="7" w:tplc="6E1CCA4C">
      <w:start w:val="1"/>
      <w:numFmt w:val="bullet"/>
      <w:lvlText w:val="o"/>
      <w:lvlJc w:val="left"/>
      <w:pPr>
        <w:ind w:left="5760" w:hanging="360"/>
      </w:pPr>
      <w:rPr>
        <w:rFonts w:ascii="Courier New" w:hAnsi="Courier New" w:hint="default"/>
      </w:rPr>
    </w:lvl>
    <w:lvl w:ilvl="8" w:tplc="4A9CC58A">
      <w:start w:val="1"/>
      <w:numFmt w:val="bullet"/>
      <w:lvlText w:val=""/>
      <w:lvlJc w:val="left"/>
      <w:pPr>
        <w:ind w:left="6480" w:hanging="360"/>
      </w:pPr>
      <w:rPr>
        <w:rFonts w:ascii="Wingdings" w:hAnsi="Wingdings" w:hint="default"/>
      </w:rPr>
    </w:lvl>
  </w:abstractNum>
  <w:abstractNum w:abstractNumId="15" w15:restartNumberingAfterBreak="0">
    <w:nsid w:val="557D2551"/>
    <w:multiLevelType w:val="hybridMultilevel"/>
    <w:tmpl w:val="D90E6622"/>
    <w:lvl w:ilvl="0" w:tplc="A0B8284A">
      <w:start w:val="1"/>
      <w:numFmt w:val="bullet"/>
      <w:lvlText w:val="-"/>
      <w:lvlJc w:val="left"/>
      <w:pPr>
        <w:ind w:left="720" w:hanging="360"/>
      </w:pPr>
      <w:rPr>
        <w:rFonts w:ascii="Aptos" w:hAnsi="Aptos" w:hint="default"/>
      </w:rPr>
    </w:lvl>
    <w:lvl w:ilvl="1" w:tplc="F6CC7B24">
      <w:start w:val="1"/>
      <w:numFmt w:val="bullet"/>
      <w:lvlText w:val="o"/>
      <w:lvlJc w:val="left"/>
      <w:pPr>
        <w:ind w:left="1440" w:hanging="360"/>
      </w:pPr>
      <w:rPr>
        <w:rFonts w:ascii="Courier New" w:hAnsi="Courier New" w:hint="default"/>
      </w:rPr>
    </w:lvl>
    <w:lvl w:ilvl="2" w:tplc="B152362E">
      <w:start w:val="1"/>
      <w:numFmt w:val="bullet"/>
      <w:lvlText w:val=""/>
      <w:lvlJc w:val="left"/>
      <w:pPr>
        <w:ind w:left="2160" w:hanging="360"/>
      </w:pPr>
      <w:rPr>
        <w:rFonts w:ascii="Wingdings" w:hAnsi="Wingdings" w:hint="default"/>
      </w:rPr>
    </w:lvl>
    <w:lvl w:ilvl="3" w:tplc="115A06B6">
      <w:start w:val="1"/>
      <w:numFmt w:val="bullet"/>
      <w:lvlText w:val=""/>
      <w:lvlJc w:val="left"/>
      <w:pPr>
        <w:ind w:left="2880" w:hanging="360"/>
      </w:pPr>
      <w:rPr>
        <w:rFonts w:ascii="Symbol" w:hAnsi="Symbol" w:hint="default"/>
      </w:rPr>
    </w:lvl>
    <w:lvl w:ilvl="4" w:tplc="BFE402A8">
      <w:start w:val="1"/>
      <w:numFmt w:val="bullet"/>
      <w:lvlText w:val="o"/>
      <w:lvlJc w:val="left"/>
      <w:pPr>
        <w:ind w:left="3600" w:hanging="360"/>
      </w:pPr>
      <w:rPr>
        <w:rFonts w:ascii="Courier New" w:hAnsi="Courier New" w:hint="default"/>
      </w:rPr>
    </w:lvl>
    <w:lvl w:ilvl="5" w:tplc="3370BCFE">
      <w:start w:val="1"/>
      <w:numFmt w:val="bullet"/>
      <w:lvlText w:val=""/>
      <w:lvlJc w:val="left"/>
      <w:pPr>
        <w:ind w:left="4320" w:hanging="360"/>
      </w:pPr>
      <w:rPr>
        <w:rFonts w:ascii="Wingdings" w:hAnsi="Wingdings" w:hint="default"/>
      </w:rPr>
    </w:lvl>
    <w:lvl w:ilvl="6" w:tplc="FE1AE5FC">
      <w:start w:val="1"/>
      <w:numFmt w:val="bullet"/>
      <w:lvlText w:val=""/>
      <w:lvlJc w:val="left"/>
      <w:pPr>
        <w:ind w:left="5040" w:hanging="360"/>
      </w:pPr>
      <w:rPr>
        <w:rFonts w:ascii="Symbol" w:hAnsi="Symbol" w:hint="default"/>
      </w:rPr>
    </w:lvl>
    <w:lvl w:ilvl="7" w:tplc="ACD03C92">
      <w:start w:val="1"/>
      <w:numFmt w:val="bullet"/>
      <w:lvlText w:val="o"/>
      <w:lvlJc w:val="left"/>
      <w:pPr>
        <w:ind w:left="5760" w:hanging="360"/>
      </w:pPr>
      <w:rPr>
        <w:rFonts w:ascii="Courier New" w:hAnsi="Courier New" w:hint="default"/>
      </w:rPr>
    </w:lvl>
    <w:lvl w:ilvl="8" w:tplc="0360E93E">
      <w:start w:val="1"/>
      <w:numFmt w:val="bullet"/>
      <w:lvlText w:val=""/>
      <w:lvlJc w:val="left"/>
      <w:pPr>
        <w:ind w:left="6480" w:hanging="360"/>
      </w:pPr>
      <w:rPr>
        <w:rFonts w:ascii="Wingdings" w:hAnsi="Wingdings" w:hint="default"/>
      </w:rPr>
    </w:lvl>
  </w:abstractNum>
  <w:abstractNum w:abstractNumId="16" w15:restartNumberingAfterBreak="0">
    <w:nsid w:val="5752573D"/>
    <w:multiLevelType w:val="hybridMultilevel"/>
    <w:tmpl w:val="63C4AD68"/>
    <w:lvl w:ilvl="0" w:tplc="E9D6616A">
      <w:start w:val="1"/>
      <w:numFmt w:val="bullet"/>
      <w:lvlText w:val=""/>
      <w:lvlJc w:val="left"/>
      <w:pPr>
        <w:ind w:left="720" w:hanging="360"/>
      </w:pPr>
      <w:rPr>
        <w:rFonts w:ascii="Symbol" w:hAnsi="Symbol" w:hint="default"/>
      </w:rPr>
    </w:lvl>
    <w:lvl w:ilvl="1" w:tplc="7A7ED9AA">
      <w:start w:val="1"/>
      <w:numFmt w:val="bullet"/>
      <w:lvlText w:val="o"/>
      <w:lvlJc w:val="left"/>
      <w:pPr>
        <w:ind w:left="1440" w:hanging="360"/>
      </w:pPr>
      <w:rPr>
        <w:rFonts w:ascii="Courier New" w:hAnsi="Courier New" w:hint="default"/>
      </w:rPr>
    </w:lvl>
    <w:lvl w:ilvl="2" w:tplc="F21CB32C">
      <w:start w:val="1"/>
      <w:numFmt w:val="bullet"/>
      <w:lvlText w:val=""/>
      <w:lvlJc w:val="left"/>
      <w:pPr>
        <w:ind w:left="2160" w:hanging="360"/>
      </w:pPr>
      <w:rPr>
        <w:rFonts w:ascii="Wingdings" w:hAnsi="Wingdings" w:hint="default"/>
      </w:rPr>
    </w:lvl>
    <w:lvl w:ilvl="3" w:tplc="50F687B2">
      <w:start w:val="1"/>
      <w:numFmt w:val="bullet"/>
      <w:lvlText w:val=""/>
      <w:lvlJc w:val="left"/>
      <w:pPr>
        <w:ind w:left="2880" w:hanging="360"/>
      </w:pPr>
      <w:rPr>
        <w:rFonts w:ascii="Symbol" w:hAnsi="Symbol" w:hint="default"/>
      </w:rPr>
    </w:lvl>
    <w:lvl w:ilvl="4" w:tplc="5F080A62">
      <w:start w:val="1"/>
      <w:numFmt w:val="bullet"/>
      <w:lvlText w:val="o"/>
      <w:lvlJc w:val="left"/>
      <w:pPr>
        <w:ind w:left="3600" w:hanging="360"/>
      </w:pPr>
      <w:rPr>
        <w:rFonts w:ascii="Courier New" w:hAnsi="Courier New" w:hint="default"/>
      </w:rPr>
    </w:lvl>
    <w:lvl w:ilvl="5" w:tplc="BD5AD764">
      <w:start w:val="1"/>
      <w:numFmt w:val="bullet"/>
      <w:lvlText w:val=""/>
      <w:lvlJc w:val="left"/>
      <w:pPr>
        <w:ind w:left="4320" w:hanging="360"/>
      </w:pPr>
      <w:rPr>
        <w:rFonts w:ascii="Wingdings" w:hAnsi="Wingdings" w:hint="default"/>
      </w:rPr>
    </w:lvl>
    <w:lvl w:ilvl="6" w:tplc="BA90D250">
      <w:start w:val="1"/>
      <w:numFmt w:val="bullet"/>
      <w:lvlText w:val=""/>
      <w:lvlJc w:val="left"/>
      <w:pPr>
        <w:ind w:left="5040" w:hanging="360"/>
      </w:pPr>
      <w:rPr>
        <w:rFonts w:ascii="Symbol" w:hAnsi="Symbol" w:hint="default"/>
      </w:rPr>
    </w:lvl>
    <w:lvl w:ilvl="7" w:tplc="DF881972">
      <w:start w:val="1"/>
      <w:numFmt w:val="bullet"/>
      <w:lvlText w:val="o"/>
      <w:lvlJc w:val="left"/>
      <w:pPr>
        <w:ind w:left="5760" w:hanging="360"/>
      </w:pPr>
      <w:rPr>
        <w:rFonts w:ascii="Courier New" w:hAnsi="Courier New" w:hint="default"/>
      </w:rPr>
    </w:lvl>
    <w:lvl w:ilvl="8" w:tplc="907A4646">
      <w:start w:val="1"/>
      <w:numFmt w:val="bullet"/>
      <w:lvlText w:val=""/>
      <w:lvlJc w:val="left"/>
      <w:pPr>
        <w:ind w:left="6480" w:hanging="360"/>
      </w:pPr>
      <w:rPr>
        <w:rFonts w:ascii="Wingdings" w:hAnsi="Wingdings" w:hint="default"/>
      </w:rPr>
    </w:lvl>
  </w:abstractNum>
  <w:abstractNum w:abstractNumId="17" w15:restartNumberingAfterBreak="0">
    <w:nsid w:val="5B8E2A65"/>
    <w:multiLevelType w:val="multilevel"/>
    <w:tmpl w:val="6320287E"/>
    <w:lvl w:ilvl="0">
      <w:start w:val="1"/>
      <w:numFmt w:val="decimal"/>
      <w:pStyle w:val="StyleHeading1Left0Firstline0"/>
      <w:lvlText w:val="%1"/>
      <w:lvlJc w:val="left"/>
      <w:pPr>
        <w:tabs>
          <w:tab w:val="num" w:pos="432"/>
        </w:tabs>
        <w:ind w:left="432" w:hanging="432"/>
      </w:pPr>
      <w:rPr>
        <w:rFonts w:hint="default"/>
      </w:rPr>
    </w:lvl>
    <w:lvl w:ilvl="1">
      <w:start w:val="1"/>
      <w:numFmt w:val="decimal"/>
      <w:pStyle w:val="Heading20"/>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C38D38D"/>
    <w:multiLevelType w:val="hybridMultilevel"/>
    <w:tmpl w:val="15B047D4"/>
    <w:lvl w:ilvl="0" w:tplc="E692F90C">
      <w:start w:val="1"/>
      <w:numFmt w:val="bullet"/>
      <w:lvlText w:val=""/>
      <w:lvlJc w:val="left"/>
      <w:pPr>
        <w:ind w:left="720" w:hanging="360"/>
      </w:pPr>
      <w:rPr>
        <w:rFonts w:ascii="Symbol" w:hAnsi="Symbol" w:hint="default"/>
      </w:rPr>
    </w:lvl>
    <w:lvl w:ilvl="1" w:tplc="E5FC7C1A">
      <w:start w:val="1"/>
      <w:numFmt w:val="bullet"/>
      <w:lvlText w:val="o"/>
      <w:lvlJc w:val="left"/>
      <w:pPr>
        <w:ind w:left="1440" w:hanging="360"/>
      </w:pPr>
      <w:rPr>
        <w:rFonts w:ascii="Courier New" w:hAnsi="Courier New" w:hint="default"/>
      </w:rPr>
    </w:lvl>
    <w:lvl w:ilvl="2" w:tplc="9108508A">
      <w:start w:val="1"/>
      <w:numFmt w:val="bullet"/>
      <w:lvlText w:val=""/>
      <w:lvlJc w:val="left"/>
      <w:pPr>
        <w:ind w:left="2160" w:hanging="360"/>
      </w:pPr>
      <w:rPr>
        <w:rFonts w:ascii="Wingdings" w:hAnsi="Wingdings" w:hint="default"/>
      </w:rPr>
    </w:lvl>
    <w:lvl w:ilvl="3" w:tplc="4D062EDE">
      <w:start w:val="1"/>
      <w:numFmt w:val="bullet"/>
      <w:lvlText w:val=""/>
      <w:lvlJc w:val="left"/>
      <w:pPr>
        <w:ind w:left="2880" w:hanging="360"/>
      </w:pPr>
      <w:rPr>
        <w:rFonts w:ascii="Symbol" w:hAnsi="Symbol" w:hint="default"/>
      </w:rPr>
    </w:lvl>
    <w:lvl w:ilvl="4" w:tplc="852C5518">
      <w:start w:val="1"/>
      <w:numFmt w:val="bullet"/>
      <w:lvlText w:val="o"/>
      <w:lvlJc w:val="left"/>
      <w:pPr>
        <w:ind w:left="3600" w:hanging="360"/>
      </w:pPr>
      <w:rPr>
        <w:rFonts w:ascii="Courier New" w:hAnsi="Courier New" w:hint="default"/>
      </w:rPr>
    </w:lvl>
    <w:lvl w:ilvl="5" w:tplc="FFCA8898">
      <w:start w:val="1"/>
      <w:numFmt w:val="bullet"/>
      <w:lvlText w:val=""/>
      <w:lvlJc w:val="left"/>
      <w:pPr>
        <w:ind w:left="4320" w:hanging="360"/>
      </w:pPr>
      <w:rPr>
        <w:rFonts w:ascii="Wingdings" w:hAnsi="Wingdings" w:hint="default"/>
      </w:rPr>
    </w:lvl>
    <w:lvl w:ilvl="6" w:tplc="D39CC6F8">
      <w:start w:val="1"/>
      <w:numFmt w:val="bullet"/>
      <w:lvlText w:val=""/>
      <w:lvlJc w:val="left"/>
      <w:pPr>
        <w:ind w:left="5040" w:hanging="360"/>
      </w:pPr>
      <w:rPr>
        <w:rFonts w:ascii="Symbol" w:hAnsi="Symbol" w:hint="default"/>
      </w:rPr>
    </w:lvl>
    <w:lvl w:ilvl="7" w:tplc="934AEBF6">
      <w:start w:val="1"/>
      <w:numFmt w:val="bullet"/>
      <w:lvlText w:val="o"/>
      <w:lvlJc w:val="left"/>
      <w:pPr>
        <w:ind w:left="5760" w:hanging="360"/>
      </w:pPr>
      <w:rPr>
        <w:rFonts w:ascii="Courier New" w:hAnsi="Courier New" w:hint="default"/>
      </w:rPr>
    </w:lvl>
    <w:lvl w:ilvl="8" w:tplc="F11EBF38">
      <w:start w:val="1"/>
      <w:numFmt w:val="bullet"/>
      <w:lvlText w:val=""/>
      <w:lvlJc w:val="left"/>
      <w:pPr>
        <w:ind w:left="6480" w:hanging="360"/>
      </w:pPr>
      <w:rPr>
        <w:rFonts w:ascii="Wingdings" w:hAnsi="Wingdings" w:hint="default"/>
      </w:rPr>
    </w:lvl>
  </w:abstractNum>
  <w:abstractNum w:abstractNumId="19" w15:restartNumberingAfterBreak="0">
    <w:nsid w:val="5FFA2183"/>
    <w:multiLevelType w:val="hybridMultilevel"/>
    <w:tmpl w:val="D4A8C488"/>
    <w:lvl w:ilvl="0" w:tplc="3A50A2D8">
      <w:start w:val="1"/>
      <w:numFmt w:val="decimal"/>
      <w:lvlText w:val="%1."/>
      <w:lvlJc w:val="left"/>
      <w:pPr>
        <w:ind w:left="2520" w:hanging="360"/>
      </w:pPr>
    </w:lvl>
    <w:lvl w:ilvl="1" w:tplc="CBB0B3A4">
      <w:start w:val="1"/>
      <w:numFmt w:val="lowerLetter"/>
      <w:lvlText w:val="%2."/>
      <w:lvlJc w:val="left"/>
      <w:pPr>
        <w:ind w:left="2520" w:hanging="360"/>
      </w:pPr>
    </w:lvl>
    <w:lvl w:ilvl="2" w:tplc="4B28A5E8">
      <w:start w:val="1"/>
      <w:numFmt w:val="lowerRoman"/>
      <w:lvlText w:val="%3."/>
      <w:lvlJc w:val="right"/>
      <w:pPr>
        <w:ind w:left="3240" w:hanging="180"/>
      </w:pPr>
    </w:lvl>
    <w:lvl w:ilvl="3" w:tplc="3C3064A6">
      <w:start w:val="1"/>
      <w:numFmt w:val="decimal"/>
      <w:lvlText w:val="%4."/>
      <w:lvlJc w:val="left"/>
      <w:pPr>
        <w:ind w:left="3960" w:hanging="360"/>
      </w:pPr>
    </w:lvl>
    <w:lvl w:ilvl="4" w:tplc="CD409F2A">
      <w:start w:val="1"/>
      <w:numFmt w:val="lowerLetter"/>
      <w:lvlText w:val="%5."/>
      <w:lvlJc w:val="left"/>
      <w:pPr>
        <w:ind w:left="4680" w:hanging="360"/>
      </w:pPr>
    </w:lvl>
    <w:lvl w:ilvl="5" w:tplc="836EA572">
      <w:start w:val="1"/>
      <w:numFmt w:val="lowerRoman"/>
      <w:lvlText w:val="%6."/>
      <w:lvlJc w:val="right"/>
      <w:pPr>
        <w:ind w:left="5400" w:hanging="180"/>
      </w:pPr>
    </w:lvl>
    <w:lvl w:ilvl="6" w:tplc="7BC25160">
      <w:start w:val="1"/>
      <w:numFmt w:val="decimal"/>
      <w:lvlText w:val="%7."/>
      <w:lvlJc w:val="left"/>
      <w:pPr>
        <w:ind w:left="6120" w:hanging="360"/>
      </w:pPr>
    </w:lvl>
    <w:lvl w:ilvl="7" w:tplc="38AA2ECA">
      <w:start w:val="1"/>
      <w:numFmt w:val="lowerLetter"/>
      <w:lvlText w:val="%8."/>
      <w:lvlJc w:val="left"/>
      <w:pPr>
        <w:ind w:left="6840" w:hanging="360"/>
      </w:pPr>
    </w:lvl>
    <w:lvl w:ilvl="8" w:tplc="43162286">
      <w:start w:val="1"/>
      <w:numFmt w:val="lowerRoman"/>
      <w:lvlText w:val="%9."/>
      <w:lvlJc w:val="right"/>
      <w:pPr>
        <w:ind w:left="7560" w:hanging="180"/>
      </w:pPr>
    </w:lvl>
  </w:abstractNum>
  <w:abstractNum w:abstractNumId="20" w15:restartNumberingAfterBreak="0">
    <w:nsid w:val="6529C7B4"/>
    <w:multiLevelType w:val="hybridMultilevel"/>
    <w:tmpl w:val="A1723236"/>
    <w:lvl w:ilvl="0" w:tplc="9B34B58E">
      <w:start w:val="1"/>
      <w:numFmt w:val="bullet"/>
      <w:lvlText w:val=""/>
      <w:lvlJc w:val="left"/>
      <w:pPr>
        <w:ind w:left="720" w:hanging="360"/>
      </w:pPr>
      <w:rPr>
        <w:rFonts w:ascii="Symbol" w:hAnsi="Symbol" w:hint="default"/>
      </w:rPr>
    </w:lvl>
    <w:lvl w:ilvl="1" w:tplc="8A0C82B2">
      <w:start w:val="1"/>
      <w:numFmt w:val="bullet"/>
      <w:lvlText w:val="o"/>
      <w:lvlJc w:val="left"/>
      <w:pPr>
        <w:ind w:left="1440" w:hanging="360"/>
      </w:pPr>
      <w:rPr>
        <w:rFonts w:ascii="Courier New" w:hAnsi="Courier New" w:hint="default"/>
      </w:rPr>
    </w:lvl>
    <w:lvl w:ilvl="2" w:tplc="897AA062">
      <w:start w:val="1"/>
      <w:numFmt w:val="bullet"/>
      <w:lvlText w:val=""/>
      <w:lvlJc w:val="left"/>
      <w:pPr>
        <w:ind w:left="2160" w:hanging="360"/>
      </w:pPr>
      <w:rPr>
        <w:rFonts w:ascii="Wingdings" w:hAnsi="Wingdings" w:hint="default"/>
      </w:rPr>
    </w:lvl>
    <w:lvl w:ilvl="3" w:tplc="4C6A0D20">
      <w:start w:val="1"/>
      <w:numFmt w:val="bullet"/>
      <w:lvlText w:val=""/>
      <w:lvlJc w:val="left"/>
      <w:pPr>
        <w:ind w:left="2880" w:hanging="360"/>
      </w:pPr>
      <w:rPr>
        <w:rFonts w:ascii="Symbol" w:hAnsi="Symbol" w:hint="default"/>
      </w:rPr>
    </w:lvl>
    <w:lvl w:ilvl="4" w:tplc="0870270E">
      <w:start w:val="1"/>
      <w:numFmt w:val="bullet"/>
      <w:lvlText w:val="o"/>
      <w:lvlJc w:val="left"/>
      <w:pPr>
        <w:ind w:left="3600" w:hanging="360"/>
      </w:pPr>
      <w:rPr>
        <w:rFonts w:ascii="Courier New" w:hAnsi="Courier New" w:hint="default"/>
      </w:rPr>
    </w:lvl>
    <w:lvl w:ilvl="5" w:tplc="B8D68C78">
      <w:start w:val="1"/>
      <w:numFmt w:val="bullet"/>
      <w:lvlText w:val=""/>
      <w:lvlJc w:val="left"/>
      <w:pPr>
        <w:ind w:left="4320" w:hanging="360"/>
      </w:pPr>
      <w:rPr>
        <w:rFonts w:ascii="Wingdings" w:hAnsi="Wingdings" w:hint="default"/>
      </w:rPr>
    </w:lvl>
    <w:lvl w:ilvl="6" w:tplc="707CD37E">
      <w:start w:val="1"/>
      <w:numFmt w:val="bullet"/>
      <w:lvlText w:val=""/>
      <w:lvlJc w:val="left"/>
      <w:pPr>
        <w:ind w:left="5040" w:hanging="360"/>
      </w:pPr>
      <w:rPr>
        <w:rFonts w:ascii="Symbol" w:hAnsi="Symbol" w:hint="default"/>
      </w:rPr>
    </w:lvl>
    <w:lvl w:ilvl="7" w:tplc="0EA2E0B4">
      <w:start w:val="1"/>
      <w:numFmt w:val="bullet"/>
      <w:lvlText w:val="o"/>
      <w:lvlJc w:val="left"/>
      <w:pPr>
        <w:ind w:left="5760" w:hanging="360"/>
      </w:pPr>
      <w:rPr>
        <w:rFonts w:ascii="Courier New" w:hAnsi="Courier New" w:hint="default"/>
      </w:rPr>
    </w:lvl>
    <w:lvl w:ilvl="8" w:tplc="069A9136">
      <w:start w:val="1"/>
      <w:numFmt w:val="bullet"/>
      <w:lvlText w:val=""/>
      <w:lvlJc w:val="left"/>
      <w:pPr>
        <w:ind w:left="6480" w:hanging="360"/>
      </w:pPr>
      <w:rPr>
        <w:rFonts w:ascii="Wingdings" w:hAnsi="Wingdings" w:hint="default"/>
      </w:rPr>
    </w:lvl>
  </w:abstractNum>
  <w:abstractNum w:abstractNumId="21" w15:restartNumberingAfterBreak="0">
    <w:nsid w:val="6CF3F94B"/>
    <w:multiLevelType w:val="hybridMultilevel"/>
    <w:tmpl w:val="0114C6FE"/>
    <w:lvl w:ilvl="0" w:tplc="A34C2BDC">
      <w:start w:val="1"/>
      <w:numFmt w:val="bullet"/>
      <w:lvlText w:val=""/>
      <w:lvlJc w:val="left"/>
      <w:pPr>
        <w:ind w:left="720" w:hanging="360"/>
      </w:pPr>
      <w:rPr>
        <w:rFonts w:ascii="Symbol" w:hAnsi="Symbol" w:hint="default"/>
      </w:rPr>
    </w:lvl>
    <w:lvl w:ilvl="1" w:tplc="EDAC974E">
      <w:start w:val="1"/>
      <w:numFmt w:val="bullet"/>
      <w:lvlText w:val="o"/>
      <w:lvlJc w:val="left"/>
      <w:pPr>
        <w:ind w:left="1440" w:hanging="360"/>
      </w:pPr>
      <w:rPr>
        <w:rFonts w:ascii="Courier New" w:hAnsi="Courier New" w:hint="default"/>
      </w:rPr>
    </w:lvl>
    <w:lvl w:ilvl="2" w:tplc="2BB6451E">
      <w:start w:val="1"/>
      <w:numFmt w:val="bullet"/>
      <w:lvlText w:val=""/>
      <w:lvlJc w:val="left"/>
      <w:pPr>
        <w:ind w:left="2160" w:hanging="360"/>
      </w:pPr>
      <w:rPr>
        <w:rFonts w:ascii="Wingdings" w:hAnsi="Wingdings" w:hint="default"/>
      </w:rPr>
    </w:lvl>
    <w:lvl w:ilvl="3" w:tplc="22849C9E">
      <w:start w:val="1"/>
      <w:numFmt w:val="bullet"/>
      <w:lvlText w:val=""/>
      <w:lvlJc w:val="left"/>
      <w:pPr>
        <w:ind w:left="2880" w:hanging="360"/>
      </w:pPr>
      <w:rPr>
        <w:rFonts w:ascii="Symbol" w:hAnsi="Symbol" w:hint="default"/>
      </w:rPr>
    </w:lvl>
    <w:lvl w:ilvl="4" w:tplc="CF78D4FE">
      <w:start w:val="1"/>
      <w:numFmt w:val="bullet"/>
      <w:lvlText w:val="o"/>
      <w:lvlJc w:val="left"/>
      <w:pPr>
        <w:ind w:left="3600" w:hanging="360"/>
      </w:pPr>
      <w:rPr>
        <w:rFonts w:ascii="Courier New" w:hAnsi="Courier New" w:hint="default"/>
      </w:rPr>
    </w:lvl>
    <w:lvl w:ilvl="5" w:tplc="B4C69D4E">
      <w:start w:val="1"/>
      <w:numFmt w:val="bullet"/>
      <w:lvlText w:val=""/>
      <w:lvlJc w:val="left"/>
      <w:pPr>
        <w:ind w:left="4320" w:hanging="360"/>
      </w:pPr>
      <w:rPr>
        <w:rFonts w:ascii="Wingdings" w:hAnsi="Wingdings" w:hint="default"/>
      </w:rPr>
    </w:lvl>
    <w:lvl w:ilvl="6" w:tplc="2E4C615C">
      <w:start w:val="1"/>
      <w:numFmt w:val="bullet"/>
      <w:lvlText w:val=""/>
      <w:lvlJc w:val="left"/>
      <w:pPr>
        <w:ind w:left="5040" w:hanging="360"/>
      </w:pPr>
      <w:rPr>
        <w:rFonts w:ascii="Symbol" w:hAnsi="Symbol" w:hint="default"/>
      </w:rPr>
    </w:lvl>
    <w:lvl w:ilvl="7" w:tplc="917AA294">
      <w:start w:val="1"/>
      <w:numFmt w:val="bullet"/>
      <w:lvlText w:val="o"/>
      <w:lvlJc w:val="left"/>
      <w:pPr>
        <w:ind w:left="5760" w:hanging="360"/>
      </w:pPr>
      <w:rPr>
        <w:rFonts w:ascii="Courier New" w:hAnsi="Courier New" w:hint="default"/>
      </w:rPr>
    </w:lvl>
    <w:lvl w:ilvl="8" w:tplc="ADD07B06">
      <w:start w:val="1"/>
      <w:numFmt w:val="bullet"/>
      <w:lvlText w:val=""/>
      <w:lvlJc w:val="left"/>
      <w:pPr>
        <w:ind w:left="6480" w:hanging="360"/>
      </w:pPr>
      <w:rPr>
        <w:rFonts w:ascii="Wingdings" w:hAnsi="Wingdings" w:hint="default"/>
      </w:rPr>
    </w:lvl>
  </w:abstractNum>
  <w:abstractNum w:abstractNumId="22" w15:restartNumberingAfterBreak="0">
    <w:nsid w:val="7083D713"/>
    <w:multiLevelType w:val="hybridMultilevel"/>
    <w:tmpl w:val="63D458EC"/>
    <w:lvl w:ilvl="0" w:tplc="DDF8F746">
      <w:start w:val="1"/>
      <w:numFmt w:val="decimal"/>
      <w:lvlText w:val="%1."/>
      <w:lvlJc w:val="left"/>
      <w:pPr>
        <w:ind w:left="2520" w:hanging="360"/>
      </w:pPr>
    </w:lvl>
    <w:lvl w:ilvl="1" w:tplc="CBF04F34">
      <w:start w:val="1"/>
      <w:numFmt w:val="lowerLetter"/>
      <w:lvlText w:val="%2."/>
      <w:lvlJc w:val="left"/>
      <w:pPr>
        <w:ind w:left="3240" w:hanging="360"/>
      </w:pPr>
    </w:lvl>
    <w:lvl w:ilvl="2" w:tplc="F81CE074">
      <w:start w:val="1"/>
      <w:numFmt w:val="lowerRoman"/>
      <w:lvlText w:val="%3."/>
      <w:lvlJc w:val="right"/>
      <w:pPr>
        <w:ind w:left="3960" w:hanging="180"/>
      </w:pPr>
    </w:lvl>
    <w:lvl w:ilvl="3" w:tplc="4E3E0C56">
      <w:start w:val="1"/>
      <w:numFmt w:val="decimal"/>
      <w:lvlText w:val="%4."/>
      <w:lvlJc w:val="left"/>
      <w:pPr>
        <w:ind w:left="4680" w:hanging="360"/>
      </w:pPr>
    </w:lvl>
    <w:lvl w:ilvl="4" w:tplc="BA42266C">
      <w:start w:val="1"/>
      <w:numFmt w:val="lowerLetter"/>
      <w:lvlText w:val="%5."/>
      <w:lvlJc w:val="left"/>
      <w:pPr>
        <w:ind w:left="5400" w:hanging="360"/>
      </w:pPr>
    </w:lvl>
    <w:lvl w:ilvl="5" w:tplc="450E9054">
      <w:start w:val="1"/>
      <w:numFmt w:val="lowerRoman"/>
      <w:lvlText w:val="%6."/>
      <w:lvlJc w:val="right"/>
      <w:pPr>
        <w:ind w:left="6120" w:hanging="180"/>
      </w:pPr>
    </w:lvl>
    <w:lvl w:ilvl="6" w:tplc="70CE2F40">
      <w:start w:val="1"/>
      <w:numFmt w:val="decimal"/>
      <w:lvlText w:val="%7."/>
      <w:lvlJc w:val="left"/>
      <w:pPr>
        <w:ind w:left="6840" w:hanging="360"/>
      </w:pPr>
    </w:lvl>
    <w:lvl w:ilvl="7" w:tplc="1B7A956A">
      <w:start w:val="1"/>
      <w:numFmt w:val="lowerLetter"/>
      <w:lvlText w:val="%8."/>
      <w:lvlJc w:val="left"/>
      <w:pPr>
        <w:ind w:left="7560" w:hanging="360"/>
      </w:pPr>
    </w:lvl>
    <w:lvl w:ilvl="8" w:tplc="9C3E80CA">
      <w:start w:val="1"/>
      <w:numFmt w:val="lowerRoman"/>
      <w:lvlText w:val="%9."/>
      <w:lvlJc w:val="right"/>
      <w:pPr>
        <w:ind w:left="8280" w:hanging="180"/>
      </w:pPr>
    </w:lvl>
  </w:abstractNum>
  <w:abstractNum w:abstractNumId="23" w15:restartNumberingAfterBreak="0">
    <w:nsid w:val="723F25A5"/>
    <w:multiLevelType w:val="multilevel"/>
    <w:tmpl w:val="5E60E5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4" w15:restartNumberingAfterBreak="0">
    <w:nsid w:val="75E335EC"/>
    <w:multiLevelType w:val="hybridMultilevel"/>
    <w:tmpl w:val="61C2DFD0"/>
    <w:lvl w:ilvl="0" w:tplc="E68AC456">
      <w:start w:val="1"/>
      <w:numFmt w:val="decimal"/>
      <w:lvlText w:val="%1."/>
      <w:lvlJc w:val="left"/>
      <w:pPr>
        <w:ind w:left="1080" w:hanging="360"/>
      </w:pPr>
    </w:lvl>
    <w:lvl w:ilvl="1" w:tplc="C5C83FCC">
      <w:start w:val="1"/>
      <w:numFmt w:val="lowerLetter"/>
      <w:lvlText w:val="%2."/>
      <w:lvlJc w:val="left"/>
      <w:pPr>
        <w:ind w:left="1800" w:hanging="360"/>
      </w:pPr>
    </w:lvl>
    <w:lvl w:ilvl="2" w:tplc="D4881F8A">
      <w:start w:val="1"/>
      <w:numFmt w:val="lowerRoman"/>
      <w:lvlText w:val="%3."/>
      <w:lvlJc w:val="right"/>
      <w:pPr>
        <w:ind w:left="2520" w:hanging="180"/>
      </w:pPr>
    </w:lvl>
    <w:lvl w:ilvl="3" w:tplc="425AEAB2">
      <w:start w:val="1"/>
      <w:numFmt w:val="decimal"/>
      <w:lvlText w:val="%4."/>
      <w:lvlJc w:val="left"/>
      <w:pPr>
        <w:ind w:left="3240" w:hanging="360"/>
      </w:pPr>
    </w:lvl>
    <w:lvl w:ilvl="4" w:tplc="5AF4B3AC">
      <w:start w:val="1"/>
      <w:numFmt w:val="lowerLetter"/>
      <w:lvlText w:val="%5."/>
      <w:lvlJc w:val="left"/>
      <w:pPr>
        <w:ind w:left="3960" w:hanging="360"/>
      </w:pPr>
    </w:lvl>
    <w:lvl w:ilvl="5" w:tplc="71506396">
      <w:start w:val="1"/>
      <w:numFmt w:val="lowerRoman"/>
      <w:lvlText w:val="%6."/>
      <w:lvlJc w:val="right"/>
      <w:pPr>
        <w:ind w:left="4680" w:hanging="180"/>
      </w:pPr>
    </w:lvl>
    <w:lvl w:ilvl="6" w:tplc="0E24F5B2">
      <w:start w:val="1"/>
      <w:numFmt w:val="decimal"/>
      <w:lvlText w:val="%7."/>
      <w:lvlJc w:val="left"/>
      <w:pPr>
        <w:ind w:left="5400" w:hanging="360"/>
      </w:pPr>
    </w:lvl>
    <w:lvl w:ilvl="7" w:tplc="594AEDF0">
      <w:start w:val="1"/>
      <w:numFmt w:val="lowerLetter"/>
      <w:lvlText w:val="%8."/>
      <w:lvlJc w:val="left"/>
      <w:pPr>
        <w:ind w:left="6120" w:hanging="360"/>
      </w:pPr>
    </w:lvl>
    <w:lvl w:ilvl="8" w:tplc="B048319E">
      <w:start w:val="1"/>
      <w:numFmt w:val="lowerRoman"/>
      <w:lvlText w:val="%9."/>
      <w:lvlJc w:val="right"/>
      <w:pPr>
        <w:ind w:left="6840" w:hanging="180"/>
      </w:pPr>
    </w:lvl>
  </w:abstractNum>
  <w:abstractNum w:abstractNumId="25" w15:restartNumberingAfterBreak="0">
    <w:nsid w:val="7AD632C2"/>
    <w:multiLevelType w:val="multilevel"/>
    <w:tmpl w:val="F7C61A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06083398">
    <w:abstractNumId w:val="16"/>
  </w:num>
  <w:num w:numId="2" w16cid:durableId="1967855429">
    <w:abstractNumId w:val="20"/>
  </w:num>
  <w:num w:numId="3" w16cid:durableId="1083378790">
    <w:abstractNumId w:val="3"/>
  </w:num>
  <w:num w:numId="4" w16cid:durableId="33890869">
    <w:abstractNumId w:val="8"/>
  </w:num>
  <w:num w:numId="5" w16cid:durableId="731730946">
    <w:abstractNumId w:val="21"/>
  </w:num>
  <w:num w:numId="6" w16cid:durableId="39283647">
    <w:abstractNumId w:val="5"/>
  </w:num>
  <w:num w:numId="7" w16cid:durableId="1427577429">
    <w:abstractNumId w:val="24"/>
  </w:num>
  <w:num w:numId="8" w16cid:durableId="453594229">
    <w:abstractNumId w:val="19"/>
  </w:num>
  <w:num w:numId="9" w16cid:durableId="662199515">
    <w:abstractNumId w:val="11"/>
  </w:num>
  <w:num w:numId="10" w16cid:durableId="650602646">
    <w:abstractNumId w:val="22"/>
  </w:num>
  <w:num w:numId="11" w16cid:durableId="1892692286">
    <w:abstractNumId w:val="2"/>
  </w:num>
  <w:num w:numId="12" w16cid:durableId="42754098">
    <w:abstractNumId w:val="15"/>
  </w:num>
  <w:num w:numId="13" w16cid:durableId="1491294194">
    <w:abstractNumId w:val="7"/>
  </w:num>
  <w:num w:numId="14" w16cid:durableId="929585473">
    <w:abstractNumId w:val="1"/>
  </w:num>
  <w:num w:numId="15" w16cid:durableId="1870559540">
    <w:abstractNumId w:val="18"/>
  </w:num>
  <w:num w:numId="16" w16cid:durableId="1239365158">
    <w:abstractNumId w:val="6"/>
  </w:num>
  <w:num w:numId="17" w16cid:durableId="2127768111">
    <w:abstractNumId w:val="14"/>
  </w:num>
  <w:num w:numId="18" w16cid:durableId="1789817945">
    <w:abstractNumId w:val="0"/>
  </w:num>
  <w:num w:numId="19" w16cid:durableId="190849080">
    <w:abstractNumId w:val="0"/>
  </w:num>
  <w:num w:numId="20" w16cid:durableId="876702746">
    <w:abstractNumId w:val="0"/>
  </w:num>
  <w:num w:numId="21" w16cid:durableId="163859984">
    <w:abstractNumId w:val="0"/>
  </w:num>
  <w:num w:numId="22" w16cid:durableId="97336693">
    <w:abstractNumId w:val="0"/>
  </w:num>
  <w:num w:numId="23" w16cid:durableId="2125536055">
    <w:abstractNumId w:val="0"/>
  </w:num>
  <w:num w:numId="24" w16cid:durableId="61607939">
    <w:abstractNumId w:val="0"/>
  </w:num>
  <w:num w:numId="25" w16cid:durableId="455835017">
    <w:abstractNumId w:val="0"/>
  </w:num>
  <w:num w:numId="26" w16cid:durableId="689994334">
    <w:abstractNumId w:val="0"/>
  </w:num>
  <w:num w:numId="27" w16cid:durableId="785271156">
    <w:abstractNumId w:val="10"/>
  </w:num>
  <w:num w:numId="28" w16cid:durableId="1859006002">
    <w:abstractNumId w:val="12"/>
  </w:num>
  <w:num w:numId="29" w16cid:durableId="2064599849">
    <w:abstractNumId w:val="0"/>
  </w:num>
  <w:num w:numId="30" w16cid:durableId="814613939">
    <w:abstractNumId w:val="0"/>
  </w:num>
  <w:num w:numId="31" w16cid:durableId="359625931">
    <w:abstractNumId w:val="23"/>
  </w:num>
  <w:num w:numId="32" w16cid:durableId="1718973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79849601">
    <w:abstractNumId w:val="25"/>
  </w:num>
  <w:num w:numId="34" w16cid:durableId="1795443972">
    <w:abstractNumId w:val="9"/>
  </w:num>
  <w:num w:numId="35" w16cid:durableId="236139000">
    <w:abstractNumId w:val="17"/>
  </w:num>
  <w:num w:numId="36" w16cid:durableId="1014768325">
    <w:abstractNumId w:val="4"/>
  </w:num>
  <w:num w:numId="37" w16cid:durableId="3044338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279326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716436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5A44"/>
    <w:rsid w:val="00020553"/>
    <w:rsid w:val="000414F5"/>
    <w:rsid w:val="000A7CAE"/>
    <w:rsid w:val="00132E74"/>
    <w:rsid w:val="00167AC6"/>
    <w:rsid w:val="001B7347"/>
    <w:rsid w:val="001E0A31"/>
    <w:rsid w:val="001E5A44"/>
    <w:rsid w:val="0021336D"/>
    <w:rsid w:val="00217154"/>
    <w:rsid w:val="00233937"/>
    <w:rsid w:val="002C69D3"/>
    <w:rsid w:val="004D4677"/>
    <w:rsid w:val="004E61CA"/>
    <w:rsid w:val="004F0D49"/>
    <w:rsid w:val="0051311C"/>
    <w:rsid w:val="00587598"/>
    <w:rsid w:val="005A5299"/>
    <w:rsid w:val="005D5393"/>
    <w:rsid w:val="005E18E5"/>
    <w:rsid w:val="00600675"/>
    <w:rsid w:val="00683EB2"/>
    <w:rsid w:val="0070143F"/>
    <w:rsid w:val="00724706"/>
    <w:rsid w:val="0076379A"/>
    <w:rsid w:val="00792852"/>
    <w:rsid w:val="007F3720"/>
    <w:rsid w:val="0080241F"/>
    <w:rsid w:val="00842B37"/>
    <w:rsid w:val="008BB854"/>
    <w:rsid w:val="008D63E0"/>
    <w:rsid w:val="00995A67"/>
    <w:rsid w:val="009A3BD3"/>
    <w:rsid w:val="00A12F3D"/>
    <w:rsid w:val="00A26398"/>
    <w:rsid w:val="00A333F6"/>
    <w:rsid w:val="00A35B16"/>
    <w:rsid w:val="00A72DB8"/>
    <w:rsid w:val="00A87EF7"/>
    <w:rsid w:val="00AA2EA6"/>
    <w:rsid w:val="00B00744"/>
    <w:rsid w:val="00B75EBF"/>
    <w:rsid w:val="00B808BF"/>
    <w:rsid w:val="00C04736"/>
    <w:rsid w:val="00CF502C"/>
    <w:rsid w:val="00D0406A"/>
    <w:rsid w:val="00DA1D19"/>
    <w:rsid w:val="00DD1F53"/>
    <w:rsid w:val="00DE57D5"/>
    <w:rsid w:val="00E54833"/>
    <w:rsid w:val="00E63176"/>
    <w:rsid w:val="00EB2347"/>
    <w:rsid w:val="00ED5A12"/>
    <w:rsid w:val="00ED7704"/>
    <w:rsid w:val="00EE7705"/>
    <w:rsid w:val="00F0745A"/>
    <w:rsid w:val="00F64D58"/>
    <w:rsid w:val="00F7F372"/>
    <w:rsid w:val="0133EF0E"/>
    <w:rsid w:val="013764DB"/>
    <w:rsid w:val="01402542"/>
    <w:rsid w:val="0154915A"/>
    <w:rsid w:val="017921C0"/>
    <w:rsid w:val="0189B1A9"/>
    <w:rsid w:val="01B99FFF"/>
    <w:rsid w:val="01C6DD23"/>
    <w:rsid w:val="01EB54A5"/>
    <w:rsid w:val="02028465"/>
    <w:rsid w:val="02829E00"/>
    <w:rsid w:val="0299EE76"/>
    <w:rsid w:val="02C90351"/>
    <w:rsid w:val="02D1163B"/>
    <w:rsid w:val="03368FB6"/>
    <w:rsid w:val="033FDA30"/>
    <w:rsid w:val="0353164D"/>
    <w:rsid w:val="03570A07"/>
    <w:rsid w:val="038E522E"/>
    <w:rsid w:val="039FE5CE"/>
    <w:rsid w:val="03BD1E73"/>
    <w:rsid w:val="03CF9913"/>
    <w:rsid w:val="03DBD671"/>
    <w:rsid w:val="03E38710"/>
    <w:rsid w:val="043819BD"/>
    <w:rsid w:val="04645908"/>
    <w:rsid w:val="04C973FA"/>
    <w:rsid w:val="04E26C03"/>
    <w:rsid w:val="04EAE8C3"/>
    <w:rsid w:val="05369BE4"/>
    <w:rsid w:val="053C2F29"/>
    <w:rsid w:val="053EE645"/>
    <w:rsid w:val="05424914"/>
    <w:rsid w:val="059941ED"/>
    <w:rsid w:val="05BE07FA"/>
    <w:rsid w:val="05D9A0E4"/>
    <w:rsid w:val="05EDF5F3"/>
    <w:rsid w:val="05FCC5B3"/>
    <w:rsid w:val="0654469D"/>
    <w:rsid w:val="069B28DF"/>
    <w:rsid w:val="069F8E5B"/>
    <w:rsid w:val="06A925DD"/>
    <w:rsid w:val="06DE54B5"/>
    <w:rsid w:val="06ED11E0"/>
    <w:rsid w:val="0750D422"/>
    <w:rsid w:val="075E0435"/>
    <w:rsid w:val="07612599"/>
    <w:rsid w:val="0787275C"/>
    <w:rsid w:val="07A48ED9"/>
    <w:rsid w:val="07C87E98"/>
    <w:rsid w:val="081291EE"/>
    <w:rsid w:val="081A2629"/>
    <w:rsid w:val="0827C261"/>
    <w:rsid w:val="0831BA4D"/>
    <w:rsid w:val="0836E0EA"/>
    <w:rsid w:val="087C8425"/>
    <w:rsid w:val="08A2BC32"/>
    <w:rsid w:val="0923F15E"/>
    <w:rsid w:val="0945E3CF"/>
    <w:rsid w:val="09660D45"/>
    <w:rsid w:val="096C7A43"/>
    <w:rsid w:val="0970A926"/>
    <w:rsid w:val="0986347F"/>
    <w:rsid w:val="09925653"/>
    <w:rsid w:val="09A0FC1F"/>
    <w:rsid w:val="09DD2615"/>
    <w:rsid w:val="09E64562"/>
    <w:rsid w:val="0A5A0E77"/>
    <w:rsid w:val="0A5DE1BE"/>
    <w:rsid w:val="0AC1DA00"/>
    <w:rsid w:val="0AE5C880"/>
    <w:rsid w:val="0AE9E2CA"/>
    <w:rsid w:val="0B6BE87B"/>
    <w:rsid w:val="0B7DFC6D"/>
    <w:rsid w:val="0B96C75D"/>
    <w:rsid w:val="0B9D7136"/>
    <w:rsid w:val="0BAF7FE1"/>
    <w:rsid w:val="0BCDDE81"/>
    <w:rsid w:val="0C1495FD"/>
    <w:rsid w:val="0C192355"/>
    <w:rsid w:val="0C284723"/>
    <w:rsid w:val="0C49ABD0"/>
    <w:rsid w:val="0C535014"/>
    <w:rsid w:val="0C7BC6AF"/>
    <w:rsid w:val="0C82A1B0"/>
    <w:rsid w:val="0C94DEBD"/>
    <w:rsid w:val="0CAD1B73"/>
    <w:rsid w:val="0CF9D8CC"/>
    <w:rsid w:val="0D35706B"/>
    <w:rsid w:val="0D87BCC4"/>
    <w:rsid w:val="0D9BC7B5"/>
    <w:rsid w:val="0DBA6BE5"/>
    <w:rsid w:val="0DCA9075"/>
    <w:rsid w:val="0DD371C7"/>
    <w:rsid w:val="0DDCE4C1"/>
    <w:rsid w:val="0E0D940C"/>
    <w:rsid w:val="0E39BFCD"/>
    <w:rsid w:val="0E3F4C5F"/>
    <w:rsid w:val="0E5251EB"/>
    <w:rsid w:val="0EA355F6"/>
    <w:rsid w:val="0EAFE97A"/>
    <w:rsid w:val="0EC08667"/>
    <w:rsid w:val="0EF3E03D"/>
    <w:rsid w:val="0EF9CF1A"/>
    <w:rsid w:val="0F61D58D"/>
    <w:rsid w:val="0F6B01FE"/>
    <w:rsid w:val="0F70D7FD"/>
    <w:rsid w:val="0F98947E"/>
    <w:rsid w:val="0FAA5877"/>
    <w:rsid w:val="0FB84925"/>
    <w:rsid w:val="104A4983"/>
    <w:rsid w:val="10573385"/>
    <w:rsid w:val="10F0AC6E"/>
    <w:rsid w:val="110A9409"/>
    <w:rsid w:val="1148E0AC"/>
    <w:rsid w:val="11733F5E"/>
    <w:rsid w:val="117BC4BF"/>
    <w:rsid w:val="1184C93F"/>
    <w:rsid w:val="11BDAC3E"/>
    <w:rsid w:val="11F9E40A"/>
    <w:rsid w:val="1210FBD0"/>
    <w:rsid w:val="126E3E2C"/>
    <w:rsid w:val="12844869"/>
    <w:rsid w:val="12A6D090"/>
    <w:rsid w:val="12C63E9F"/>
    <w:rsid w:val="12D37A88"/>
    <w:rsid w:val="13230D6E"/>
    <w:rsid w:val="135B5556"/>
    <w:rsid w:val="136CD893"/>
    <w:rsid w:val="13795EA9"/>
    <w:rsid w:val="13804F1E"/>
    <w:rsid w:val="13959E98"/>
    <w:rsid w:val="13B2B211"/>
    <w:rsid w:val="144060EE"/>
    <w:rsid w:val="147D8595"/>
    <w:rsid w:val="14901316"/>
    <w:rsid w:val="14968626"/>
    <w:rsid w:val="149AD524"/>
    <w:rsid w:val="14AC56E8"/>
    <w:rsid w:val="14C4CC41"/>
    <w:rsid w:val="14C6553A"/>
    <w:rsid w:val="14D38584"/>
    <w:rsid w:val="14E5446C"/>
    <w:rsid w:val="14E9EFE0"/>
    <w:rsid w:val="151793C7"/>
    <w:rsid w:val="153C018A"/>
    <w:rsid w:val="157BE582"/>
    <w:rsid w:val="158046C8"/>
    <w:rsid w:val="15A03D71"/>
    <w:rsid w:val="15B4A45B"/>
    <w:rsid w:val="15C8C0BD"/>
    <w:rsid w:val="15E2442D"/>
    <w:rsid w:val="15ED046C"/>
    <w:rsid w:val="1602563F"/>
    <w:rsid w:val="16039C55"/>
    <w:rsid w:val="163D9D9A"/>
    <w:rsid w:val="1661D429"/>
    <w:rsid w:val="1665A56B"/>
    <w:rsid w:val="167411A8"/>
    <w:rsid w:val="1679B168"/>
    <w:rsid w:val="16893667"/>
    <w:rsid w:val="16F61B7E"/>
    <w:rsid w:val="16FEB367"/>
    <w:rsid w:val="171D8FC2"/>
    <w:rsid w:val="1741F7DC"/>
    <w:rsid w:val="1756486D"/>
    <w:rsid w:val="177F1885"/>
    <w:rsid w:val="1793B434"/>
    <w:rsid w:val="17E84F85"/>
    <w:rsid w:val="180A603C"/>
    <w:rsid w:val="183F63FD"/>
    <w:rsid w:val="184DD7F7"/>
    <w:rsid w:val="1855743C"/>
    <w:rsid w:val="18A07945"/>
    <w:rsid w:val="18DE2069"/>
    <w:rsid w:val="18EAB1B8"/>
    <w:rsid w:val="1919088A"/>
    <w:rsid w:val="191AB64F"/>
    <w:rsid w:val="196089E9"/>
    <w:rsid w:val="196889B5"/>
    <w:rsid w:val="19A5B078"/>
    <w:rsid w:val="1A6398B8"/>
    <w:rsid w:val="1A63DC39"/>
    <w:rsid w:val="1A6AF3FA"/>
    <w:rsid w:val="1B14E034"/>
    <w:rsid w:val="1B3DF61D"/>
    <w:rsid w:val="1B4911EB"/>
    <w:rsid w:val="1B553D6A"/>
    <w:rsid w:val="1B84FC80"/>
    <w:rsid w:val="1BB4E582"/>
    <w:rsid w:val="1BD5A31E"/>
    <w:rsid w:val="1BDA186E"/>
    <w:rsid w:val="1BF12B67"/>
    <w:rsid w:val="1C1A13CF"/>
    <w:rsid w:val="1C3008C5"/>
    <w:rsid w:val="1C6644CA"/>
    <w:rsid w:val="1C7E7DF3"/>
    <w:rsid w:val="1C7F0882"/>
    <w:rsid w:val="1C8FFE30"/>
    <w:rsid w:val="1C916F86"/>
    <w:rsid w:val="1C9E9490"/>
    <w:rsid w:val="1CC16726"/>
    <w:rsid w:val="1CE54C68"/>
    <w:rsid w:val="1D0FD4ED"/>
    <w:rsid w:val="1D33AFBC"/>
    <w:rsid w:val="1D439E9A"/>
    <w:rsid w:val="1D460158"/>
    <w:rsid w:val="1D57C81B"/>
    <w:rsid w:val="1D6359C7"/>
    <w:rsid w:val="1D797F9E"/>
    <w:rsid w:val="1DB3B74E"/>
    <w:rsid w:val="1E2661D1"/>
    <w:rsid w:val="1E330395"/>
    <w:rsid w:val="1E3CF0C8"/>
    <w:rsid w:val="1E4D237A"/>
    <w:rsid w:val="1E516642"/>
    <w:rsid w:val="1E65E3A0"/>
    <w:rsid w:val="1EB0137F"/>
    <w:rsid w:val="1EDD283E"/>
    <w:rsid w:val="1F17C156"/>
    <w:rsid w:val="1F28DA14"/>
    <w:rsid w:val="1F2BDB53"/>
    <w:rsid w:val="1F592F5A"/>
    <w:rsid w:val="1F594F0C"/>
    <w:rsid w:val="1F7D82D2"/>
    <w:rsid w:val="1F8966F9"/>
    <w:rsid w:val="1F961F11"/>
    <w:rsid w:val="1FB6A673"/>
    <w:rsid w:val="1FD0C3ED"/>
    <w:rsid w:val="1FD1D75D"/>
    <w:rsid w:val="1FFEBEDE"/>
    <w:rsid w:val="2000A9DE"/>
    <w:rsid w:val="201E64CB"/>
    <w:rsid w:val="202BE9C3"/>
    <w:rsid w:val="202DDAFD"/>
    <w:rsid w:val="203C6958"/>
    <w:rsid w:val="20666F68"/>
    <w:rsid w:val="20B01AA7"/>
    <w:rsid w:val="20C07BBF"/>
    <w:rsid w:val="21321291"/>
    <w:rsid w:val="214C0C13"/>
    <w:rsid w:val="216AEF9E"/>
    <w:rsid w:val="21DCF559"/>
    <w:rsid w:val="21E50336"/>
    <w:rsid w:val="21F37DC6"/>
    <w:rsid w:val="21F450FE"/>
    <w:rsid w:val="21FB8C56"/>
    <w:rsid w:val="2231EB7C"/>
    <w:rsid w:val="223D0ABC"/>
    <w:rsid w:val="22AEE520"/>
    <w:rsid w:val="22D313BD"/>
    <w:rsid w:val="22E0C17E"/>
    <w:rsid w:val="23211855"/>
    <w:rsid w:val="23270DA1"/>
    <w:rsid w:val="234776B1"/>
    <w:rsid w:val="23702BDE"/>
    <w:rsid w:val="2388FB48"/>
    <w:rsid w:val="23B18589"/>
    <w:rsid w:val="23B8980F"/>
    <w:rsid w:val="23D53348"/>
    <w:rsid w:val="23E07CAF"/>
    <w:rsid w:val="2419550D"/>
    <w:rsid w:val="241E5898"/>
    <w:rsid w:val="2425E553"/>
    <w:rsid w:val="24625EFE"/>
    <w:rsid w:val="24FDA13B"/>
    <w:rsid w:val="2516A2A0"/>
    <w:rsid w:val="252EFE64"/>
    <w:rsid w:val="2533C800"/>
    <w:rsid w:val="2536F385"/>
    <w:rsid w:val="253D23B3"/>
    <w:rsid w:val="254B2A57"/>
    <w:rsid w:val="255A0D33"/>
    <w:rsid w:val="257A95F7"/>
    <w:rsid w:val="2587FE8F"/>
    <w:rsid w:val="25A03471"/>
    <w:rsid w:val="25AB9E0E"/>
    <w:rsid w:val="25C4D869"/>
    <w:rsid w:val="25EB8AD4"/>
    <w:rsid w:val="25EF5930"/>
    <w:rsid w:val="25F06180"/>
    <w:rsid w:val="261951D7"/>
    <w:rsid w:val="261BD182"/>
    <w:rsid w:val="265DF861"/>
    <w:rsid w:val="26A89540"/>
    <w:rsid w:val="26AD6153"/>
    <w:rsid w:val="26B83E94"/>
    <w:rsid w:val="26CCF487"/>
    <w:rsid w:val="26D1DAE3"/>
    <w:rsid w:val="2719C69B"/>
    <w:rsid w:val="27557B1B"/>
    <w:rsid w:val="278BC17E"/>
    <w:rsid w:val="27A33F2D"/>
    <w:rsid w:val="27B38949"/>
    <w:rsid w:val="27B6120B"/>
    <w:rsid w:val="27DC0F1E"/>
    <w:rsid w:val="27F5C480"/>
    <w:rsid w:val="2841E4DF"/>
    <w:rsid w:val="28462D44"/>
    <w:rsid w:val="284EEA28"/>
    <w:rsid w:val="28624777"/>
    <w:rsid w:val="28EB0B48"/>
    <w:rsid w:val="28FE5D87"/>
    <w:rsid w:val="29110FD4"/>
    <w:rsid w:val="29122624"/>
    <w:rsid w:val="292E7270"/>
    <w:rsid w:val="294F6C63"/>
    <w:rsid w:val="2963901F"/>
    <w:rsid w:val="29739470"/>
    <w:rsid w:val="29ACB910"/>
    <w:rsid w:val="29AF6F61"/>
    <w:rsid w:val="29B3767F"/>
    <w:rsid w:val="2A379DA5"/>
    <w:rsid w:val="2A3841D1"/>
    <w:rsid w:val="2A99389C"/>
    <w:rsid w:val="2AAB0377"/>
    <w:rsid w:val="2ADD4F7E"/>
    <w:rsid w:val="2B2A767B"/>
    <w:rsid w:val="2B825162"/>
    <w:rsid w:val="2BA3CD93"/>
    <w:rsid w:val="2BB5D3BA"/>
    <w:rsid w:val="2BC358F5"/>
    <w:rsid w:val="2BCCAB61"/>
    <w:rsid w:val="2BDEA9E6"/>
    <w:rsid w:val="2C1206A1"/>
    <w:rsid w:val="2C218478"/>
    <w:rsid w:val="2C278680"/>
    <w:rsid w:val="2C3A50F8"/>
    <w:rsid w:val="2C823C95"/>
    <w:rsid w:val="2CA44CCF"/>
    <w:rsid w:val="2CA7BA0A"/>
    <w:rsid w:val="2CAB0DC5"/>
    <w:rsid w:val="2D21D6AC"/>
    <w:rsid w:val="2D4779A7"/>
    <w:rsid w:val="2D871EF8"/>
    <w:rsid w:val="2D99BE8E"/>
    <w:rsid w:val="2DB96019"/>
    <w:rsid w:val="2DD97746"/>
    <w:rsid w:val="2DF7A7F6"/>
    <w:rsid w:val="2E06E265"/>
    <w:rsid w:val="2E234EC4"/>
    <w:rsid w:val="2E3B60A8"/>
    <w:rsid w:val="2E4C6C27"/>
    <w:rsid w:val="2E4EE89D"/>
    <w:rsid w:val="2E843F53"/>
    <w:rsid w:val="2EA9D9F4"/>
    <w:rsid w:val="2EB861B2"/>
    <w:rsid w:val="2ED3111B"/>
    <w:rsid w:val="2F02372D"/>
    <w:rsid w:val="2F083139"/>
    <w:rsid w:val="2F1D4D37"/>
    <w:rsid w:val="2F7C5553"/>
    <w:rsid w:val="2F88F1F9"/>
    <w:rsid w:val="2FA92F7A"/>
    <w:rsid w:val="2FE68630"/>
    <w:rsid w:val="2FFDB326"/>
    <w:rsid w:val="30EEB6AC"/>
    <w:rsid w:val="311E7013"/>
    <w:rsid w:val="312EE1AF"/>
    <w:rsid w:val="3180647B"/>
    <w:rsid w:val="31D4B80B"/>
    <w:rsid w:val="31D925AF"/>
    <w:rsid w:val="31FEC9B6"/>
    <w:rsid w:val="3233B79F"/>
    <w:rsid w:val="32598A53"/>
    <w:rsid w:val="328D8F68"/>
    <w:rsid w:val="329BBCCF"/>
    <w:rsid w:val="32A3188B"/>
    <w:rsid w:val="32A8F6F5"/>
    <w:rsid w:val="32BFFCBE"/>
    <w:rsid w:val="3305B67D"/>
    <w:rsid w:val="33153F1E"/>
    <w:rsid w:val="332F0BDC"/>
    <w:rsid w:val="33569A27"/>
    <w:rsid w:val="3366644F"/>
    <w:rsid w:val="337E5770"/>
    <w:rsid w:val="338FC299"/>
    <w:rsid w:val="33954A77"/>
    <w:rsid w:val="33B2F176"/>
    <w:rsid w:val="33C16AA2"/>
    <w:rsid w:val="3424BE63"/>
    <w:rsid w:val="343AB486"/>
    <w:rsid w:val="345BFD7C"/>
    <w:rsid w:val="348D3825"/>
    <w:rsid w:val="34BB38E7"/>
    <w:rsid w:val="350036E0"/>
    <w:rsid w:val="3562E10A"/>
    <w:rsid w:val="356E296A"/>
    <w:rsid w:val="35791002"/>
    <w:rsid w:val="359B6D8F"/>
    <w:rsid w:val="35B95E68"/>
    <w:rsid w:val="35C09893"/>
    <w:rsid w:val="35CC3BA8"/>
    <w:rsid w:val="35FBADEF"/>
    <w:rsid w:val="366C8954"/>
    <w:rsid w:val="366CFEF4"/>
    <w:rsid w:val="368F7B34"/>
    <w:rsid w:val="3698DB60"/>
    <w:rsid w:val="36CCDE4B"/>
    <w:rsid w:val="36EE3E79"/>
    <w:rsid w:val="36F27F58"/>
    <w:rsid w:val="36FD2F8E"/>
    <w:rsid w:val="36FE9119"/>
    <w:rsid w:val="371BA46B"/>
    <w:rsid w:val="371D8A3D"/>
    <w:rsid w:val="372505E6"/>
    <w:rsid w:val="3726ECE8"/>
    <w:rsid w:val="373A1D09"/>
    <w:rsid w:val="3757E456"/>
    <w:rsid w:val="375E06B0"/>
    <w:rsid w:val="377534F7"/>
    <w:rsid w:val="377991FD"/>
    <w:rsid w:val="377BD849"/>
    <w:rsid w:val="377DB63A"/>
    <w:rsid w:val="3782AF9F"/>
    <w:rsid w:val="37842F82"/>
    <w:rsid w:val="37A2F690"/>
    <w:rsid w:val="37BABBF1"/>
    <w:rsid w:val="38094F6F"/>
    <w:rsid w:val="380E44CE"/>
    <w:rsid w:val="381EC00F"/>
    <w:rsid w:val="38417641"/>
    <w:rsid w:val="385C2603"/>
    <w:rsid w:val="3872A75A"/>
    <w:rsid w:val="3875A0FD"/>
    <w:rsid w:val="38B9DBDE"/>
    <w:rsid w:val="38C4C5BF"/>
    <w:rsid w:val="38EB1B95"/>
    <w:rsid w:val="3909ABAF"/>
    <w:rsid w:val="39193420"/>
    <w:rsid w:val="392A0E66"/>
    <w:rsid w:val="39370CEB"/>
    <w:rsid w:val="39795F06"/>
    <w:rsid w:val="397F6591"/>
    <w:rsid w:val="3986CD64"/>
    <w:rsid w:val="3997BFC2"/>
    <w:rsid w:val="399858A4"/>
    <w:rsid w:val="39AEEEEB"/>
    <w:rsid w:val="3A4171E1"/>
    <w:rsid w:val="3A92EA52"/>
    <w:rsid w:val="3AA0F98D"/>
    <w:rsid w:val="3AD53660"/>
    <w:rsid w:val="3AE4D81B"/>
    <w:rsid w:val="3B01889E"/>
    <w:rsid w:val="3B3497D1"/>
    <w:rsid w:val="3B9838CF"/>
    <w:rsid w:val="3B994C0F"/>
    <w:rsid w:val="3BFF32C9"/>
    <w:rsid w:val="3C08B1D9"/>
    <w:rsid w:val="3C0F22DF"/>
    <w:rsid w:val="3C46A626"/>
    <w:rsid w:val="3C4A1A65"/>
    <w:rsid w:val="3C573917"/>
    <w:rsid w:val="3C78B1B2"/>
    <w:rsid w:val="3C89AD87"/>
    <w:rsid w:val="3CB82BC6"/>
    <w:rsid w:val="3CD5480B"/>
    <w:rsid w:val="3CF9B65F"/>
    <w:rsid w:val="3D0A02E8"/>
    <w:rsid w:val="3D10FB4C"/>
    <w:rsid w:val="3D486094"/>
    <w:rsid w:val="3D5960F8"/>
    <w:rsid w:val="3D5F3FA8"/>
    <w:rsid w:val="3D6A1636"/>
    <w:rsid w:val="3D830077"/>
    <w:rsid w:val="3DC30F42"/>
    <w:rsid w:val="3DCD0E97"/>
    <w:rsid w:val="3DCD3396"/>
    <w:rsid w:val="3DDA982A"/>
    <w:rsid w:val="3E1BAB3B"/>
    <w:rsid w:val="3E1F2FE4"/>
    <w:rsid w:val="3ED0A08B"/>
    <w:rsid w:val="3EF4A626"/>
    <w:rsid w:val="3EFE7256"/>
    <w:rsid w:val="3FCC1D28"/>
    <w:rsid w:val="3FDA880C"/>
    <w:rsid w:val="3FEF9012"/>
    <w:rsid w:val="401E9DB7"/>
    <w:rsid w:val="40702CF7"/>
    <w:rsid w:val="40A37D90"/>
    <w:rsid w:val="40BE4587"/>
    <w:rsid w:val="40CFC4CA"/>
    <w:rsid w:val="40FFBA64"/>
    <w:rsid w:val="4102663F"/>
    <w:rsid w:val="410B94FD"/>
    <w:rsid w:val="4117753C"/>
    <w:rsid w:val="416D1ADA"/>
    <w:rsid w:val="4179BFE1"/>
    <w:rsid w:val="417D23B3"/>
    <w:rsid w:val="41AA5C63"/>
    <w:rsid w:val="41CE028E"/>
    <w:rsid w:val="41CEF702"/>
    <w:rsid w:val="41FD8B2D"/>
    <w:rsid w:val="421490F5"/>
    <w:rsid w:val="427573CA"/>
    <w:rsid w:val="42A0A597"/>
    <w:rsid w:val="42A66154"/>
    <w:rsid w:val="42AD9BEC"/>
    <w:rsid w:val="42EF4C2A"/>
    <w:rsid w:val="431825BE"/>
    <w:rsid w:val="4373B925"/>
    <w:rsid w:val="43D1ACE5"/>
    <w:rsid w:val="43E273C9"/>
    <w:rsid w:val="43E42C10"/>
    <w:rsid w:val="44198557"/>
    <w:rsid w:val="444A5BC2"/>
    <w:rsid w:val="444F90D3"/>
    <w:rsid w:val="4496B214"/>
    <w:rsid w:val="44DC2E2C"/>
    <w:rsid w:val="44FB8594"/>
    <w:rsid w:val="45262BCC"/>
    <w:rsid w:val="4536A8DC"/>
    <w:rsid w:val="4564B041"/>
    <w:rsid w:val="456F55DE"/>
    <w:rsid w:val="45DAC4B9"/>
    <w:rsid w:val="45FEC7B8"/>
    <w:rsid w:val="460D9B1C"/>
    <w:rsid w:val="461703B7"/>
    <w:rsid w:val="462202E4"/>
    <w:rsid w:val="46244B29"/>
    <w:rsid w:val="466465D2"/>
    <w:rsid w:val="46A4FB7A"/>
    <w:rsid w:val="46B9696F"/>
    <w:rsid w:val="46BD2577"/>
    <w:rsid w:val="46BDC16E"/>
    <w:rsid w:val="46EEF1C1"/>
    <w:rsid w:val="46F5A4EC"/>
    <w:rsid w:val="46FF631A"/>
    <w:rsid w:val="47127AD7"/>
    <w:rsid w:val="47153B8B"/>
    <w:rsid w:val="4724739E"/>
    <w:rsid w:val="47285560"/>
    <w:rsid w:val="4763F948"/>
    <w:rsid w:val="476C6C55"/>
    <w:rsid w:val="477E9669"/>
    <w:rsid w:val="478135F6"/>
    <w:rsid w:val="4793B440"/>
    <w:rsid w:val="47C07088"/>
    <w:rsid w:val="47DC55E6"/>
    <w:rsid w:val="4826DA98"/>
    <w:rsid w:val="483A222D"/>
    <w:rsid w:val="48473F49"/>
    <w:rsid w:val="486A2546"/>
    <w:rsid w:val="48CB5330"/>
    <w:rsid w:val="48E96ED7"/>
    <w:rsid w:val="48F4B866"/>
    <w:rsid w:val="48F56252"/>
    <w:rsid w:val="4906DC42"/>
    <w:rsid w:val="492D1493"/>
    <w:rsid w:val="492DA2EC"/>
    <w:rsid w:val="4930126B"/>
    <w:rsid w:val="4937D5DE"/>
    <w:rsid w:val="4960A16F"/>
    <w:rsid w:val="4975F79D"/>
    <w:rsid w:val="49AAD5A5"/>
    <w:rsid w:val="4A168AB1"/>
    <w:rsid w:val="4AC6A31A"/>
    <w:rsid w:val="4ADED150"/>
    <w:rsid w:val="4AEE1DAB"/>
    <w:rsid w:val="4B5309FA"/>
    <w:rsid w:val="4B55FAE7"/>
    <w:rsid w:val="4B595EC2"/>
    <w:rsid w:val="4BAC14DA"/>
    <w:rsid w:val="4BD2338E"/>
    <w:rsid w:val="4BD55CC3"/>
    <w:rsid w:val="4BE30225"/>
    <w:rsid w:val="4BFF1E0B"/>
    <w:rsid w:val="4C0482C3"/>
    <w:rsid w:val="4C064644"/>
    <w:rsid w:val="4C2159A7"/>
    <w:rsid w:val="4C287D71"/>
    <w:rsid w:val="4C340DC9"/>
    <w:rsid w:val="4CBE2D10"/>
    <w:rsid w:val="4CD4A936"/>
    <w:rsid w:val="4D10E899"/>
    <w:rsid w:val="4D5723A9"/>
    <w:rsid w:val="4D75E74F"/>
    <w:rsid w:val="4D91E6FA"/>
    <w:rsid w:val="4DD1902D"/>
    <w:rsid w:val="4E157717"/>
    <w:rsid w:val="4E55141E"/>
    <w:rsid w:val="4E96DADF"/>
    <w:rsid w:val="4E993230"/>
    <w:rsid w:val="4E9B4A38"/>
    <w:rsid w:val="4EAACEEA"/>
    <w:rsid w:val="4EDA5F6E"/>
    <w:rsid w:val="4EF91FC1"/>
    <w:rsid w:val="4F555348"/>
    <w:rsid w:val="4F5E52B8"/>
    <w:rsid w:val="50160BC9"/>
    <w:rsid w:val="5030F691"/>
    <w:rsid w:val="503E6797"/>
    <w:rsid w:val="507B5C3B"/>
    <w:rsid w:val="50870CC4"/>
    <w:rsid w:val="508F3360"/>
    <w:rsid w:val="50D0999C"/>
    <w:rsid w:val="50D6FA33"/>
    <w:rsid w:val="50DBC623"/>
    <w:rsid w:val="5108AE9B"/>
    <w:rsid w:val="5111D71B"/>
    <w:rsid w:val="511ECBB1"/>
    <w:rsid w:val="51841883"/>
    <w:rsid w:val="518608D9"/>
    <w:rsid w:val="5191A517"/>
    <w:rsid w:val="51E37024"/>
    <w:rsid w:val="5206365D"/>
    <w:rsid w:val="52627904"/>
    <w:rsid w:val="5270B9E0"/>
    <w:rsid w:val="5291EDFC"/>
    <w:rsid w:val="52974BAF"/>
    <w:rsid w:val="52AD3A92"/>
    <w:rsid w:val="52BF0E2B"/>
    <w:rsid w:val="52FBF32D"/>
    <w:rsid w:val="53239986"/>
    <w:rsid w:val="53276F30"/>
    <w:rsid w:val="5364DB24"/>
    <w:rsid w:val="5394ACD3"/>
    <w:rsid w:val="53A18F2F"/>
    <w:rsid w:val="53E20D2E"/>
    <w:rsid w:val="53E3CDDA"/>
    <w:rsid w:val="53F360C6"/>
    <w:rsid w:val="53F8CE8A"/>
    <w:rsid w:val="540E1735"/>
    <w:rsid w:val="54291807"/>
    <w:rsid w:val="54363CA0"/>
    <w:rsid w:val="545EF141"/>
    <w:rsid w:val="54945972"/>
    <w:rsid w:val="54A63150"/>
    <w:rsid w:val="54B7BF8F"/>
    <w:rsid w:val="54BAAC0A"/>
    <w:rsid w:val="54C6FDC3"/>
    <w:rsid w:val="54E2BAA8"/>
    <w:rsid w:val="54EFED66"/>
    <w:rsid w:val="54F5827D"/>
    <w:rsid w:val="55026FDB"/>
    <w:rsid w:val="55241B21"/>
    <w:rsid w:val="552E1C6B"/>
    <w:rsid w:val="55384112"/>
    <w:rsid w:val="55621181"/>
    <w:rsid w:val="556A7BE6"/>
    <w:rsid w:val="55EE7B3E"/>
    <w:rsid w:val="561670F8"/>
    <w:rsid w:val="56291B9D"/>
    <w:rsid w:val="5663147A"/>
    <w:rsid w:val="5670C37A"/>
    <w:rsid w:val="56BF813D"/>
    <w:rsid w:val="56C21A99"/>
    <w:rsid w:val="56CA6515"/>
    <w:rsid w:val="56CEF3AC"/>
    <w:rsid w:val="57014925"/>
    <w:rsid w:val="5732C25A"/>
    <w:rsid w:val="579D4D78"/>
    <w:rsid w:val="57C870FB"/>
    <w:rsid w:val="57E04546"/>
    <w:rsid w:val="580D7520"/>
    <w:rsid w:val="580EE8E1"/>
    <w:rsid w:val="5821F275"/>
    <w:rsid w:val="5857A943"/>
    <w:rsid w:val="58BFE056"/>
    <w:rsid w:val="58CF1B79"/>
    <w:rsid w:val="58DE3AA7"/>
    <w:rsid w:val="59096591"/>
    <w:rsid w:val="591B7522"/>
    <w:rsid w:val="59BBF22E"/>
    <w:rsid w:val="59FDA239"/>
    <w:rsid w:val="59FDD71F"/>
    <w:rsid w:val="5A1C9940"/>
    <w:rsid w:val="5A1F9741"/>
    <w:rsid w:val="5A264320"/>
    <w:rsid w:val="5A49A8EE"/>
    <w:rsid w:val="5A805524"/>
    <w:rsid w:val="5A936B4C"/>
    <w:rsid w:val="5ADAD337"/>
    <w:rsid w:val="5AF62B61"/>
    <w:rsid w:val="5B0FE403"/>
    <w:rsid w:val="5B14799D"/>
    <w:rsid w:val="5B3ED4DA"/>
    <w:rsid w:val="5BF224B3"/>
    <w:rsid w:val="5BF6A961"/>
    <w:rsid w:val="5C31718B"/>
    <w:rsid w:val="5C3B0A43"/>
    <w:rsid w:val="5C6335B6"/>
    <w:rsid w:val="5CA12B70"/>
    <w:rsid w:val="5D41CA40"/>
    <w:rsid w:val="5D675F1A"/>
    <w:rsid w:val="5D6A179A"/>
    <w:rsid w:val="5D6BF8EC"/>
    <w:rsid w:val="5D965751"/>
    <w:rsid w:val="5DBAEC4A"/>
    <w:rsid w:val="5DD04C78"/>
    <w:rsid w:val="5DD8E726"/>
    <w:rsid w:val="5DF2D7FC"/>
    <w:rsid w:val="5E200121"/>
    <w:rsid w:val="5E2EE8A9"/>
    <w:rsid w:val="5E59E08A"/>
    <w:rsid w:val="5E7DCAA5"/>
    <w:rsid w:val="5E9498D8"/>
    <w:rsid w:val="5EA40C45"/>
    <w:rsid w:val="5EA5AD38"/>
    <w:rsid w:val="5EA9B511"/>
    <w:rsid w:val="5ED68CED"/>
    <w:rsid w:val="5F639E3E"/>
    <w:rsid w:val="5F6A700C"/>
    <w:rsid w:val="5FBB6384"/>
    <w:rsid w:val="5FF3AB8A"/>
    <w:rsid w:val="5FFE517F"/>
    <w:rsid w:val="60245B79"/>
    <w:rsid w:val="60283471"/>
    <w:rsid w:val="6028F186"/>
    <w:rsid w:val="60746C79"/>
    <w:rsid w:val="60A31C5D"/>
    <w:rsid w:val="60A63325"/>
    <w:rsid w:val="60B224C2"/>
    <w:rsid w:val="60CAC72B"/>
    <w:rsid w:val="60EC3257"/>
    <w:rsid w:val="610A14BF"/>
    <w:rsid w:val="6122C770"/>
    <w:rsid w:val="612CE997"/>
    <w:rsid w:val="61433676"/>
    <w:rsid w:val="61473FF9"/>
    <w:rsid w:val="617A8458"/>
    <w:rsid w:val="618DC6E4"/>
    <w:rsid w:val="61F3AA50"/>
    <w:rsid w:val="6229030E"/>
    <w:rsid w:val="623B1200"/>
    <w:rsid w:val="62433AD4"/>
    <w:rsid w:val="625C6BAE"/>
    <w:rsid w:val="625F88FB"/>
    <w:rsid w:val="63236D4D"/>
    <w:rsid w:val="6353A19C"/>
    <w:rsid w:val="6366E937"/>
    <w:rsid w:val="636C305D"/>
    <w:rsid w:val="637EB29E"/>
    <w:rsid w:val="6384C090"/>
    <w:rsid w:val="63A83C07"/>
    <w:rsid w:val="63AD4D38"/>
    <w:rsid w:val="63C8E509"/>
    <w:rsid w:val="64099832"/>
    <w:rsid w:val="640AD91C"/>
    <w:rsid w:val="640D5195"/>
    <w:rsid w:val="64113A4B"/>
    <w:rsid w:val="64340714"/>
    <w:rsid w:val="643AE2C3"/>
    <w:rsid w:val="643B0D2B"/>
    <w:rsid w:val="643E1863"/>
    <w:rsid w:val="646853E3"/>
    <w:rsid w:val="648EEBA5"/>
    <w:rsid w:val="649B313A"/>
    <w:rsid w:val="64B28DB9"/>
    <w:rsid w:val="64B4A70A"/>
    <w:rsid w:val="64B688C6"/>
    <w:rsid w:val="64BFE75D"/>
    <w:rsid w:val="64DC2E74"/>
    <w:rsid w:val="64DEFDC1"/>
    <w:rsid w:val="64EF7F13"/>
    <w:rsid w:val="6517BAD9"/>
    <w:rsid w:val="654D4C00"/>
    <w:rsid w:val="654E6B5F"/>
    <w:rsid w:val="6552BD07"/>
    <w:rsid w:val="655B162F"/>
    <w:rsid w:val="65608553"/>
    <w:rsid w:val="659B03AC"/>
    <w:rsid w:val="65A646A8"/>
    <w:rsid w:val="65AE2D43"/>
    <w:rsid w:val="65CA2D8A"/>
    <w:rsid w:val="65D9F600"/>
    <w:rsid w:val="65F19303"/>
    <w:rsid w:val="66355E33"/>
    <w:rsid w:val="669A6F50"/>
    <w:rsid w:val="66A8335A"/>
    <w:rsid w:val="66EA7225"/>
    <w:rsid w:val="67643A2B"/>
    <w:rsid w:val="676673E0"/>
    <w:rsid w:val="676880C7"/>
    <w:rsid w:val="678BE229"/>
    <w:rsid w:val="678ED15C"/>
    <w:rsid w:val="678F9029"/>
    <w:rsid w:val="679A97BA"/>
    <w:rsid w:val="67EB8AB8"/>
    <w:rsid w:val="67F9D8AF"/>
    <w:rsid w:val="681CAE26"/>
    <w:rsid w:val="681EB719"/>
    <w:rsid w:val="68840267"/>
    <w:rsid w:val="688550E8"/>
    <w:rsid w:val="689435C1"/>
    <w:rsid w:val="68B6C0D1"/>
    <w:rsid w:val="68C670EF"/>
    <w:rsid w:val="69035334"/>
    <w:rsid w:val="690E30AF"/>
    <w:rsid w:val="69131DDD"/>
    <w:rsid w:val="6957D5F6"/>
    <w:rsid w:val="6969310F"/>
    <w:rsid w:val="69795AC5"/>
    <w:rsid w:val="69B7146D"/>
    <w:rsid w:val="69C87100"/>
    <w:rsid w:val="69FCEC0F"/>
    <w:rsid w:val="69FECC0E"/>
    <w:rsid w:val="6A044E6A"/>
    <w:rsid w:val="6A258A73"/>
    <w:rsid w:val="6A612526"/>
    <w:rsid w:val="6A95F723"/>
    <w:rsid w:val="6ACB750B"/>
    <w:rsid w:val="6AD48EB1"/>
    <w:rsid w:val="6B028788"/>
    <w:rsid w:val="6B08F40C"/>
    <w:rsid w:val="6B1AD999"/>
    <w:rsid w:val="6B3486BC"/>
    <w:rsid w:val="6B4150D8"/>
    <w:rsid w:val="6B5A53E7"/>
    <w:rsid w:val="6B732082"/>
    <w:rsid w:val="6BECFA07"/>
    <w:rsid w:val="6BF4922E"/>
    <w:rsid w:val="6C0A2719"/>
    <w:rsid w:val="6C0A7D5C"/>
    <w:rsid w:val="6C2C9717"/>
    <w:rsid w:val="6C385886"/>
    <w:rsid w:val="6C4BE0D9"/>
    <w:rsid w:val="6CDBF07D"/>
    <w:rsid w:val="6D0C2587"/>
    <w:rsid w:val="6D6DACE9"/>
    <w:rsid w:val="6D75B420"/>
    <w:rsid w:val="6DC1A62A"/>
    <w:rsid w:val="6DC25CB6"/>
    <w:rsid w:val="6DC90FE0"/>
    <w:rsid w:val="6DE0D05A"/>
    <w:rsid w:val="6DF77BAF"/>
    <w:rsid w:val="6E0A5AC0"/>
    <w:rsid w:val="6E1516C3"/>
    <w:rsid w:val="6E156C33"/>
    <w:rsid w:val="6E5F17D3"/>
    <w:rsid w:val="6EA81F56"/>
    <w:rsid w:val="6EAAB361"/>
    <w:rsid w:val="6EABC533"/>
    <w:rsid w:val="6EBDFA03"/>
    <w:rsid w:val="6ED1CF5D"/>
    <w:rsid w:val="6EDAFFEB"/>
    <w:rsid w:val="6EF549B4"/>
    <w:rsid w:val="6F19A12F"/>
    <w:rsid w:val="6F2F94B7"/>
    <w:rsid w:val="6F30C19B"/>
    <w:rsid w:val="6F328019"/>
    <w:rsid w:val="6F627A60"/>
    <w:rsid w:val="6F668E37"/>
    <w:rsid w:val="6F728A3A"/>
    <w:rsid w:val="6FA88355"/>
    <w:rsid w:val="6FB41B81"/>
    <w:rsid w:val="6FC3412E"/>
    <w:rsid w:val="6FDF8287"/>
    <w:rsid w:val="6FE86A30"/>
    <w:rsid w:val="700A1A02"/>
    <w:rsid w:val="70330E8F"/>
    <w:rsid w:val="70420950"/>
    <w:rsid w:val="708ECA1A"/>
    <w:rsid w:val="70D2F323"/>
    <w:rsid w:val="70DF6F04"/>
    <w:rsid w:val="70E1A14C"/>
    <w:rsid w:val="713F5D59"/>
    <w:rsid w:val="714D5B43"/>
    <w:rsid w:val="716222E9"/>
    <w:rsid w:val="7179E755"/>
    <w:rsid w:val="71A26DB8"/>
    <w:rsid w:val="71AFC17B"/>
    <w:rsid w:val="71B9DF34"/>
    <w:rsid w:val="71CE582E"/>
    <w:rsid w:val="7220C03D"/>
    <w:rsid w:val="72224D08"/>
    <w:rsid w:val="72239973"/>
    <w:rsid w:val="7237CD38"/>
    <w:rsid w:val="723B1F59"/>
    <w:rsid w:val="723C9456"/>
    <w:rsid w:val="7265796B"/>
    <w:rsid w:val="728A4482"/>
    <w:rsid w:val="72DB5155"/>
    <w:rsid w:val="7373BA22"/>
    <w:rsid w:val="7378A183"/>
    <w:rsid w:val="739B953A"/>
    <w:rsid w:val="73C0F66E"/>
    <w:rsid w:val="73DDC973"/>
    <w:rsid w:val="7412602D"/>
    <w:rsid w:val="744FBBCD"/>
    <w:rsid w:val="747E05DB"/>
    <w:rsid w:val="74CA612B"/>
    <w:rsid w:val="74CF8B9E"/>
    <w:rsid w:val="74DD8AB9"/>
    <w:rsid w:val="74E08A2F"/>
    <w:rsid w:val="74E0C547"/>
    <w:rsid w:val="75192C9B"/>
    <w:rsid w:val="75358525"/>
    <w:rsid w:val="7538C522"/>
    <w:rsid w:val="753CE049"/>
    <w:rsid w:val="7544FB24"/>
    <w:rsid w:val="756E547F"/>
    <w:rsid w:val="75EB6DB9"/>
    <w:rsid w:val="75F4D36B"/>
    <w:rsid w:val="76424CD7"/>
    <w:rsid w:val="768E7152"/>
    <w:rsid w:val="768F21F3"/>
    <w:rsid w:val="76CBED0E"/>
    <w:rsid w:val="77192794"/>
    <w:rsid w:val="771D552C"/>
    <w:rsid w:val="77273B66"/>
    <w:rsid w:val="7731FDC8"/>
    <w:rsid w:val="7749F9E2"/>
    <w:rsid w:val="77828B1D"/>
    <w:rsid w:val="779903E6"/>
    <w:rsid w:val="779BE24A"/>
    <w:rsid w:val="78064AB1"/>
    <w:rsid w:val="78136BC1"/>
    <w:rsid w:val="7816966F"/>
    <w:rsid w:val="78621585"/>
    <w:rsid w:val="787F9653"/>
    <w:rsid w:val="78874EE0"/>
    <w:rsid w:val="78984F1C"/>
    <w:rsid w:val="78A6ADBF"/>
    <w:rsid w:val="78B3A605"/>
    <w:rsid w:val="78B7DBC1"/>
    <w:rsid w:val="78C6686E"/>
    <w:rsid w:val="792627EA"/>
    <w:rsid w:val="79396141"/>
    <w:rsid w:val="795DD5B3"/>
    <w:rsid w:val="7997C1DB"/>
    <w:rsid w:val="79A123C2"/>
    <w:rsid w:val="79DA18C1"/>
    <w:rsid w:val="7A031948"/>
    <w:rsid w:val="7A0AB934"/>
    <w:rsid w:val="7A69D798"/>
    <w:rsid w:val="7A6BBEA2"/>
    <w:rsid w:val="7ACC5E7A"/>
    <w:rsid w:val="7ADCA9EC"/>
    <w:rsid w:val="7B089857"/>
    <w:rsid w:val="7B2F1E25"/>
    <w:rsid w:val="7B34D5FC"/>
    <w:rsid w:val="7B62E5C5"/>
    <w:rsid w:val="7B7EDFA1"/>
    <w:rsid w:val="7B805FAB"/>
    <w:rsid w:val="7B94364E"/>
    <w:rsid w:val="7BB36CA0"/>
    <w:rsid w:val="7BB644DA"/>
    <w:rsid w:val="7BC27DFD"/>
    <w:rsid w:val="7BFD87D1"/>
    <w:rsid w:val="7C3537E0"/>
    <w:rsid w:val="7C450499"/>
    <w:rsid w:val="7C5D546B"/>
    <w:rsid w:val="7C71F91A"/>
    <w:rsid w:val="7C76CC3D"/>
    <w:rsid w:val="7C8A3BC3"/>
    <w:rsid w:val="7CA6C944"/>
    <w:rsid w:val="7CBE5917"/>
    <w:rsid w:val="7CE7CF87"/>
    <w:rsid w:val="7CF9FA85"/>
    <w:rsid w:val="7D0E305E"/>
    <w:rsid w:val="7D25F783"/>
    <w:rsid w:val="7D29FE77"/>
    <w:rsid w:val="7D38492E"/>
    <w:rsid w:val="7D44CFA4"/>
    <w:rsid w:val="7D797336"/>
    <w:rsid w:val="7D8A1309"/>
    <w:rsid w:val="7D8E2230"/>
    <w:rsid w:val="7D9A6FE8"/>
    <w:rsid w:val="7DEF3106"/>
    <w:rsid w:val="7DF6E6E2"/>
    <w:rsid w:val="7E0C7992"/>
    <w:rsid w:val="7E427CD2"/>
    <w:rsid w:val="7E47ACD4"/>
    <w:rsid w:val="7E51FD2A"/>
    <w:rsid w:val="7E913A4C"/>
    <w:rsid w:val="7EB8AE91"/>
    <w:rsid w:val="7EEC2F1F"/>
    <w:rsid w:val="7F13C5E7"/>
    <w:rsid w:val="7F268B8C"/>
    <w:rsid w:val="7F86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9D498"/>
  <w15:docId w15:val="{098726D3-301E-42DE-9243-75627891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4736"/>
    <w:pPr>
      <w:overflowPunct w:val="0"/>
      <w:autoSpaceDE w:val="0"/>
      <w:autoSpaceDN w:val="0"/>
      <w:adjustRightInd w:val="0"/>
      <w:textAlignment w:val="baseline"/>
    </w:pPr>
  </w:style>
  <w:style w:type="paragraph" w:styleId="Heading1">
    <w:name w:val="heading 1"/>
    <w:basedOn w:val="Normal"/>
    <w:next w:val="Normal"/>
    <w:qFormat/>
    <w:rsid w:val="004D4677"/>
    <w:pPr>
      <w:keepNext/>
      <w:pageBreakBefore/>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0">
    <w:name w:val="heading 2"/>
    <w:basedOn w:val="Normal"/>
    <w:next w:val="Normal"/>
    <w:qFormat/>
    <w:rsid w:val="004D4677"/>
    <w:pPr>
      <w:keepNext/>
      <w:numPr>
        <w:ilvl w:val="1"/>
        <w:numId w:val="35"/>
      </w:numPr>
      <w:spacing w:before="240" w:after="60"/>
      <w:outlineLvl w:val="1"/>
    </w:pPr>
    <w:rPr>
      <w:b/>
      <w:sz w:val="28"/>
    </w:rPr>
  </w:style>
  <w:style w:type="paragraph" w:styleId="Heading3">
    <w:name w:val="heading 3"/>
    <w:basedOn w:val="Normal"/>
    <w:next w:val="Normal"/>
    <w:qFormat/>
    <w:rsid w:val="004D4677"/>
    <w:pPr>
      <w:keepNext/>
      <w:numPr>
        <w:ilvl w:val="2"/>
        <w:numId w:val="35"/>
      </w:numPr>
      <w:spacing w:before="240" w:after="60"/>
      <w:outlineLvl w:val="2"/>
    </w:pPr>
    <w:rPr>
      <w:b/>
      <w:sz w:val="24"/>
    </w:rPr>
  </w:style>
  <w:style w:type="paragraph" w:styleId="Heading4">
    <w:name w:val="heading 4"/>
    <w:basedOn w:val="Heading3"/>
    <w:next w:val="Normal"/>
    <w:qFormat/>
    <w:pPr>
      <w:outlineLvl w:val="3"/>
    </w:pPr>
  </w:style>
  <w:style w:type="paragraph" w:styleId="Heading5">
    <w:name w:val="heading 5"/>
    <w:basedOn w:val="Normal"/>
    <w:next w:val="Normal"/>
    <w:qFormat/>
    <w:pPr>
      <w:spacing w:before="240" w:after="60"/>
      <w:outlineLvl w:val="4"/>
    </w:pPr>
    <w:rPr>
      <w:b/>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ind w:left="-360"/>
    </w:pPr>
  </w:style>
  <w:style w:type="paragraph" w:customStyle="1" w:styleId="DocControlHeading2">
    <w:name w:val="DocControlHeading2"/>
    <w:basedOn w:val="Heading20"/>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27"/>
      </w:numPr>
    </w:pPr>
  </w:style>
  <w:style w:type="paragraph" w:customStyle="1" w:styleId="SubListNumber">
    <w:name w:val="Sub List Number"/>
    <w:basedOn w:val="ListAlpa"/>
    <w:pPr>
      <w:numPr>
        <w:numId w:val="28"/>
      </w:numPr>
      <w:tabs>
        <w:tab w:val="num" w:pos="72"/>
      </w:tabs>
      <w:ind w:left="72" w:hanging="432"/>
    </w:pPr>
  </w:style>
  <w:style w:type="paragraph" w:styleId="BalloonText">
    <w:name w:val="Balloon Text"/>
    <w:basedOn w:val="Normal"/>
    <w:link w:val="BalloonTextChar"/>
    <w:rsid w:val="000A7CAE"/>
    <w:rPr>
      <w:rFonts w:ascii="Tahoma" w:hAnsi="Tahoma" w:cs="Tahoma"/>
      <w:sz w:val="16"/>
      <w:szCs w:val="16"/>
    </w:rPr>
  </w:style>
  <w:style w:type="character" w:customStyle="1" w:styleId="BalloonTextChar">
    <w:name w:val="Balloon Text Char"/>
    <w:basedOn w:val="DefaultParagraphFont"/>
    <w:link w:val="BalloonText"/>
    <w:rsid w:val="000A7CAE"/>
    <w:rPr>
      <w:rFonts w:ascii="Tahoma" w:hAnsi="Tahoma" w:cs="Tahoma"/>
      <w:sz w:val="16"/>
      <w:szCs w:val="16"/>
    </w:rPr>
  </w:style>
  <w:style w:type="paragraph" w:customStyle="1" w:styleId="heading2">
    <w:name w:val="heading2"/>
    <w:basedOn w:val="Normal"/>
    <w:rsid w:val="004D4677"/>
    <w:pPr>
      <w:numPr>
        <w:numId w:val="18"/>
      </w:numPr>
    </w:pPr>
  </w:style>
  <w:style w:type="paragraph" w:customStyle="1" w:styleId="StyleHeading1Left0Firstline0">
    <w:name w:val="Style Heading 1 + Left:  0&quot; First line:  0&quot;"/>
    <w:basedOn w:val="Heading1"/>
    <w:rsid w:val="004D4677"/>
    <w:pPr>
      <w:numPr>
        <w:numId w:val="35"/>
      </w:numPr>
    </w:pPr>
    <w:rPr>
      <w:bC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604307">
      <w:bodyDiv w:val="1"/>
      <w:marLeft w:val="0"/>
      <w:marRight w:val="0"/>
      <w:marTop w:val="0"/>
      <w:marBottom w:val="0"/>
      <w:divBdr>
        <w:top w:val="none" w:sz="0" w:space="0" w:color="auto"/>
        <w:left w:val="none" w:sz="0" w:space="0" w:color="auto"/>
        <w:bottom w:val="none" w:sz="0" w:space="0" w:color="auto"/>
        <w:right w:val="none" w:sz="0" w:space="0" w:color="auto"/>
      </w:divBdr>
      <w:divsChild>
        <w:div w:id="666057444">
          <w:marLeft w:val="0"/>
          <w:marRight w:val="0"/>
          <w:marTop w:val="0"/>
          <w:marBottom w:val="0"/>
          <w:divBdr>
            <w:top w:val="none" w:sz="0" w:space="0" w:color="auto"/>
            <w:left w:val="none" w:sz="0" w:space="0" w:color="auto"/>
            <w:bottom w:val="none" w:sz="0" w:space="0" w:color="auto"/>
            <w:right w:val="none" w:sz="0" w:space="0" w:color="auto"/>
          </w:divBdr>
          <w:divsChild>
            <w:div w:id="164366065">
              <w:marLeft w:val="0"/>
              <w:marRight w:val="0"/>
              <w:marTop w:val="0"/>
              <w:marBottom w:val="0"/>
              <w:divBdr>
                <w:top w:val="none" w:sz="0" w:space="0" w:color="auto"/>
                <w:left w:val="none" w:sz="0" w:space="0" w:color="auto"/>
                <w:bottom w:val="none" w:sz="0" w:space="0" w:color="auto"/>
                <w:right w:val="none" w:sz="0" w:space="0" w:color="auto"/>
              </w:divBdr>
            </w:div>
            <w:div w:id="554774309">
              <w:marLeft w:val="0"/>
              <w:marRight w:val="0"/>
              <w:marTop w:val="0"/>
              <w:marBottom w:val="0"/>
              <w:divBdr>
                <w:top w:val="none" w:sz="0" w:space="0" w:color="auto"/>
                <w:left w:val="none" w:sz="0" w:space="0" w:color="auto"/>
                <w:bottom w:val="none" w:sz="0" w:space="0" w:color="auto"/>
                <w:right w:val="none" w:sz="0" w:space="0" w:color="auto"/>
              </w:divBdr>
            </w:div>
            <w:div w:id="963386112">
              <w:marLeft w:val="0"/>
              <w:marRight w:val="0"/>
              <w:marTop w:val="0"/>
              <w:marBottom w:val="0"/>
              <w:divBdr>
                <w:top w:val="none" w:sz="0" w:space="0" w:color="auto"/>
                <w:left w:val="none" w:sz="0" w:space="0" w:color="auto"/>
                <w:bottom w:val="none" w:sz="0" w:space="0" w:color="auto"/>
                <w:right w:val="none" w:sz="0" w:space="0" w:color="auto"/>
              </w:divBdr>
            </w:div>
            <w:div w:id="1110591024">
              <w:marLeft w:val="0"/>
              <w:marRight w:val="0"/>
              <w:marTop w:val="0"/>
              <w:marBottom w:val="0"/>
              <w:divBdr>
                <w:top w:val="none" w:sz="0" w:space="0" w:color="auto"/>
                <w:left w:val="none" w:sz="0" w:space="0" w:color="auto"/>
                <w:bottom w:val="none" w:sz="0" w:space="0" w:color="auto"/>
                <w:right w:val="none" w:sz="0" w:space="0" w:color="auto"/>
              </w:divBdr>
            </w:div>
            <w:div w:id="1152210466">
              <w:marLeft w:val="0"/>
              <w:marRight w:val="0"/>
              <w:marTop w:val="0"/>
              <w:marBottom w:val="0"/>
              <w:divBdr>
                <w:top w:val="none" w:sz="0" w:space="0" w:color="auto"/>
                <w:left w:val="none" w:sz="0" w:space="0" w:color="auto"/>
                <w:bottom w:val="none" w:sz="0" w:space="0" w:color="auto"/>
                <w:right w:val="none" w:sz="0" w:space="0" w:color="auto"/>
              </w:divBdr>
            </w:div>
            <w:div w:id="1294603373">
              <w:marLeft w:val="0"/>
              <w:marRight w:val="0"/>
              <w:marTop w:val="0"/>
              <w:marBottom w:val="0"/>
              <w:divBdr>
                <w:top w:val="none" w:sz="0" w:space="0" w:color="auto"/>
                <w:left w:val="none" w:sz="0" w:space="0" w:color="auto"/>
                <w:bottom w:val="none" w:sz="0" w:space="0" w:color="auto"/>
                <w:right w:val="none" w:sz="0" w:space="0" w:color="auto"/>
              </w:divBdr>
            </w:div>
            <w:div w:id="1718354451">
              <w:marLeft w:val="0"/>
              <w:marRight w:val="0"/>
              <w:marTop w:val="0"/>
              <w:marBottom w:val="0"/>
              <w:divBdr>
                <w:top w:val="none" w:sz="0" w:space="0" w:color="auto"/>
                <w:left w:val="none" w:sz="0" w:space="0" w:color="auto"/>
                <w:bottom w:val="none" w:sz="0" w:space="0" w:color="auto"/>
                <w:right w:val="none" w:sz="0" w:space="0" w:color="auto"/>
              </w:divBdr>
            </w:div>
            <w:div w:id="21229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github.com/riddle-me-ruben/muscle-min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tyles" Target="styles.xml"/><Relationship Id="rId15" Type="http://schemas.openxmlformats.org/officeDocument/2006/relationships/hyperlink" Target="https://minersutep-my.sharepoint.com/:w:/r/personal/rjmartinez12_miners_utep_edu/_layouts/15/Doc.aspx?sourcedoc=%7B189B9891-0520-459D-A31E-4D2C6A17539B%7D&amp;file=Team%203%20Software%20Construction%20Part%201%20Report.docx&amp;action=default&amp;mobileredirect=true" TargetMode="External"/><Relationship Id="rId23" Type="http://schemas.openxmlformats.org/officeDocument/2006/relationships/image" Target="media/image4.png"/><Relationship Id="rId28" Type="http://schemas.microsoft.com/office/2020/10/relationships/intelligence" Target="intelligence2.xml"/><Relationship Id="rId10" Type="http://schemas.openxmlformats.org/officeDocument/2006/relationships/header" Target="header1.xml"/><Relationship Id="rId19" Type="http://schemas.openxmlformats.org/officeDocument/2006/relationships/hyperlink" Target="https://minersutep-my.sharepoint.com/:b:/r/personal/rjmartinez12_miners_utep_edu/Documents/Team%203%20Software%20Construction/Project%20Part%202%20Documents/Other/Updated%20Design%20Part%202.pdf?csf=1&amp;web=1&amp;e=C9Jqj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inersutep-my.sharepoint.com/:w:/r/personal/rjmartinez12_miners_utep_edu/_layouts/15/Doc.aspx?sourcedoc=%7BA507532D-06CA-47CE-B503-89A5DB94CCD5%7D&amp;file=scm-plan-template.doc&amp;action=default&amp;mobileredirect=true" TargetMode="External"/><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lamah\AppData\Local\Microsoft\Windows\Temporary%20Internet%20Files\Content.MSO\14C61CF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1E2E5E1F9D0547A51393C3005472EC" ma:contentTypeVersion="10" ma:contentTypeDescription="Create a new document." ma:contentTypeScope="" ma:versionID="74a3478f99276d365e37480ca3576e84">
  <xsd:schema xmlns:xsd="http://www.w3.org/2001/XMLSchema" xmlns:xs="http://www.w3.org/2001/XMLSchema" xmlns:p="http://schemas.microsoft.com/office/2006/metadata/properties" xmlns:ns2="9a23ff91-2428-4f62-8219-c87775b1bbce" targetNamespace="http://schemas.microsoft.com/office/2006/metadata/properties" ma:root="true" ma:fieldsID="9efd1aecde9305e3dac03f92f9bf1e91" ns2:_="">
    <xsd:import namespace="9a23ff91-2428-4f62-8219-c87775b1bb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3ff91-2428-4f62-8219-c87775b1bb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4B449-28D7-476D-8A69-E5BE080C4320}">
  <ds:schemaRefs>
    <ds:schemaRef ds:uri="http://schemas.microsoft.com/sharepoint/v3/contenttype/forms"/>
  </ds:schemaRefs>
</ds:datastoreItem>
</file>

<file path=customXml/itemProps2.xml><?xml version="1.0" encoding="utf-8"?>
<ds:datastoreItem xmlns:ds="http://schemas.openxmlformats.org/officeDocument/2006/customXml" ds:itemID="{1D935C3C-AA72-470F-B417-79F35D3482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547543-26D1-49DF-B286-DF8A74464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3ff91-2428-4f62-8219-c87775b1b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C:\Users\isalamah\AppData\Local\Microsoft\Windows\Temporary Internet Files\Content.MSO\14C61CF7.dot</Template>
  <TotalTime>10</TotalTime>
  <Pages>25</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agates</dc:creator>
  <cp:keywords/>
  <dc:description/>
  <cp:lastModifiedBy>Ruben Martinez</cp:lastModifiedBy>
  <cp:revision>25</cp:revision>
  <cp:lastPrinted>2008-02-14T18:24:00Z</cp:lastPrinted>
  <dcterms:created xsi:type="dcterms:W3CDTF">2012-04-20T01:14:00Z</dcterms:created>
  <dcterms:modified xsi:type="dcterms:W3CDTF">2024-11-05T20:25:00Z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0x0101001D1E2E5E1F9D0547A51393C3005472EC</vt:lpwstr>
  </property>
  <property fmtid="{D5CDD505-2E9C-101B-9397-08002B2CF9AE}" pid="3" name="MSIP_Label_b73649dc-6fee-4eb8-a128-734c3c842ea8_Enabled">
    <vt:lpwstr>true</vt:lpwstr>
  </property>
  <property fmtid="{D5CDD505-2E9C-101B-9397-08002B2CF9AE}" pid="4" name="MSIP_Label_b73649dc-6fee-4eb8-a128-734c3c842ea8_SetDate">
    <vt:lpwstr>2023-10-05T21:43:07Z</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iteId">
    <vt:lpwstr>857c21d2-1a16-43a4-90cf-d57f3fab9d2f</vt:lpwstr>
  </property>
  <property fmtid="{D5CDD505-2E9C-101B-9397-08002B2CF9AE}" pid="8" name="MSIP_Label_b73649dc-6fee-4eb8-a128-734c3c842ea8_ActionId">
    <vt:lpwstr>a9e44641-e37e-4385-a256-ba8a4a7d3be6</vt:lpwstr>
  </property>
  <property fmtid="{D5CDD505-2E9C-101B-9397-08002B2CF9AE}" pid="9" name="MSIP_Label_b73649dc-6fee-4eb8-a128-734c3c842ea8_ContentBits">
    <vt:lpwstr>0</vt:lpwstr>
  </property>
</Properties>
</file>